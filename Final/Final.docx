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F225DF" w14:textId="7C344D0C" w:rsidR="008368D3" w:rsidRPr="001B2B3C" w:rsidRDefault="019BD32A" w:rsidP="001B2B3C">
      <w:pPr>
        <w:jc w:val="center"/>
        <w:rPr>
          <w:b/>
          <w:bCs/>
          <w:sz w:val="28"/>
          <w:szCs w:val="28"/>
          <w:lang w:val="en-US"/>
        </w:rPr>
      </w:pPr>
      <w:r w:rsidRPr="001B2B3C">
        <w:rPr>
          <w:noProof/>
        </w:rPr>
        <w:drawing>
          <wp:inline distT="0" distB="0" distL="0" distR="0" wp14:anchorId="39C829EC" wp14:editId="2F8925E2">
            <wp:extent cx="2291715" cy="2279015"/>
            <wp:effectExtent l="0" t="0" r="0" b="0"/>
            <wp:docPr id="15059654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
                      <a:extLst>
                        <a:ext uri="{28A0092B-C50C-407E-A947-70E740481C1C}">
                          <a14:useLocalDpi xmlns:a14="http://schemas.microsoft.com/office/drawing/2010/main" val="0"/>
                        </a:ext>
                      </a:extLst>
                    </a:blip>
                    <a:stretch>
                      <a:fillRect/>
                    </a:stretch>
                  </pic:blipFill>
                  <pic:spPr bwMode="auto">
                    <a:xfrm>
                      <a:off x="0" y="0"/>
                      <a:ext cx="2291715" cy="2279015"/>
                    </a:xfrm>
                    <a:prstGeom prst="rect">
                      <a:avLst/>
                    </a:prstGeom>
                    <a:noFill/>
                    <a:ln>
                      <a:noFill/>
                    </a:ln>
                  </pic:spPr>
                </pic:pic>
              </a:graphicData>
            </a:graphic>
          </wp:inline>
        </w:drawing>
      </w:r>
    </w:p>
    <w:p w14:paraId="3C41C67A" w14:textId="07556261" w:rsidR="008368D3" w:rsidRPr="001B2B3C" w:rsidRDefault="008368D3" w:rsidP="001B2B3C">
      <w:pPr>
        <w:jc w:val="center"/>
      </w:pPr>
    </w:p>
    <w:p w14:paraId="4041E653" w14:textId="7074F5B5" w:rsidR="008368D3" w:rsidRPr="001B2B3C" w:rsidRDefault="008368D3" w:rsidP="001B2B3C">
      <w:pPr>
        <w:jc w:val="center"/>
        <w:rPr>
          <w:b/>
          <w:bCs/>
          <w:sz w:val="28"/>
          <w:szCs w:val="28"/>
          <w:lang w:val="en-US"/>
        </w:rPr>
      </w:pPr>
      <w:r w:rsidRPr="001B2B3C">
        <w:rPr>
          <w:sz w:val="40"/>
          <w:szCs w:val="40"/>
        </w:rPr>
        <w:t>School of Information Technology and Engineering</w:t>
      </w:r>
    </w:p>
    <w:p w14:paraId="3B2DDC56" w14:textId="2EA47AA8" w:rsidR="00311F00" w:rsidRPr="001B2B3C" w:rsidRDefault="001B2B3C" w:rsidP="001B2B3C">
      <w:pPr>
        <w:jc w:val="center"/>
        <w:rPr>
          <w:b/>
          <w:bCs/>
          <w:sz w:val="28"/>
          <w:szCs w:val="28"/>
          <w:lang w:val="en-US"/>
        </w:rPr>
      </w:pPr>
      <w:r w:rsidRPr="001B2B3C">
        <w:rPr>
          <w:b/>
          <w:bCs/>
          <w:sz w:val="28"/>
          <w:szCs w:val="28"/>
          <w:lang w:val="en-US"/>
        </w:rPr>
        <w:t xml:space="preserve">        </w:t>
      </w:r>
    </w:p>
    <w:p w14:paraId="6B5423F6" w14:textId="77777777" w:rsidR="008F3169" w:rsidRPr="001B2B3C" w:rsidRDefault="008F3169" w:rsidP="001B2B3C">
      <w:pPr>
        <w:jc w:val="center"/>
        <w:rPr>
          <w:b/>
          <w:bCs/>
          <w:sz w:val="28"/>
          <w:szCs w:val="28"/>
        </w:rPr>
      </w:pPr>
      <w:r w:rsidRPr="001B2B3C">
        <w:rPr>
          <w:b/>
          <w:bCs/>
          <w:sz w:val="28"/>
          <w:szCs w:val="28"/>
        </w:rPr>
        <w:t>Cloud Application Development </w:t>
      </w:r>
    </w:p>
    <w:p w14:paraId="18F57294" w14:textId="3B83D4F3" w:rsidR="001F04E3" w:rsidRPr="001B2B3C" w:rsidRDefault="00117733" w:rsidP="001B2B3C">
      <w:pPr>
        <w:jc w:val="center"/>
        <w:rPr>
          <w:b/>
          <w:bCs/>
          <w:sz w:val="28"/>
          <w:szCs w:val="28"/>
          <w:lang w:val="en-US"/>
        </w:rPr>
      </w:pPr>
      <w:r>
        <w:rPr>
          <w:b/>
          <w:bCs/>
          <w:sz w:val="28"/>
          <w:szCs w:val="28"/>
          <w:lang w:val="en-US"/>
        </w:rPr>
        <w:t>Final</w:t>
      </w:r>
    </w:p>
    <w:p w14:paraId="7C750F51" w14:textId="1CAE991D" w:rsidR="00D26E2F" w:rsidRPr="00117733" w:rsidRDefault="00D26E2F" w:rsidP="001B2B3C">
      <w:pPr>
        <w:jc w:val="center"/>
        <w:rPr>
          <w:b/>
          <w:bCs/>
        </w:rPr>
      </w:pPr>
      <w:r w:rsidRPr="001B2B3C">
        <w:t>Title:</w:t>
      </w:r>
      <w:r w:rsidRPr="001B2B3C">
        <w:rPr>
          <w:b/>
          <w:bCs/>
        </w:rPr>
        <w:t xml:space="preserve"> </w:t>
      </w:r>
      <w:r w:rsidR="00117733" w:rsidRPr="00117733">
        <w:rPr>
          <w:b/>
          <w:bCs/>
          <w:lang w:val="en-GB"/>
        </w:rPr>
        <w:t>Cloud-Powered Event Management System</w:t>
      </w:r>
    </w:p>
    <w:p w14:paraId="053A9BCE" w14:textId="77777777" w:rsidR="00311F00" w:rsidRPr="001B2B3C" w:rsidRDefault="00311F00" w:rsidP="001B2B3C">
      <w:pPr>
        <w:jc w:val="center"/>
        <w:rPr>
          <w:b/>
          <w:bCs/>
          <w:sz w:val="28"/>
          <w:szCs w:val="28"/>
          <w:lang w:val="en-US"/>
        </w:rPr>
      </w:pPr>
    </w:p>
    <w:p w14:paraId="3477E8E1" w14:textId="77777777" w:rsidR="00A04A04" w:rsidRPr="001B2B3C" w:rsidRDefault="00A04A04" w:rsidP="001B2B3C">
      <w:pPr>
        <w:jc w:val="center"/>
        <w:rPr>
          <w:b/>
          <w:bCs/>
          <w:sz w:val="28"/>
          <w:szCs w:val="28"/>
          <w:lang w:val="en-US"/>
        </w:rPr>
      </w:pPr>
    </w:p>
    <w:p w14:paraId="772DDEAB" w14:textId="77777777" w:rsidR="00A04A04" w:rsidRPr="001B2B3C" w:rsidRDefault="00A04A04" w:rsidP="001B2B3C">
      <w:pPr>
        <w:jc w:val="center"/>
        <w:rPr>
          <w:b/>
          <w:sz w:val="22"/>
          <w:szCs w:val="22"/>
          <w:lang w:val="en-US"/>
        </w:rPr>
      </w:pPr>
    </w:p>
    <w:p w14:paraId="0405DE33" w14:textId="77777777" w:rsidR="00037624" w:rsidRPr="001B2B3C" w:rsidRDefault="00037624" w:rsidP="001B2B3C">
      <w:pPr>
        <w:jc w:val="center"/>
        <w:rPr>
          <w:sz w:val="22"/>
          <w:szCs w:val="22"/>
          <w:lang w:val="en-US"/>
        </w:rPr>
      </w:pPr>
    </w:p>
    <w:p w14:paraId="4CF7A7E6" w14:textId="19CDDB70" w:rsidR="00037624" w:rsidRPr="001B2B3C" w:rsidRDefault="00037624" w:rsidP="001B2B3C">
      <w:pPr>
        <w:jc w:val="center"/>
        <w:rPr>
          <w:sz w:val="22"/>
          <w:szCs w:val="22"/>
          <w:lang w:val="en-US"/>
        </w:rPr>
      </w:pPr>
    </w:p>
    <w:p w14:paraId="001D62B6" w14:textId="77777777" w:rsidR="00037624" w:rsidRPr="001B2B3C" w:rsidRDefault="00037624" w:rsidP="001B2B3C">
      <w:pPr>
        <w:jc w:val="center"/>
        <w:rPr>
          <w:lang w:val="en-US"/>
        </w:rPr>
      </w:pPr>
    </w:p>
    <w:p w14:paraId="37B58FDF" w14:textId="77777777" w:rsidR="00624A68" w:rsidRPr="001B2B3C" w:rsidRDefault="00624A68" w:rsidP="001B2B3C">
      <w:pPr>
        <w:jc w:val="center"/>
        <w:rPr>
          <w:lang w:val="en-US"/>
        </w:rPr>
      </w:pPr>
    </w:p>
    <w:p w14:paraId="0BDA0E87" w14:textId="77777777" w:rsidR="00624A68" w:rsidRPr="001B2B3C" w:rsidRDefault="00624A68" w:rsidP="001B2B3C">
      <w:pPr>
        <w:jc w:val="center"/>
        <w:rPr>
          <w:lang w:val="en-US"/>
        </w:rPr>
      </w:pPr>
    </w:p>
    <w:p w14:paraId="56C5F308" w14:textId="77777777" w:rsidR="00037624" w:rsidRPr="001B2B3C" w:rsidRDefault="00037624" w:rsidP="001B2B3C">
      <w:pPr>
        <w:jc w:val="center"/>
        <w:rPr>
          <w:lang w:val="en-US"/>
        </w:rPr>
      </w:pPr>
    </w:p>
    <w:p w14:paraId="40117D9D" w14:textId="77777777" w:rsidR="00FD7ED5" w:rsidRPr="001B2B3C" w:rsidRDefault="00FD7ED5" w:rsidP="001B2B3C">
      <w:pPr>
        <w:jc w:val="center"/>
        <w:rPr>
          <w:lang w:val="en-US"/>
        </w:rPr>
      </w:pPr>
    </w:p>
    <w:p w14:paraId="3501A152" w14:textId="77777777" w:rsidR="00FB3B06" w:rsidRPr="001B2B3C" w:rsidRDefault="00CA19B1" w:rsidP="001B2B3C">
      <w:pPr>
        <w:jc w:val="right"/>
        <w:rPr>
          <w:b/>
          <w:bCs/>
          <w:sz w:val="28"/>
          <w:szCs w:val="28"/>
          <w:lang w:val="en-US"/>
        </w:rPr>
      </w:pPr>
      <w:r w:rsidRPr="001B2B3C">
        <w:rPr>
          <w:sz w:val="28"/>
          <w:szCs w:val="28"/>
          <w:lang w:val="en-US"/>
        </w:rPr>
        <w:t>Done</w:t>
      </w:r>
      <w:r w:rsidR="00FB3B06" w:rsidRPr="001B2B3C">
        <w:rPr>
          <w:sz w:val="28"/>
          <w:szCs w:val="28"/>
          <w:lang w:val="en-US"/>
        </w:rPr>
        <w:t xml:space="preserve"> by: </w:t>
      </w:r>
      <w:r w:rsidR="00E32F4E" w:rsidRPr="001B2B3C">
        <w:rPr>
          <w:b/>
          <w:bCs/>
          <w:sz w:val="28"/>
          <w:szCs w:val="28"/>
          <w:lang w:val="en-US"/>
        </w:rPr>
        <w:t>Altair</w:t>
      </w:r>
      <w:r w:rsidR="00FB3B06" w:rsidRPr="001B2B3C">
        <w:rPr>
          <w:b/>
          <w:bCs/>
          <w:sz w:val="28"/>
          <w:szCs w:val="28"/>
          <w:lang w:val="en-US"/>
        </w:rPr>
        <w:t xml:space="preserve"> </w:t>
      </w:r>
      <w:r w:rsidR="00E32F4E" w:rsidRPr="001B2B3C">
        <w:rPr>
          <w:b/>
          <w:bCs/>
          <w:sz w:val="28"/>
          <w:szCs w:val="28"/>
          <w:lang w:val="en-US"/>
        </w:rPr>
        <w:t>Kabdrakhmanov</w:t>
      </w:r>
    </w:p>
    <w:p w14:paraId="1A9684C2" w14:textId="400165B7" w:rsidR="00FB3B06" w:rsidRPr="001B2B3C" w:rsidRDefault="008F3169" w:rsidP="001B2B3C">
      <w:pPr>
        <w:jc w:val="right"/>
        <w:rPr>
          <w:b/>
          <w:bCs/>
          <w:sz w:val="28"/>
          <w:szCs w:val="28"/>
          <w:lang w:val="en-US"/>
        </w:rPr>
      </w:pPr>
      <w:r w:rsidRPr="001B2B3C">
        <w:rPr>
          <w:b/>
          <w:bCs/>
          <w:sz w:val="28"/>
          <w:szCs w:val="28"/>
          <w:lang w:val="en-US"/>
        </w:rPr>
        <w:t>4</w:t>
      </w:r>
      <w:r w:rsidRPr="001B2B3C">
        <w:rPr>
          <w:b/>
          <w:bCs/>
          <w:sz w:val="28"/>
          <w:szCs w:val="28"/>
          <w:vertAlign w:val="superscript"/>
          <w:lang w:val="en-US"/>
        </w:rPr>
        <w:t>th</w:t>
      </w:r>
      <w:r w:rsidR="00FB3B06" w:rsidRPr="001B2B3C">
        <w:rPr>
          <w:b/>
          <w:bCs/>
          <w:sz w:val="28"/>
          <w:szCs w:val="28"/>
          <w:lang w:val="en-US"/>
        </w:rPr>
        <w:t xml:space="preserve"> year student</w:t>
      </w:r>
      <w:r w:rsidR="002517FA" w:rsidRPr="001B2B3C">
        <w:rPr>
          <w:b/>
          <w:bCs/>
          <w:sz w:val="28"/>
          <w:szCs w:val="28"/>
          <w:lang w:val="en-US"/>
        </w:rPr>
        <w:t>, ID: 21B030</w:t>
      </w:r>
      <w:r w:rsidR="00E32F4E" w:rsidRPr="001B2B3C">
        <w:rPr>
          <w:b/>
          <w:bCs/>
          <w:sz w:val="28"/>
          <w:szCs w:val="28"/>
          <w:lang w:val="en-US"/>
        </w:rPr>
        <w:t>82</w:t>
      </w:r>
      <w:r w:rsidR="002517FA" w:rsidRPr="001B2B3C">
        <w:rPr>
          <w:b/>
          <w:bCs/>
          <w:sz w:val="28"/>
          <w:szCs w:val="28"/>
          <w:lang w:val="en-US"/>
        </w:rPr>
        <w:t>9</w:t>
      </w:r>
      <w:r w:rsidR="00A04A04" w:rsidRPr="001B2B3C">
        <w:rPr>
          <w:b/>
          <w:bCs/>
          <w:sz w:val="28"/>
          <w:szCs w:val="28"/>
          <w:lang w:val="en-US"/>
        </w:rPr>
        <w:t>,</w:t>
      </w:r>
    </w:p>
    <w:p w14:paraId="1B6FC246" w14:textId="77777777" w:rsidR="00A04A04" w:rsidRPr="001B2B3C" w:rsidRDefault="00E32F4E" w:rsidP="001B2B3C">
      <w:pPr>
        <w:jc w:val="right"/>
        <w:rPr>
          <w:b/>
          <w:bCs/>
          <w:sz w:val="28"/>
          <w:szCs w:val="28"/>
          <w:lang w:val="en-US"/>
        </w:rPr>
      </w:pPr>
      <w:r w:rsidRPr="001B2B3C">
        <w:rPr>
          <w:b/>
          <w:bCs/>
          <w:sz w:val="28"/>
          <w:szCs w:val="28"/>
          <w:lang w:val="en-US"/>
        </w:rPr>
        <w:t>Information Systems</w:t>
      </w:r>
    </w:p>
    <w:p w14:paraId="45B98C84" w14:textId="28C1ABC9" w:rsidR="008D76DC" w:rsidRPr="001B2B3C" w:rsidRDefault="008D76DC" w:rsidP="001B2B3C">
      <w:pPr>
        <w:jc w:val="right"/>
        <w:rPr>
          <w:b/>
          <w:bCs/>
          <w:sz w:val="28"/>
          <w:szCs w:val="28"/>
          <w:lang w:val="en-US"/>
        </w:rPr>
      </w:pPr>
      <w:r w:rsidRPr="001B2B3C">
        <w:rPr>
          <w:b/>
          <w:bCs/>
          <w:sz w:val="28"/>
          <w:szCs w:val="28"/>
          <w:lang w:val="en-US"/>
        </w:rPr>
        <w:t xml:space="preserve">Date of submission: </w:t>
      </w:r>
      <w:r w:rsidR="00117733">
        <w:rPr>
          <w:b/>
          <w:bCs/>
          <w:sz w:val="28"/>
          <w:szCs w:val="28"/>
          <w:lang w:val="en-US"/>
        </w:rPr>
        <w:t>1</w:t>
      </w:r>
      <w:r w:rsidR="00BD3067">
        <w:rPr>
          <w:b/>
          <w:bCs/>
          <w:sz w:val="28"/>
          <w:szCs w:val="28"/>
          <w:lang w:val="ru-RU"/>
        </w:rPr>
        <w:t>3</w:t>
      </w:r>
      <w:proofErr w:type="spellStart"/>
      <w:r w:rsidRPr="001B2B3C">
        <w:rPr>
          <w:b/>
          <w:bCs/>
          <w:sz w:val="28"/>
          <w:szCs w:val="28"/>
          <w:vertAlign w:val="superscript"/>
          <w:lang w:val="en-US"/>
        </w:rPr>
        <w:t>th</w:t>
      </w:r>
      <w:proofErr w:type="spellEnd"/>
      <w:r w:rsidRPr="001B2B3C">
        <w:rPr>
          <w:b/>
          <w:bCs/>
          <w:sz w:val="28"/>
          <w:szCs w:val="28"/>
          <w:lang w:val="en-US"/>
        </w:rPr>
        <w:t xml:space="preserve"> </w:t>
      </w:r>
      <w:r w:rsidR="00117733">
        <w:rPr>
          <w:b/>
          <w:bCs/>
          <w:sz w:val="28"/>
          <w:szCs w:val="28"/>
          <w:lang w:val="en-US"/>
        </w:rPr>
        <w:t>December</w:t>
      </w:r>
    </w:p>
    <w:p w14:paraId="7B8EA07D" w14:textId="77777777" w:rsidR="00037624" w:rsidRPr="001B2B3C" w:rsidRDefault="00037624" w:rsidP="001B2B3C">
      <w:pPr>
        <w:jc w:val="right"/>
        <w:rPr>
          <w:sz w:val="28"/>
          <w:szCs w:val="28"/>
        </w:rPr>
      </w:pPr>
    </w:p>
    <w:p w14:paraId="15BC827E" w14:textId="77777777" w:rsidR="008F3169" w:rsidRPr="001B2B3C" w:rsidRDefault="008F3169" w:rsidP="001B2B3C">
      <w:pPr>
        <w:jc w:val="right"/>
        <w:rPr>
          <w:sz w:val="28"/>
          <w:szCs w:val="28"/>
        </w:rPr>
      </w:pPr>
    </w:p>
    <w:p w14:paraId="5E7E6088" w14:textId="77777777" w:rsidR="008F3169" w:rsidRPr="001B2B3C" w:rsidRDefault="008F3169" w:rsidP="001B2B3C">
      <w:pPr>
        <w:jc w:val="right"/>
        <w:rPr>
          <w:b/>
          <w:bCs/>
          <w:sz w:val="28"/>
          <w:szCs w:val="28"/>
          <w:lang w:val="en-US"/>
        </w:rPr>
      </w:pPr>
    </w:p>
    <w:p w14:paraId="52C37A8F" w14:textId="77777777" w:rsidR="008F3169" w:rsidRPr="001B2B3C" w:rsidRDefault="008F3169" w:rsidP="001B2B3C">
      <w:pPr>
        <w:jc w:val="center"/>
        <w:rPr>
          <w:sz w:val="28"/>
          <w:szCs w:val="28"/>
          <w:lang w:val="en-US"/>
        </w:rPr>
      </w:pPr>
    </w:p>
    <w:p w14:paraId="635BED7C" w14:textId="77777777" w:rsidR="008F3169" w:rsidRPr="001B2B3C" w:rsidRDefault="008F3169" w:rsidP="001B2B3C">
      <w:pPr>
        <w:jc w:val="center"/>
        <w:rPr>
          <w:sz w:val="28"/>
          <w:szCs w:val="28"/>
          <w:lang w:val="en-US"/>
        </w:rPr>
      </w:pPr>
    </w:p>
    <w:p w14:paraId="591027B7" w14:textId="77777777" w:rsidR="008F3169" w:rsidRPr="001B2B3C" w:rsidRDefault="008F3169" w:rsidP="001B2B3C">
      <w:pPr>
        <w:jc w:val="center"/>
        <w:rPr>
          <w:sz w:val="28"/>
          <w:szCs w:val="28"/>
          <w:lang w:val="en-US"/>
        </w:rPr>
      </w:pPr>
    </w:p>
    <w:p w14:paraId="6847550F" w14:textId="77777777" w:rsidR="008F3169" w:rsidRPr="001B2B3C" w:rsidRDefault="008F3169" w:rsidP="001B2B3C">
      <w:pPr>
        <w:jc w:val="center"/>
        <w:rPr>
          <w:sz w:val="28"/>
          <w:szCs w:val="28"/>
          <w:lang w:val="en-US"/>
        </w:rPr>
      </w:pPr>
    </w:p>
    <w:p w14:paraId="2714809E" w14:textId="77777777" w:rsidR="008F3169" w:rsidRPr="001B2B3C" w:rsidRDefault="008F3169" w:rsidP="001B2B3C">
      <w:pPr>
        <w:jc w:val="center"/>
        <w:rPr>
          <w:sz w:val="28"/>
          <w:szCs w:val="28"/>
          <w:lang w:val="en-US"/>
        </w:rPr>
      </w:pPr>
    </w:p>
    <w:p w14:paraId="343449E3" w14:textId="77777777" w:rsidR="008F3169" w:rsidRPr="001B2B3C" w:rsidRDefault="008F3169" w:rsidP="001B2B3C">
      <w:pPr>
        <w:jc w:val="center"/>
        <w:rPr>
          <w:sz w:val="28"/>
          <w:szCs w:val="28"/>
          <w:lang w:val="en-US"/>
        </w:rPr>
      </w:pPr>
    </w:p>
    <w:p w14:paraId="7B311998" w14:textId="77777777" w:rsidR="008F3169" w:rsidRPr="001B2B3C" w:rsidRDefault="008F3169" w:rsidP="001B2B3C">
      <w:pPr>
        <w:jc w:val="center"/>
        <w:rPr>
          <w:sz w:val="28"/>
          <w:szCs w:val="28"/>
          <w:lang w:val="en-US"/>
        </w:rPr>
      </w:pPr>
    </w:p>
    <w:p w14:paraId="66FE2919" w14:textId="77777777" w:rsidR="008F3169" w:rsidRPr="001B2B3C" w:rsidRDefault="008F3169" w:rsidP="001B2B3C">
      <w:pPr>
        <w:jc w:val="center"/>
        <w:rPr>
          <w:sz w:val="28"/>
          <w:szCs w:val="28"/>
          <w:lang w:val="en-US"/>
        </w:rPr>
      </w:pPr>
    </w:p>
    <w:p w14:paraId="050CB9B0" w14:textId="77777777" w:rsidR="008F3169" w:rsidRPr="001B2B3C" w:rsidRDefault="008F3169" w:rsidP="001B2B3C">
      <w:pPr>
        <w:jc w:val="center"/>
        <w:rPr>
          <w:sz w:val="28"/>
          <w:szCs w:val="28"/>
          <w:lang w:val="en-US"/>
        </w:rPr>
      </w:pPr>
    </w:p>
    <w:p w14:paraId="5DBC22D2" w14:textId="3F7BA243" w:rsidR="006916B4" w:rsidRPr="001B2B3C" w:rsidRDefault="00BC5574" w:rsidP="001B2B3C">
      <w:pPr>
        <w:jc w:val="center"/>
        <w:rPr>
          <w:sz w:val="28"/>
          <w:szCs w:val="28"/>
          <w:lang w:val="en-US"/>
        </w:rPr>
      </w:pPr>
      <w:r w:rsidRPr="001B2B3C">
        <w:rPr>
          <w:sz w:val="28"/>
          <w:szCs w:val="28"/>
          <w:lang w:val="en-US"/>
        </w:rPr>
        <w:t xml:space="preserve">Almaty, </w:t>
      </w:r>
      <w:r w:rsidR="008F3169" w:rsidRPr="001B2B3C">
        <w:rPr>
          <w:sz w:val="28"/>
          <w:szCs w:val="28"/>
          <w:lang w:val="en-US"/>
        </w:rPr>
        <w:t>Fall</w:t>
      </w:r>
      <w:r w:rsidRPr="001B2B3C">
        <w:rPr>
          <w:sz w:val="28"/>
          <w:szCs w:val="28"/>
          <w:lang w:val="en-US"/>
        </w:rPr>
        <w:t xml:space="preserve"> 202</w:t>
      </w:r>
      <w:r w:rsidR="00503949" w:rsidRPr="001B2B3C">
        <w:rPr>
          <w:sz w:val="28"/>
          <w:szCs w:val="28"/>
          <w:lang w:val="en-US"/>
        </w:rPr>
        <w:t>4</w:t>
      </w:r>
    </w:p>
    <w:p w14:paraId="031550C9" w14:textId="77777777" w:rsidR="008F3169" w:rsidRPr="001B2B3C" w:rsidRDefault="008F3169" w:rsidP="001B2B3C">
      <w:pPr>
        <w:rPr>
          <w:b/>
          <w:bCs/>
          <w:lang w:val="en-US"/>
        </w:rPr>
      </w:pPr>
    </w:p>
    <w:p w14:paraId="3043120C" w14:textId="77777777" w:rsidR="008F3169" w:rsidRPr="001B2B3C" w:rsidRDefault="008F3169" w:rsidP="001B2B3C"/>
    <w:p w14:paraId="58194DE7" w14:textId="77777777" w:rsidR="007E2635" w:rsidRDefault="008F3169" w:rsidP="001B2B3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lastRenderedPageBreak/>
        <w:t>Executive Summary</w:t>
      </w:r>
    </w:p>
    <w:p w14:paraId="5B45FDF1" w14:textId="59CA96FA" w:rsidR="00B23C0C" w:rsidRDefault="00B23C0C" w:rsidP="00BD3067">
      <w:r w:rsidRPr="00B23C0C">
        <w:t>This project is about a Cloud-Powered Event Management System with Google Cloud Platform (GCP). The system has features like user login, creating posts, and managing favorite categories. It uses tools like Firestore, Kubernetes, and Cloud Functions to work well and handle many users. The project also includes auto-scaling to manage traffic and Firebase for login. Pub/Sub is used for real-time notifications. In the future, adding Machine Learning with Vertex AI can make better post suggestions for users, and more features can be added to improve the system.</w:t>
      </w:r>
    </w:p>
    <w:p w14:paraId="32900E38" w14:textId="7D5FB23E" w:rsidR="008D76DC" w:rsidRDefault="008D76DC" w:rsidP="001B2B3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 xml:space="preserve">Table of Contents </w:t>
      </w:r>
    </w:p>
    <w:p w14:paraId="271543E8" w14:textId="46FE8DA4" w:rsidR="000747F0" w:rsidRDefault="00B23C0C" w:rsidP="00B23C0C">
      <w:pPr>
        <w:pStyle w:val="ad"/>
        <w:numPr>
          <w:ilvl w:val="0"/>
          <w:numId w:val="118"/>
        </w:numPr>
      </w:pPr>
      <w:r>
        <w:t xml:space="preserve">Introduction </w:t>
      </w:r>
    </w:p>
    <w:p w14:paraId="652F64A9" w14:textId="683009B4" w:rsidR="00B23C0C" w:rsidRDefault="00B23C0C" w:rsidP="00B23C0C">
      <w:pPr>
        <w:pStyle w:val="ad"/>
        <w:numPr>
          <w:ilvl w:val="0"/>
          <w:numId w:val="118"/>
        </w:numPr>
      </w:pPr>
      <w:r w:rsidRPr="00B23C0C">
        <w:t>System Architecture</w:t>
      </w:r>
    </w:p>
    <w:p w14:paraId="60DEB734" w14:textId="33570037" w:rsidR="00B23C0C" w:rsidRPr="00B23C0C" w:rsidRDefault="00B23C0C" w:rsidP="00B23C0C">
      <w:pPr>
        <w:pStyle w:val="ad"/>
        <w:numPr>
          <w:ilvl w:val="0"/>
          <w:numId w:val="118"/>
        </w:numPr>
      </w:pPr>
      <w:r w:rsidRPr="00B23C0C">
        <w:rPr>
          <w:color w:val="000000" w:themeColor="text1"/>
        </w:rPr>
        <w:t>Table Entities</w:t>
      </w:r>
    </w:p>
    <w:p w14:paraId="122C2DA0" w14:textId="43DF09B6" w:rsidR="00B23C0C" w:rsidRPr="00B23C0C" w:rsidRDefault="00B23C0C" w:rsidP="00B23C0C">
      <w:pPr>
        <w:pStyle w:val="ad"/>
        <w:numPr>
          <w:ilvl w:val="0"/>
          <w:numId w:val="118"/>
        </w:numPr>
      </w:pPr>
      <w:r w:rsidRPr="00B23C0C">
        <w:rPr>
          <w:color w:val="000000" w:themeColor="text1"/>
        </w:rPr>
        <w:t>Development Process</w:t>
      </w:r>
    </w:p>
    <w:p w14:paraId="44BD2E3A" w14:textId="28A337D8" w:rsidR="00B23C0C" w:rsidRPr="00B23C0C" w:rsidRDefault="00B23C0C" w:rsidP="00B23C0C">
      <w:pPr>
        <w:pStyle w:val="ad"/>
        <w:numPr>
          <w:ilvl w:val="0"/>
          <w:numId w:val="118"/>
        </w:numPr>
      </w:pPr>
      <w:r w:rsidRPr="00B23C0C">
        <w:rPr>
          <w:color w:val="000000" w:themeColor="text1"/>
        </w:rPr>
        <w:t>API Design and Implementation</w:t>
      </w:r>
    </w:p>
    <w:p w14:paraId="44544046" w14:textId="6F328908" w:rsidR="00B23C0C" w:rsidRPr="00B23C0C" w:rsidRDefault="00B23C0C" w:rsidP="00B23C0C">
      <w:pPr>
        <w:pStyle w:val="ad"/>
        <w:numPr>
          <w:ilvl w:val="0"/>
          <w:numId w:val="118"/>
        </w:numPr>
      </w:pPr>
      <w:r w:rsidRPr="00B23C0C">
        <w:rPr>
          <w:color w:val="000000" w:themeColor="text1"/>
        </w:rPr>
        <w:t>Database Design and Optimization</w:t>
      </w:r>
    </w:p>
    <w:p w14:paraId="65461715" w14:textId="4CF06F13" w:rsidR="00B23C0C" w:rsidRPr="00B23C0C" w:rsidRDefault="00B23C0C" w:rsidP="00B23C0C">
      <w:pPr>
        <w:pStyle w:val="ad"/>
        <w:numPr>
          <w:ilvl w:val="0"/>
          <w:numId w:val="118"/>
        </w:numPr>
      </w:pPr>
      <w:r w:rsidRPr="00B23C0C">
        <w:rPr>
          <w:color w:val="000000" w:themeColor="text1"/>
        </w:rPr>
        <w:t>Event-Driven Architecture</w:t>
      </w:r>
    </w:p>
    <w:p w14:paraId="7E81ED05" w14:textId="55BC953D" w:rsidR="00B23C0C" w:rsidRPr="00B23C0C" w:rsidRDefault="00B23C0C" w:rsidP="00B23C0C">
      <w:pPr>
        <w:pStyle w:val="ad"/>
        <w:numPr>
          <w:ilvl w:val="0"/>
          <w:numId w:val="118"/>
        </w:numPr>
      </w:pPr>
      <w:r w:rsidRPr="00B23C0C">
        <w:rPr>
          <w:color w:val="000000" w:themeColor="text1"/>
        </w:rPr>
        <w:t>Machine Learning Integration</w:t>
      </w:r>
    </w:p>
    <w:p w14:paraId="277A56E9" w14:textId="78DFD918" w:rsidR="00B23C0C" w:rsidRPr="00B23C0C" w:rsidRDefault="00B23C0C" w:rsidP="00B23C0C">
      <w:pPr>
        <w:pStyle w:val="ad"/>
        <w:numPr>
          <w:ilvl w:val="0"/>
          <w:numId w:val="118"/>
        </w:numPr>
      </w:pPr>
      <w:r w:rsidRPr="00B23C0C">
        <w:rPr>
          <w:color w:val="000000" w:themeColor="text1"/>
        </w:rPr>
        <w:t>Security Measures</w:t>
      </w:r>
    </w:p>
    <w:p w14:paraId="5200E0FC" w14:textId="06C41345" w:rsidR="00B23C0C" w:rsidRPr="00B23C0C" w:rsidRDefault="00B23C0C" w:rsidP="00B23C0C">
      <w:pPr>
        <w:pStyle w:val="ad"/>
        <w:numPr>
          <w:ilvl w:val="0"/>
          <w:numId w:val="118"/>
        </w:numPr>
      </w:pPr>
      <w:r w:rsidRPr="00B23C0C">
        <w:rPr>
          <w:color w:val="000000" w:themeColor="text1"/>
        </w:rPr>
        <w:t>Scalability and Performance</w:t>
      </w:r>
    </w:p>
    <w:p w14:paraId="0D7019B9" w14:textId="20977CE4" w:rsidR="00B23C0C" w:rsidRPr="00B23C0C" w:rsidRDefault="00B23C0C" w:rsidP="00B23C0C">
      <w:pPr>
        <w:pStyle w:val="ad"/>
        <w:numPr>
          <w:ilvl w:val="0"/>
          <w:numId w:val="118"/>
        </w:numPr>
      </w:pPr>
      <w:r w:rsidRPr="00B23C0C">
        <w:rPr>
          <w:color w:val="000000" w:themeColor="text1"/>
        </w:rPr>
        <w:t>Challenges and Solutions</w:t>
      </w:r>
    </w:p>
    <w:p w14:paraId="7E5F9FD2" w14:textId="358337E5" w:rsidR="00B23C0C" w:rsidRPr="00B23C0C" w:rsidRDefault="00B23C0C" w:rsidP="00B23C0C">
      <w:pPr>
        <w:pStyle w:val="ad"/>
        <w:numPr>
          <w:ilvl w:val="0"/>
          <w:numId w:val="118"/>
        </w:numPr>
      </w:pPr>
      <w:r w:rsidRPr="00B23C0C">
        <w:rPr>
          <w:color w:val="000000" w:themeColor="text1"/>
        </w:rPr>
        <w:t>Conclusion</w:t>
      </w:r>
    </w:p>
    <w:p w14:paraId="687B3321" w14:textId="59657AEA" w:rsidR="00B23C0C" w:rsidRPr="00B23C0C" w:rsidRDefault="00B23C0C" w:rsidP="00B23C0C">
      <w:pPr>
        <w:pStyle w:val="ad"/>
        <w:numPr>
          <w:ilvl w:val="0"/>
          <w:numId w:val="118"/>
        </w:numPr>
      </w:pPr>
      <w:r w:rsidRPr="00B23C0C">
        <w:rPr>
          <w:color w:val="000000" w:themeColor="text1"/>
        </w:rPr>
        <w:t>References</w:t>
      </w:r>
    </w:p>
    <w:p w14:paraId="687D2CAE" w14:textId="2528066C" w:rsidR="00B23C0C" w:rsidRPr="00B23C0C" w:rsidRDefault="00B23C0C" w:rsidP="00B23C0C">
      <w:pPr>
        <w:pStyle w:val="ad"/>
        <w:numPr>
          <w:ilvl w:val="0"/>
          <w:numId w:val="118"/>
        </w:numPr>
      </w:pPr>
      <w:r w:rsidRPr="00B23C0C">
        <w:rPr>
          <w:color w:val="000000" w:themeColor="text1"/>
        </w:rPr>
        <w:t>Appendices</w:t>
      </w:r>
    </w:p>
    <w:p w14:paraId="05CB051C" w14:textId="7DA016E5" w:rsidR="009E0FEC" w:rsidRPr="00B23C0C" w:rsidRDefault="008D76DC" w:rsidP="00B23C0C">
      <w:pPr>
        <w:pStyle w:val="1"/>
        <w:rPr>
          <w:rFonts w:ascii="Times New Roman" w:hAnsi="Times New Roman" w:cs="Times New Roman"/>
          <w:b/>
          <w:bCs/>
          <w:color w:val="000000" w:themeColor="text1"/>
          <w:lang w:val="kk-KZ"/>
        </w:rPr>
      </w:pPr>
      <w:r w:rsidRPr="001B2B3C">
        <w:rPr>
          <w:rFonts w:ascii="Times New Roman" w:hAnsi="Times New Roman" w:cs="Times New Roman"/>
          <w:b/>
          <w:bCs/>
          <w:color w:val="000000" w:themeColor="text1"/>
        </w:rPr>
        <w:t>1</w:t>
      </w:r>
      <w:r w:rsidR="008F3169" w:rsidRPr="001B2B3C">
        <w:rPr>
          <w:rFonts w:ascii="Times New Roman" w:hAnsi="Times New Roman" w:cs="Times New Roman"/>
          <w:b/>
          <w:bCs/>
          <w:color w:val="000000" w:themeColor="text1"/>
        </w:rPr>
        <w:t xml:space="preserve">. Introduction </w:t>
      </w:r>
    </w:p>
    <w:p w14:paraId="70CCC3A3" w14:textId="77777777" w:rsidR="006C5B8E" w:rsidRPr="006C5B8E" w:rsidRDefault="006C5B8E" w:rsidP="006C5B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US" w:eastAsia="en-US"/>
        </w:rPr>
      </w:pPr>
      <w:r w:rsidRPr="006C5B8E">
        <w:rPr>
          <w:rFonts w:eastAsiaTheme="minorHAnsi"/>
          <w:color w:val="000000"/>
          <w:lang w:val="en-US" w:eastAsia="en-US"/>
        </w:rPr>
        <w:t>Google Cloud Platform (GCP) is a service that helps people build and run web applications in</w:t>
      </w:r>
    </w:p>
    <w:p w14:paraId="7A7A3BB9" w14:textId="77777777" w:rsidR="006C5B8E" w:rsidRPr="006C5B8E" w:rsidRDefault="006C5B8E" w:rsidP="006C5B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US" w:eastAsia="en-US"/>
        </w:rPr>
      </w:pPr>
      <w:r w:rsidRPr="006C5B8E">
        <w:rPr>
          <w:rFonts w:eastAsiaTheme="minorHAnsi"/>
          <w:color w:val="000000"/>
          <w:lang w:val="en-US" w:eastAsia="en-US"/>
        </w:rPr>
        <w:t>the cloud. It is important for creating scalable applications because it has features like auto-</w:t>
      </w:r>
    </w:p>
    <w:p w14:paraId="3E521D9F" w14:textId="77777777" w:rsidR="006C5B8E" w:rsidRPr="006C5B8E" w:rsidRDefault="006C5B8E" w:rsidP="006C5B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US" w:eastAsia="en-US"/>
        </w:rPr>
      </w:pPr>
      <w:r w:rsidRPr="006C5B8E">
        <w:rPr>
          <w:rFonts w:eastAsiaTheme="minorHAnsi"/>
          <w:color w:val="000000"/>
          <w:lang w:val="en-US" w:eastAsia="en-US"/>
        </w:rPr>
        <w:t>scaling, which means it can automatically adjust resources to handle more users or traffic. People</w:t>
      </w:r>
    </w:p>
    <w:p w14:paraId="6F472883" w14:textId="77777777" w:rsidR="006C5B8E" w:rsidRPr="006C5B8E" w:rsidRDefault="006C5B8E" w:rsidP="006C5B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US" w:eastAsia="en-US"/>
        </w:rPr>
      </w:pPr>
      <w:r w:rsidRPr="006C5B8E">
        <w:rPr>
          <w:rFonts w:eastAsiaTheme="minorHAnsi"/>
          <w:color w:val="000000"/>
          <w:lang w:val="en-US" w:eastAsia="en-US"/>
        </w:rPr>
        <w:t>choose GCP for its cost-effectiveness since you only pay for what you use, and it allows for</w:t>
      </w:r>
    </w:p>
    <w:p w14:paraId="17EA1BEF" w14:textId="77777777" w:rsidR="006C5B8E" w:rsidRPr="006C5B8E" w:rsidRDefault="006C5B8E" w:rsidP="006C5B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lang w:val="en-US" w:eastAsia="en-US"/>
        </w:rPr>
      </w:pPr>
      <w:r w:rsidRPr="006C5B8E">
        <w:rPr>
          <w:rFonts w:eastAsiaTheme="minorHAnsi"/>
          <w:color w:val="000000"/>
          <w:lang w:val="en-US" w:eastAsia="en-US"/>
        </w:rPr>
        <w:t>faster development and deployment of applications. GCP also provides strong security to protect</w:t>
      </w:r>
    </w:p>
    <w:p w14:paraId="1D63610F" w14:textId="0B3E5A59" w:rsidR="006C5B8E" w:rsidRDefault="006C5B8E" w:rsidP="006C5B8E">
      <w:pPr>
        <w:rPr>
          <w:rFonts w:eastAsiaTheme="minorHAnsi"/>
          <w:color w:val="000000"/>
          <w:lang w:val="en-US" w:eastAsia="en-US"/>
        </w:rPr>
      </w:pPr>
      <w:r w:rsidRPr="006C5B8E">
        <w:rPr>
          <w:rFonts w:eastAsiaTheme="minorHAnsi"/>
          <w:color w:val="000000"/>
          <w:lang w:val="en-US" w:eastAsia="en-US"/>
        </w:rPr>
        <w:t xml:space="preserve">data. Also, one of the </w:t>
      </w:r>
      <w:proofErr w:type="gramStart"/>
      <w:r w:rsidRPr="006C5B8E">
        <w:rPr>
          <w:rFonts w:eastAsiaTheme="minorHAnsi"/>
          <w:color w:val="000000"/>
          <w:lang w:val="en-US" w:eastAsia="en-US"/>
        </w:rPr>
        <w:t>motivation</w:t>
      </w:r>
      <w:proofErr w:type="gramEnd"/>
      <w:r w:rsidRPr="006C5B8E">
        <w:rPr>
          <w:rFonts w:eastAsiaTheme="minorHAnsi"/>
          <w:color w:val="000000"/>
          <w:lang w:val="en-US" w:eastAsia="en-US"/>
        </w:rPr>
        <w:t xml:space="preserve"> it was Free Trail 300$ that helped me to accomplish this work</w:t>
      </w:r>
    </w:p>
    <w:p w14:paraId="6C5441A9" w14:textId="77777777" w:rsidR="006C5B8E" w:rsidRPr="009E0FEC" w:rsidRDefault="006C5B8E" w:rsidP="006C5B8E"/>
    <w:p w14:paraId="7CAD1D19" w14:textId="27B5F0A9" w:rsidR="00FE6D1F" w:rsidRDefault="008D76DC" w:rsidP="009E0FE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 xml:space="preserve">2. </w:t>
      </w:r>
      <w:r w:rsidR="009E0FEC" w:rsidRPr="009E0FEC">
        <w:rPr>
          <w:rFonts w:ascii="Times New Roman" w:hAnsi="Times New Roman" w:cs="Times New Roman"/>
          <w:b/>
          <w:bCs/>
          <w:color w:val="000000" w:themeColor="text1"/>
        </w:rPr>
        <w:t>System Architecture</w:t>
      </w:r>
    </w:p>
    <w:p w14:paraId="492A23C9" w14:textId="238D7581" w:rsidR="003908AC" w:rsidRPr="003908AC" w:rsidRDefault="003908AC" w:rsidP="00B23C0C">
      <w:pPr>
        <w:rPr>
          <w:lang w:val="ru-RU"/>
        </w:rPr>
      </w:pPr>
      <w:r w:rsidRPr="003908AC">
        <w:t>The system architecture of this project is based on Google Cloud Platform. It uses different cloud services like Firestore for storing data, Firebase for user authentication, and Kubernetes for managing the application. The system is designed as a Software as a Service (SaaS), where users can create accounts, make posts, and manage their favorite categories. Google Cloud Functions are used for security and input validation, and Pub/Sub is used for sending real-time notifications. The system is built to be scalable, meaning it can handle many users and large amounts of data without problems.</w:t>
      </w:r>
      <w:r>
        <w:t xml:space="preserve"> Below the high-level overview of my application </w:t>
      </w:r>
    </w:p>
    <w:p w14:paraId="4932806C" w14:textId="77777777" w:rsidR="003551D4" w:rsidRDefault="003551D4" w:rsidP="003551D4"/>
    <w:p w14:paraId="081DACCA" w14:textId="136CB760" w:rsidR="003551D4" w:rsidRDefault="003551D4" w:rsidP="003551D4">
      <w:r>
        <w:rPr>
          <w:noProof/>
        </w:rPr>
        <w:lastRenderedPageBreak/>
        <w:drawing>
          <wp:inline distT="0" distB="0" distL="0" distR="0" wp14:anchorId="4CC3A090" wp14:editId="4B07D30E">
            <wp:extent cx="5505450" cy="4114800"/>
            <wp:effectExtent l="0" t="0" r="6350" b="0"/>
            <wp:docPr id="6398353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5389" name="Рисунок 639835389"/>
                    <pic:cNvPicPr/>
                  </pic:nvPicPr>
                  <pic:blipFill>
                    <a:blip r:embed="rId12">
                      <a:extLst>
                        <a:ext uri="{28A0092B-C50C-407E-A947-70E740481C1C}">
                          <a14:useLocalDpi xmlns:a14="http://schemas.microsoft.com/office/drawing/2010/main" val="0"/>
                        </a:ext>
                      </a:extLst>
                    </a:blip>
                    <a:stretch>
                      <a:fillRect/>
                    </a:stretch>
                  </pic:blipFill>
                  <pic:spPr>
                    <a:xfrm>
                      <a:off x="0" y="0"/>
                      <a:ext cx="5578334" cy="4169274"/>
                    </a:xfrm>
                    <a:prstGeom prst="rect">
                      <a:avLst/>
                    </a:prstGeom>
                  </pic:spPr>
                </pic:pic>
              </a:graphicData>
            </a:graphic>
          </wp:inline>
        </w:drawing>
      </w:r>
    </w:p>
    <w:p w14:paraId="76690783" w14:textId="77777777" w:rsidR="003551D4" w:rsidRPr="003551D4" w:rsidRDefault="003551D4" w:rsidP="003551D4"/>
    <w:p w14:paraId="60D38126" w14:textId="3D6498CC" w:rsidR="007B5EDB" w:rsidRDefault="007B5EDB" w:rsidP="001B2B3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 xml:space="preserve">3. </w:t>
      </w:r>
      <w:r w:rsidR="009E0FEC" w:rsidRPr="009E0FEC">
        <w:rPr>
          <w:rFonts w:ascii="Times New Roman" w:hAnsi="Times New Roman" w:cs="Times New Roman"/>
          <w:b/>
          <w:bCs/>
          <w:color w:val="000000" w:themeColor="text1"/>
        </w:rPr>
        <w:t>Table Entities</w:t>
      </w:r>
    </w:p>
    <w:p w14:paraId="74F9746E" w14:textId="77777777" w:rsidR="00C81E2B" w:rsidRDefault="00C81E2B" w:rsidP="00C81E2B"/>
    <w:p w14:paraId="20F4A26A" w14:textId="77777777" w:rsidR="00C81E2B" w:rsidRDefault="00C81E2B" w:rsidP="00C81E2B">
      <w:r>
        <w:t>1. User</w:t>
      </w:r>
    </w:p>
    <w:p w14:paraId="6407791F" w14:textId="3121AA62" w:rsidR="00C81E2B" w:rsidRDefault="00C81E2B" w:rsidP="00C81E2B">
      <w:pPr>
        <w:ind w:left="720"/>
      </w:pPr>
      <w:r>
        <w:t>Attributes:</w:t>
      </w:r>
    </w:p>
    <w:p w14:paraId="0DBE9872" w14:textId="0AA6C08C" w:rsidR="00C81E2B" w:rsidRDefault="00C81E2B" w:rsidP="00C81E2B">
      <w:pPr>
        <w:pStyle w:val="ad"/>
        <w:numPr>
          <w:ilvl w:val="0"/>
          <w:numId w:val="96"/>
        </w:numPr>
      </w:pPr>
      <w:r>
        <w:t>id: A unique identifier for each user (stored as user_id in Firestore).</w:t>
      </w:r>
    </w:p>
    <w:p w14:paraId="63EAFC64" w14:textId="3EA78EEB" w:rsidR="00C81E2B" w:rsidRDefault="00C81E2B" w:rsidP="00C81E2B">
      <w:pPr>
        <w:pStyle w:val="ad"/>
        <w:numPr>
          <w:ilvl w:val="0"/>
          <w:numId w:val="96"/>
        </w:numPr>
      </w:pPr>
      <w:r>
        <w:t>name: The name of the user.</w:t>
      </w:r>
    </w:p>
    <w:p w14:paraId="48E18442" w14:textId="50B91D96" w:rsidR="00C81E2B" w:rsidRDefault="00C81E2B" w:rsidP="00C81E2B">
      <w:pPr>
        <w:pStyle w:val="ad"/>
        <w:numPr>
          <w:ilvl w:val="0"/>
          <w:numId w:val="96"/>
        </w:numPr>
      </w:pPr>
      <w:r>
        <w:t>email: The email address of the user.</w:t>
      </w:r>
    </w:p>
    <w:p w14:paraId="0E9BC274" w14:textId="1BF6C5ED" w:rsidR="00C81E2B" w:rsidRDefault="00C81E2B" w:rsidP="00C81E2B">
      <w:pPr>
        <w:pStyle w:val="ad"/>
        <w:numPr>
          <w:ilvl w:val="0"/>
          <w:numId w:val="96"/>
        </w:numPr>
      </w:pPr>
      <w:r>
        <w:t>password: The password of the user (hashed in Firebase).</w:t>
      </w:r>
    </w:p>
    <w:p w14:paraId="087F93E4" w14:textId="47C8636E" w:rsidR="00C81E2B" w:rsidRDefault="00C81E2B" w:rsidP="00C81E2B">
      <w:pPr>
        <w:pStyle w:val="ad"/>
        <w:numPr>
          <w:ilvl w:val="0"/>
          <w:numId w:val="96"/>
        </w:numPr>
      </w:pPr>
      <w:r>
        <w:t>favoriteCategories: A list of categories that the user has marked as favorites.</w:t>
      </w:r>
    </w:p>
    <w:p w14:paraId="6A5DEC14" w14:textId="77777777" w:rsidR="00C81E2B" w:rsidRDefault="00C81E2B" w:rsidP="00C81E2B"/>
    <w:p w14:paraId="21594AB3" w14:textId="03F1B29D" w:rsidR="00C81E2B" w:rsidRDefault="00C81E2B" w:rsidP="00C81E2B">
      <w:pPr>
        <w:ind w:left="720"/>
      </w:pPr>
      <w:r>
        <w:t>Relationships:</w:t>
      </w:r>
    </w:p>
    <w:p w14:paraId="799389B1" w14:textId="266593AD" w:rsidR="00C81E2B" w:rsidRDefault="00C81E2B" w:rsidP="00C81E2B">
      <w:pPr>
        <w:pStyle w:val="ad"/>
        <w:numPr>
          <w:ilvl w:val="0"/>
          <w:numId w:val="97"/>
        </w:numPr>
      </w:pPr>
      <w:r>
        <w:t>One-to-Many relationship with Post (a user can create multiple posts).</w:t>
      </w:r>
    </w:p>
    <w:p w14:paraId="2C16553F" w14:textId="0C76E612" w:rsidR="00C81E2B" w:rsidRDefault="00C81E2B" w:rsidP="00C81E2B">
      <w:pPr>
        <w:pStyle w:val="ad"/>
        <w:numPr>
          <w:ilvl w:val="0"/>
          <w:numId w:val="97"/>
        </w:numPr>
      </w:pPr>
      <w:r>
        <w:t>One-to-Many relationship with favoriteCategories (a user can have multiple favorite categories).</w:t>
      </w:r>
    </w:p>
    <w:p w14:paraId="6FD114CC" w14:textId="77777777" w:rsidR="00C81E2B" w:rsidRDefault="00C81E2B" w:rsidP="00C81E2B"/>
    <w:p w14:paraId="4317B7D1" w14:textId="77777777" w:rsidR="00C81E2B" w:rsidRDefault="00C81E2B" w:rsidP="00C81E2B">
      <w:r>
        <w:t>2. Post</w:t>
      </w:r>
    </w:p>
    <w:p w14:paraId="7FF3A15E" w14:textId="4EFA2BC2" w:rsidR="00C81E2B" w:rsidRDefault="00C81E2B" w:rsidP="00C81E2B">
      <w:pPr>
        <w:ind w:left="720"/>
      </w:pPr>
      <w:r>
        <w:t>Attributes:</w:t>
      </w:r>
    </w:p>
    <w:p w14:paraId="40828830" w14:textId="2C9415EE" w:rsidR="00C81E2B" w:rsidRDefault="00C81E2B" w:rsidP="00C81E2B">
      <w:pPr>
        <w:pStyle w:val="ad"/>
        <w:numPr>
          <w:ilvl w:val="0"/>
          <w:numId w:val="101"/>
        </w:numPr>
      </w:pPr>
      <w:r>
        <w:t>id: A unique identifier for the post (UUID).</w:t>
      </w:r>
    </w:p>
    <w:p w14:paraId="6AAF68A2" w14:textId="097A9D2B" w:rsidR="00C81E2B" w:rsidRDefault="00C81E2B" w:rsidP="00C81E2B">
      <w:pPr>
        <w:pStyle w:val="ad"/>
        <w:numPr>
          <w:ilvl w:val="0"/>
          <w:numId w:val="101"/>
        </w:numPr>
      </w:pPr>
      <w:r>
        <w:t>tittle: The title of the post.</w:t>
      </w:r>
    </w:p>
    <w:p w14:paraId="664E0ED4" w14:textId="5AEFCF89" w:rsidR="00C81E2B" w:rsidRDefault="00C81E2B" w:rsidP="00C81E2B">
      <w:pPr>
        <w:pStyle w:val="ad"/>
        <w:numPr>
          <w:ilvl w:val="0"/>
          <w:numId w:val="101"/>
        </w:numPr>
      </w:pPr>
      <w:r>
        <w:t>text: The body or content of the post.</w:t>
      </w:r>
    </w:p>
    <w:p w14:paraId="5B9BBE25" w14:textId="7A89E548" w:rsidR="00C81E2B" w:rsidRDefault="00C81E2B" w:rsidP="00C81E2B">
      <w:pPr>
        <w:pStyle w:val="ad"/>
        <w:numPr>
          <w:ilvl w:val="0"/>
          <w:numId w:val="101"/>
        </w:numPr>
      </w:pPr>
      <w:r>
        <w:t>category: The category associated with the post.</w:t>
      </w:r>
    </w:p>
    <w:p w14:paraId="00DA7733" w14:textId="616153CD" w:rsidR="00C81E2B" w:rsidRDefault="00C81E2B" w:rsidP="00C81E2B">
      <w:pPr>
        <w:pStyle w:val="ad"/>
        <w:numPr>
          <w:ilvl w:val="0"/>
          <w:numId w:val="101"/>
        </w:numPr>
      </w:pPr>
      <w:r>
        <w:t>userID: The ID of the user who created the post.</w:t>
      </w:r>
    </w:p>
    <w:p w14:paraId="581B8644" w14:textId="0A194E58" w:rsidR="00C81E2B" w:rsidRDefault="00C81E2B" w:rsidP="00C81E2B">
      <w:pPr>
        <w:pStyle w:val="ad"/>
        <w:numPr>
          <w:ilvl w:val="0"/>
          <w:numId w:val="101"/>
        </w:numPr>
      </w:pPr>
      <w:r>
        <w:t>createdTime: The timestamp when the post was created.</w:t>
      </w:r>
    </w:p>
    <w:p w14:paraId="5C3BF12B" w14:textId="77777777" w:rsidR="00C81E2B" w:rsidRDefault="00C81E2B" w:rsidP="00C81E2B">
      <w:pPr>
        <w:ind w:left="720"/>
      </w:pPr>
    </w:p>
    <w:p w14:paraId="32FAB506" w14:textId="28623FF2" w:rsidR="00C81E2B" w:rsidRDefault="00C81E2B" w:rsidP="00C81E2B">
      <w:pPr>
        <w:ind w:left="720"/>
      </w:pPr>
      <w:r>
        <w:t>Relationships:</w:t>
      </w:r>
    </w:p>
    <w:p w14:paraId="56FF6FB6" w14:textId="6E06FED5" w:rsidR="00C81E2B" w:rsidRDefault="00C81E2B" w:rsidP="00C81E2B">
      <w:pPr>
        <w:pStyle w:val="ad"/>
        <w:numPr>
          <w:ilvl w:val="0"/>
          <w:numId w:val="102"/>
        </w:numPr>
      </w:pPr>
      <w:r>
        <w:t>Many-to-One relationship with User (a post belongs to a single user).</w:t>
      </w:r>
    </w:p>
    <w:p w14:paraId="206D6C5D" w14:textId="4AC10B78" w:rsidR="00C81E2B" w:rsidRDefault="00C81E2B" w:rsidP="00C81E2B">
      <w:pPr>
        <w:pStyle w:val="ad"/>
        <w:numPr>
          <w:ilvl w:val="0"/>
          <w:numId w:val="102"/>
        </w:numPr>
      </w:pPr>
      <w:r>
        <w:lastRenderedPageBreak/>
        <w:t>Many-to-One relationship with Category (a post is associated with one category).</w:t>
      </w:r>
    </w:p>
    <w:p w14:paraId="6E1CCA4B" w14:textId="77777777" w:rsidR="00C81E2B" w:rsidRDefault="00C81E2B" w:rsidP="00C81E2B"/>
    <w:p w14:paraId="6189A478" w14:textId="2D17DDF5" w:rsidR="00C81E2B" w:rsidRDefault="00C81E2B" w:rsidP="00C81E2B">
      <w:r>
        <w:t>3</w:t>
      </w:r>
      <w:r>
        <w:t>. Category</w:t>
      </w:r>
    </w:p>
    <w:p w14:paraId="787767C8" w14:textId="7F8023EC" w:rsidR="00C81E2B" w:rsidRDefault="00C81E2B" w:rsidP="00C81E2B">
      <w:pPr>
        <w:ind w:left="720"/>
      </w:pPr>
      <w:r>
        <w:t>Attributes:</w:t>
      </w:r>
    </w:p>
    <w:p w14:paraId="17D55BD8" w14:textId="4A21C92B" w:rsidR="00C81E2B" w:rsidRDefault="00C81E2B" w:rsidP="00C81E2B">
      <w:pPr>
        <w:pStyle w:val="ad"/>
        <w:numPr>
          <w:ilvl w:val="0"/>
          <w:numId w:val="115"/>
        </w:numPr>
      </w:pPr>
      <w:r>
        <w:t>name: The name of the category.</w:t>
      </w:r>
    </w:p>
    <w:p w14:paraId="0D6F6E5B" w14:textId="77777777" w:rsidR="00C81E2B" w:rsidRDefault="00C81E2B" w:rsidP="00C81E2B">
      <w:pPr>
        <w:ind w:left="720"/>
      </w:pPr>
    </w:p>
    <w:p w14:paraId="6F312E6E" w14:textId="7BFF5511" w:rsidR="00C81E2B" w:rsidRDefault="00C81E2B" w:rsidP="00C81E2B">
      <w:pPr>
        <w:ind w:left="720"/>
      </w:pPr>
      <w:r>
        <w:t>Relationships:</w:t>
      </w:r>
    </w:p>
    <w:p w14:paraId="4CCF1E4F" w14:textId="534767B9" w:rsidR="00C81E2B" w:rsidRDefault="00C81E2B" w:rsidP="00C81E2B">
      <w:pPr>
        <w:pStyle w:val="ad"/>
        <w:numPr>
          <w:ilvl w:val="0"/>
          <w:numId w:val="115"/>
        </w:numPr>
      </w:pPr>
      <w:r>
        <w:t>One-to-Many relationship with Post (a category can be associated with multiple posts).</w:t>
      </w:r>
    </w:p>
    <w:p w14:paraId="40CA8934" w14:textId="22B2E862" w:rsidR="00C81E2B" w:rsidRDefault="00C81E2B" w:rsidP="00C81E2B">
      <w:pPr>
        <w:pStyle w:val="ad"/>
        <w:numPr>
          <w:ilvl w:val="0"/>
          <w:numId w:val="115"/>
        </w:numPr>
      </w:pPr>
      <w:r>
        <w:t>One-to-Many relationship with favoriteCategories (a category can appear in multiple users’ favorite categories).</w:t>
      </w:r>
    </w:p>
    <w:p w14:paraId="60D3A8DF" w14:textId="18102D6A" w:rsidR="00F93B9F" w:rsidRDefault="007B5EDB" w:rsidP="001B2B3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4</w:t>
      </w:r>
      <w:r w:rsidR="008F3169" w:rsidRPr="001B2B3C">
        <w:rPr>
          <w:rFonts w:ascii="Times New Roman" w:hAnsi="Times New Roman" w:cs="Times New Roman"/>
          <w:b/>
          <w:bCs/>
          <w:color w:val="000000" w:themeColor="text1"/>
        </w:rPr>
        <w:t xml:space="preserve">. </w:t>
      </w:r>
      <w:r w:rsidR="009E0FEC" w:rsidRPr="009E0FEC">
        <w:rPr>
          <w:rFonts w:ascii="Times New Roman" w:hAnsi="Times New Roman" w:cs="Times New Roman"/>
          <w:b/>
          <w:bCs/>
          <w:color w:val="000000" w:themeColor="text1"/>
        </w:rPr>
        <w:t>Development Process</w:t>
      </w:r>
    </w:p>
    <w:p w14:paraId="4609F5B4" w14:textId="22858A3F" w:rsidR="005A09C9" w:rsidRPr="005A09C9" w:rsidRDefault="005A09C9" w:rsidP="005A09C9">
      <w:pPr>
        <w:pStyle w:val="2"/>
        <w:rPr>
          <w:b/>
          <w:bCs/>
          <w:color w:val="000000" w:themeColor="text1"/>
        </w:rPr>
      </w:pPr>
      <w:r w:rsidRPr="005A09C9">
        <w:rPr>
          <w:b/>
          <w:bCs/>
          <w:color w:val="000000" w:themeColor="text1"/>
        </w:rPr>
        <w:t>Used technologies</w:t>
      </w:r>
    </w:p>
    <w:p w14:paraId="00F3B624" w14:textId="77777777" w:rsidR="005A09C9" w:rsidRDefault="005A09C9" w:rsidP="005A09C9">
      <w:r>
        <w:t xml:space="preserve">For this project I used Google Cloud </w:t>
      </w:r>
      <w:r w:rsidRPr="009E0FEC">
        <w:t>SDK and Cloud Shell</w:t>
      </w:r>
      <w:r>
        <w:t xml:space="preserve">, </w:t>
      </w:r>
      <w:r w:rsidRPr="005A09C9">
        <w:t>Google App Engine</w:t>
      </w:r>
      <w:r>
        <w:t xml:space="preserve">, </w:t>
      </w:r>
      <w:r w:rsidRPr="009E0FEC">
        <w:t>Google Cloud Functions</w:t>
      </w:r>
      <w:r>
        <w:t xml:space="preserve">, </w:t>
      </w:r>
      <w:r w:rsidRPr="009E0FEC">
        <w:t>Containerization</w:t>
      </w:r>
      <w:r>
        <w:t xml:space="preserve"> and </w:t>
      </w:r>
      <w:r w:rsidRPr="009E0FEC">
        <w:t>Google Cloud Endpoints</w:t>
      </w:r>
    </w:p>
    <w:p w14:paraId="41CAF852" w14:textId="77777777" w:rsidR="005A09C9" w:rsidRPr="009E0FEC" w:rsidRDefault="005A09C9" w:rsidP="005A09C9"/>
    <w:p w14:paraId="44164A1B" w14:textId="77777777" w:rsidR="005A09C9" w:rsidRDefault="009E0FEC" w:rsidP="005A09C9">
      <w:pPr>
        <w:pStyle w:val="2"/>
        <w:rPr>
          <w:b/>
          <w:bCs/>
          <w:color w:val="000000" w:themeColor="text1"/>
        </w:rPr>
      </w:pPr>
      <w:r w:rsidRPr="005A09C9">
        <w:rPr>
          <w:b/>
          <w:bCs/>
          <w:color w:val="000000" w:themeColor="text1"/>
        </w:rPr>
        <w:t xml:space="preserve">Implementation: </w:t>
      </w:r>
    </w:p>
    <w:p w14:paraId="7BC6D778" w14:textId="2722C527" w:rsidR="005A09C9" w:rsidRDefault="005A09C9" w:rsidP="005A09C9">
      <w:pPr>
        <w:pStyle w:val="3"/>
        <w:jc w:val="left"/>
      </w:pPr>
      <w:r>
        <w:t xml:space="preserve">Google Cloudk SDK </w:t>
      </w:r>
    </w:p>
    <w:p w14:paraId="3A928F6F" w14:textId="77777777" w:rsidR="005A09C9" w:rsidRDefault="005A09C9" w:rsidP="005A09C9">
      <w:r>
        <w:t>To start working on Google Cloud you need to download and install Google Cloud SDK. Do the followings to have Google Cloud SDK on your machine:</w:t>
      </w:r>
    </w:p>
    <w:p w14:paraId="23955C82" w14:textId="77777777" w:rsidR="005A09C9" w:rsidRDefault="005A09C9" w:rsidP="005A09C9">
      <w:pPr>
        <w:pStyle w:val="ad"/>
        <w:numPr>
          <w:ilvl w:val="0"/>
          <w:numId w:val="32"/>
        </w:numPr>
      </w:pPr>
      <w:r>
        <w:t>Go to this page “</w:t>
      </w:r>
      <w:r w:rsidRPr="00CA645B">
        <w:t>Install the gcloud CLI</w:t>
      </w:r>
      <w:r>
        <w:t xml:space="preserve">” - </w:t>
      </w:r>
      <w:r>
        <w:fldChar w:fldCharType="begin"/>
      </w:r>
      <w:r>
        <w:instrText>HYPERLINK "</w:instrText>
      </w:r>
      <w:r w:rsidRPr="00CA645B">
        <w:instrText>https://cloud.google.com/sdk/docs/install</w:instrText>
      </w:r>
      <w:r>
        <w:instrText>"</w:instrText>
      </w:r>
      <w:r>
        <w:fldChar w:fldCharType="separate"/>
      </w:r>
      <w:r w:rsidRPr="00D573FB">
        <w:rPr>
          <w:rStyle w:val="a3"/>
        </w:rPr>
        <w:t>https://cloud.google.com/sdk/docs/install</w:t>
      </w:r>
      <w:r>
        <w:fldChar w:fldCharType="end"/>
      </w:r>
      <w:r>
        <w:rPr>
          <w:noProof/>
        </w:rPr>
        <w:drawing>
          <wp:inline distT="0" distB="0" distL="0" distR="0" wp14:anchorId="7F604488" wp14:editId="2B320D98">
            <wp:extent cx="4643614" cy="3559409"/>
            <wp:effectExtent l="0" t="0" r="5080" b="0"/>
            <wp:docPr id="1944549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9082" name="Рисунок 19445490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7321" cy="3577580"/>
                    </a:xfrm>
                    <a:prstGeom prst="rect">
                      <a:avLst/>
                    </a:prstGeom>
                  </pic:spPr>
                </pic:pic>
              </a:graphicData>
            </a:graphic>
          </wp:inline>
        </w:drawing>
      </w:r>
    </w:p>
    <w:p w14:paraId="340AB022" w14:textId="77777777" w:rsidR="005A09C9" w:rsidRDefault="005A09C9" w:rsidP="005A09C9">
      <w:pPr>
        <w:pStyle w:val="ad"/>
        <w:numPr>
          <w:ilvl w:val="0"/>
          <w:numId w:val="32"/>
        </w:numPr>
      </w:pPr>
      <w:r>
        <w:t>Select your operating machine. For my case it is MacOS</w:t>
      </w:r>
    </w:p>
    <w:p w14:paraId="1913D814" w14:textId="77777777" w:rsidR="005A09C9" w:rsidRDefault="005A09C9" w:rsidP="005A09C9">
      <w:pPr>
        <w:pStyle w:val="ad"/>
        <w:numPr>
          <w:ilvl w:val="0"/>
          <w:numId w:val="32"/>
        </w:numPr>
      </w:pPr>
      <w:r>
        <w:t>Check you current version of Python. It must match with requirements for Google Cloud SDK</w:t>
      </w:r>
    </w:p>
    <w:p w14:paraId="295534EF" w14:textId="77777777" w:rsidR="005A09C9" w:rsidRDefault="005A09C9" w:rsidP="005A09C9">
      <w:pPr>
        <w:pStyle w:val="ad"/>
        <w:numPr>
          <w:ilvl w:val="0"/>
          <w:numId w:val="32"/>
        </w:numPr>
      </w:pPr>
      <w:r>
        <w:t xml:space="preserve">Download your package. For my case it is Apple Silicon </w:t>
      </w:r>
    </w:p>
    <w:p w14:paraId="44DC7B1B" w14:textId="77777777" w:rsidR="005A09C9" w:rsidRDefault="005A09C9" w:rsidP="005A09C9">
      <w:pPr>
        <w:pStyle w:val="ad"/>
        <w:numPr>
          <w:ilvl w:val="0"/>
          <w:numId w:val="32"/>
        </w:numPr>
      </w:pPr>
      <w:r>
        <w:t>Extract this archive file on Home directory.</w:t>
      </w:r>
    </w:p>
    <w:p w14:paraId="596BA32F" w14:textId="77777777" w:rsidR="005A09C9" w:rsidRPr="00CA645B" w:rsidRDefault="005A09C9" w:rsidP="005A09C9">
      <w:pPr>
        <w:pStyle w:val="ad"/>
        <w:numPr>
          <w:ilvl w:val="0"/>
          <w:numId w:val="32"/>
        </w:numPr>
      </w:pPr>
      <w:r>
        <w:t xml:space="preserve">To add Google Cloud SDK to your PATH. You need to use this command in root of folder where you extracted the archive. For my case it is HOME directory. The command: </w:t>
      </w:r>
      <w:r w:rsidRPr="00CA645B">
        <w:rPr>
          <w:color w:val="00B050"/>
        </w:rPr>
        <w:t>./google-cloud-sdk/install.sh</w:t>
      </w:r>
    </w:p>
    <w:p w14:paraId="08B4AEE8" w14:textId="77777777" w:rsidR="00301887" w:rsidRDefault="005A09C9" w:rsidP="005A09C9">
      <w:pPr>
        <w:pStyle w:val="ad"/>
        <w:numPr>
          <w:ilvl w:val="0"/>
          <w:numId w:val="32"/>
        </w:numPr>
      </w:pPr>
      <w:r>
        <w:lastRenderedPageBreak/>
        <w:t xml:space="preserve">Now you can run the </w:t>
      </w:r>
      <w:r w:rsidRPr="00D81AB1">
        <w:rPr>
          <w:color w:val="00B050"/>
        </w:rPr>
        <w:t xml:space="preserve">gcloud </w:t>
      </w:r>
      <w:r>
        <w:rPr>
          <w:color w:val="00B050"/>
        </w:rPr>
        <w:t>auth login</w:t>
      </w:r>
      <w:r w:rsidRPr="00D81AB1">
        <w:rPr>
          <w:color w:val="00B050"/>
        </w:rPr>
        <w:t xml:space="preserve"> </w:t>
      </w:r>
      <w:r>
        <w:t>command and do authentication with your google cloud.</w:t>
      </w:r>
    </w:p>
    <w:p w14:paraId="555957B1" w14:textId="77777777" w:rsidR="00301887" w:rsidRDefault="00301887" w:rsidP="00301887">
      <w:pPr>
        <w:pStyle w:val="ad"/>
      </w:pPr>
    </w:p>
    <w:p w14:paraId="11601CE4" w14:textId="16A6B2A1" w:rsidR="005A09C9" w:rsidRPr="00516AAB" w:rsidRDefault="00301887" w:rsidP="00301887">
      <w:pPr>
        <w:ind w:left="360"/>
      </w:pPr>
      <w:r>
        <w:rPr>
          <w:noProof/>
        </w:rPr>
        <w:drawing>
          <wp:inline distT="0" distB="0" distL="0" distR="0" wp14:anchorId="49E9720B" wp14:editId="4FF2849A">
            <wp:extent cx="5939790" cy="2019935"/>
            <wp:effectExtent l="0" t="0" r="3810" b="0"/>
            <wp:docPr id="16913008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0826" name="Рисунок 16913008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2019935"/>
                    </a:xfrm>
                    <a:prstGeom prst="rect">
                      <a:avLst/>
                    </a:prstGeom>
                  </pic:spPr>
                </pic:pic>
              </a:graphicData>
            </a:graphic>
          </wp:inline>
        </w:drawing>
      </w:r>
      <w:r w:rsidR="005A09C9">
        <w:br/>
      </w:r>
      <w:r w:rsidR="005A09C9" w:rsidRPr="00516AAB">
        <w:rPr>
          <w:noProof/>
        </w:rPr>
        <w:t xml:space="preserve"> </w:t>
      </w:r>
    </w:p>
    <w:p w14:paraId="2CA56876" w14:textId="77777777" w:rsidR="00301887" w:rsidRDefault="00301887" w:rsidP="00301887">
      <w:pPr>
        <w:pStyle w:val="4"/>
        <w:rPr>
          <w:b/>
          <w:bCs/>
          <w:i w:val="0"/>
          <w:iCs w:val="0"/>
          <w:color w:val="000000" w:themeColor="text1"/>
        </w:rPr>
      </w:pPr>
      <w:r w:rsidRPr="00301887">
        <w:rPr>
          <w:b/>
          <w:bCs/>
          <w:i w:val="0"/>
          <w:iCs w:val="0"/>
          <w:color w:val="000000" w:themeColor="text1"/>
        </w:rPr>
        <w:t>Create Project</w:t>
      </w:r>
    </w:p>
    <w:p w14:paraId="545EB03B" w14:textId="6C08AD53" w:rsidR="00301887" w:rsidRDefault="00301887" w:rsidP="00301887">
      <w:pPr>
        <w:rPr>
          <w:color w:val="00B050"/>
        </w:rPr>
      </w:pPr>
      <w:r>
        <w:t xml:space="preserve">Used this command to create my project: </w:t>
      </w:r>
      <w:r w:rsidRPr="00516AAB">
        <w:rPr>
          <w:color w:val="00B050"/>
        </w:rPr>
        <w:t>gcloud projects create</w:t>
      </w:r>
      <w:r>
        <w:rPr>
          <w:color w:val="00B050"/>
        </w:rPr>
        <w:t xml:space="preserve"> --</w:t>
      </w:r>
      <w:r w:rsidRPr="00516AAB">
        <w:rPr>
          <w:color w:val="00B050"/>
        </w:rPr>
        <w:t>name="</w:t>
      </w:r>
      <w:r>
        <w:rPr>
          <w:color w:val="00B050"/>
        </w:rPr>
        <w:t>CloudAppDev-</w:t>
      </w:r>
      <w:r>
        <w:rPr>
          <w:color w:val="00B050"/>
        </w:rPr>
        <w:t>Final-AK</w:t>
      </w:r>
      <w:r w:rsidRPr="00516AAB">
        <w:rPr>
          <w:color w:val="00B050"/>
        </w:rPr>
        <w:t>"</w:t>
      </w:r>
    </w:p>
    <w:p w14:paraId="1DB376EF" w14:textId="0CF94BBF" w:rsidR="00301887" w:rsidRDefault="00301887" w:rsidP="00301887">
      <w:pPr>
        <w:rPr>
          <w:color w:val="00B050"/>
        </w:rPr>
      </w:pPr>
      <w:r>
        <w:rPr>
          <w:noProof/>
          <w:color w:val="00B050"/>
        </w:rPr>
        <w:drawing>
          <wp:inline distT="0" distB="0" distL="0" distR="0" wp14:anchorId="52DB98E8" wp14:editId="2B46A346">
            <wp:extent cx="5939790" cy="1253490"/>
            <wp:effectExtent l="0" t="0" r="3810" b="3810"/>
            <wp:docPr id="331665542" name="Рисунок 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5542" name="Рисунок 3" descr="Изображение выглядит как текст, снимок экрана, Шриф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1253490"/>
                    </a:xfrm>
                    <a:prstGeom prst="rect">
                      <a:avLst/>
                    </a:prstGeom>
                  </pic:spPr>
                </pic:pic>
              </a:graphicData>
            </a:graphic>
          </wp:inline>
        </w:drawing>
      </w:r>
    </w:p>
    <w:p w14:paraId="0BE3DA47" w14:textId="77777777" w:rsidR="00301887" w:rsidRDefault="00301887" w:rsidP="00301887">
      <w:pPr>
        <w:rPr>
          <w:color w:val="00B050"/>
        </w:rPr>
      </w:pPr>
    </w:p>
    <w:p w14:paraId="3F6FD54E" w14:textId="77777777" w:rsidR="00301887" w:rsidRPr="00301887" w:rsidRDefault="00301887" w:rsidP="00301887">
      <w:pPr>
        <w:pStyle w:val="4"/>
        <w:rPr>
          <w:b/>
          <w:bCs/>
          <w:i w:val="0"/>
          <w:iCs w:val="0"/>
          <w:color w:val="000000" w:themeColor="text1"/>
        </w:rPr>
      </w:pPr>
      <w:r w:rsidRPr="00301887">
        <w:rPr>
          <w:b/>
          <w:bCs/>
          <w:i w:val="0"/>
          <w:iCs w:val="0"/>
          <w:color w:val="000000" w:themeColor="text1"/>
        </w:rPr>
        <w:t>Set Project</w:t>
      </w:r>
    </w:p>
    <w:p w14:paraId="6B08F79E" w14:textId="4C2D6935" w:rsidR="00ED1F2B" w:rsidRDefault="00301887" w:rsidP="00ED1F2B">
      <w:pPr>
        <w:rPr>
          <w:color w:val="00B050"/>
        </w:rPr>
      </w:pPr>
      <w:r>
        <w:rPr>
          <w:color w:val="000000" w:themeColor="text1"/>
        </w:rPr>
        <w:t xml:space="preserve">Used this command to set as working project </w:t>
      </w:r>
      <w:r w:rsidRPr="00016D2F">
        <w:rPr>
          <w:color w:val="00B050"/>
        </w:rPr>
        <w:t xml:space="preserve">gcloud config  set project </w:t>
      </w:r>
      <w:r w:rsidRPr="00301887">
        <w:rPr>
          <w:color w:val="00B050"/>
        </w:rPr>
        <w:t>cloudappdev-final-ak-444523</w:t>
      </w:r>
    </w:p>
    <w:p w14:paraId="37763D2A" w14:textId="77777777" w:rsidR="00ED1F2B" w:rsidRPr="00ED1F2B" w:rsidRDefault="00ED1F2B" w:rsidP="00ED1F2B">
      <w:pPr>
        <w:rPr>
          <w:color w:val="00B050"/>
        </w:rPr>
      </w:pPr>
    </w:p>
    <w:p w14:paraId="1815EA4B" w14:textId="3C60DCF2" w:rsidR="005A09C9" w:rsidRPr="005A09C9" w:rsidRDefault="005A09C9" w:rsidP="005A09C9">
      <w:pPr>
        <w:pStyle w:val="3"/>
        <w:jc w:val="left"/>
      </w:pPr>
      <w:r w:rsidRPr="005A09C9">
        <w:t>Cloud Shell Usage</w:t>
      </w:r>
    </w:p>
    <w:p w14:paraId="1BCA0E00" w14:textId="77777777" w:rsidR="005A09C9" w:rsidRDefault="005A09C9" w:rsidP="005A09C9">
      <w:r>
        <w:t xml:space="preserve">Also you can utilize Cloud Shell Usage that is already in Google Cloud Shell. </w:t>
      </w:r>
    </w:p>
    <w:p w14:paraId="3187C5CE" w14:textId="77777777" w:rsidR="005A09C9" w:rsidRDefault="005A09C9" w:rsidP="005A09C9">
      <w:r w:rsidRPr="00D81AB1">
        <w:rPr>
          <w:noProof/>
        </w:rPr>
        <w:drawing>
          <wp:inline distT="0" distB="0" distL="0" distR="0" wp14:anchorId="0DB801F4" wp14:editId="672FB293">
            <wp:extent cx="5939790" cy="3353435"/>
            <wp:effectExtent l="0" t="0" r="3810" b="0"/>
            <wp:docPr id="199152715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715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6"/>
                    <a:stretch>
                      <a:fillRect/>
                    </a:stretch>
                  </pic:blipFill>
                  <pic:spPr>
                    <a:xfrm>
                      <a:off x="0" y="0"/>
                      <a:ext cx="5939790" cy="3353435"/>
                    </a:xfrm>
                    <a:prstGeom prst="rect">
                      <a:avLst/>
                    </a:prstGeom>
                  </pic:spPr>
                </pic:pic>
              </a:graphicData>
            </a:graphic>
          </wp:inline>
        </w:drawing>
      </w:r>
    </w:p>
    <w:p w14:paraId="40BC4554" w14:textId="77777777" w:rsidR="005A09C9" w:rsidRDefault="005A09C9" w:rsidP="005A09C9"/>
    <w:p w14:paraId="11BC8B06" w14:textId="77777777" w:rsidR="005A09C9" w:rsidRDefault="005A09C9" w:rsidP="005A09C9">
      <w:r>
        <w:t xml:space="preserve">Click on this shell preview and you will obtain </w:t>
      </w:r>
      <w:r>
        <w:rPr>
          <w:noProof/>
        </w:rPr>
        <w:drawing>
          <wp:inline distT="0" distB="0" distL="0" distR="0" wp14:anchorId="2BE28F70" wp14:editId="2DA593F4">
            <wp:extent cx="5939790" cy="3354705"/>
            <wp:effectExtent l="0" t="0" r="3810" b="0"/>
            <wp:docPr id="2113024694" name="Рисунок 3"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24694" name="Рисунок 3"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54705"/>
                    </a:xfrm>
                    <a:prstGeom prst="rect">
                      <a:avLst/>
                    </a:prstGeom>
                  </pic:spPr>
                </pic:pic>
              </a:graphicData>
            </a:graphic>
          </wp:inline>
        </w:drawing>
      </w:r>
    </w:p>
    <w:p w14:paraId="092E210D" w14:textId="77777777" w:rsidR="005A09C9" w:rsidRDefault="005A09C9" w:rsidP="005A09C9"/>
    <w:p w14:paraId="49B6A838" w14:textId="77777777" w:rsidR="005A09C9" w:rsidRDefault="005A09C9" w:rsidP="005A09C9">
      <w:r>
        <w:t>So it has the same functionality as Google Cloud SDK but it is within Google Cloud Console.</w:t>
      </w:r>
    </w:p>
    <w:p w14:paraId="7F6BDADA" w14:textId="77777777" w:rsidR="005A09C9" w:rsidRDefault="005A09C9" w:rsidP="005A09C9"/>
    <w:p w14:paraId="69B91596" w14:textId="1C2DFBFE" w:rsidR="005A09C9" w:rsidRDefault="005A09C9" w:rsidP="007A66D7">
      <w:pPr>
        <w:pStyle w:val="3"/>
        <w:jc w:val="left"/>
      </w:pPr>
      <w:r>
        <w:t>Google App Engine</w:t>
      </w:r>
    </w:p>
    <w:p w14:paraId="116D522C" w14:textId="2B28F9CB" w:rsidR="005A09C9" w:rsidRDefault="005A09C9" w:rsidP="005A09C9">
      <w:pPr>
        <w:rPr>
          <w:color w:val="000000" w:themeColor="text1"/>
        </w:rPr>
      </w:pPr>
      <w:r>
        <w:rPr>
          <w:color w:val="000000" w:themeColor="text1"/>
        </w:rPr>
        <w:t>To deploy our application within Google Cloud Engine we need to create app.yaml file prior deploying. The app.yaml looks:</w:t>
      </w:r>
      <w:r>
        <w:rPr>
          <w:noProof/>
          <w:color w:val="000000" w:themeColor="text1"/>
        </w:rPr>
        <w:drawing>
          <wp:inline distT="0" distB="0" distL="0" distR="0" wp14:anchorId="3DE41A1A" wp14:editId="72CA2179">
            <wp:extent cx="5009252" cy="1828800"/>
            <wp:effectExtent l="0" t="0" r="0" b="0"/>
            <wp:docPr id="737678638"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8638" name="Рисунок 6" descr="Изображение выглядит как текст, снимок экрана, Шриф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5021401" cy="1833235"/>
                    </a:xfrm>
                    <a:prstGeom prst="rect">
                      <a:avLst/>
                    </a:prstGeom>
                  </pic:spPr>
                </pic:pic>
              </a:graphicData>
            </a:graphic>
          </wp:inline>
        </w:drawing>
      </w:r>
    </w:p>
    <w:p w14:paraId="29F621C0" w14:textId="77777777" w:rsidR="005A09C9" w:rsidRDefault="005A09C9" w:rsidP="005A09C9">
      <w:pPr>
        <w:rPr>
          <w:color w:val="000000" w:themeColor="text1"/>
          <w:lang w:val="en-US"/>
        </w:rPr>
      </w:pPr>
    </w:p>
    <w:p w14:paraId="62798C54" w14:textId="6AA4E9F5" w:rsidR="005A09C9" w:rsidRDefault="005A09C9" w:rsidP="005A09C9">
      <w:pPr>
        <w:rPr>
          <w:color w:val="00B050"/>
          <w:lang w:val="en-US"/>
        </w:rPr>
      </w:pPr>
      <w:r>
        <w:rPr>
          <w:color w:val="000000" w:themeColor="text1"/>
          <w:lang w:val="en-US"/>
        </w:rPr>
        <w:t xml:space="preserve">Used command to create requirements.txt: </w:t>
      </w:r>
      <w:r w:rsidRPr="008E7C21">
        <w:rPr>
          <w:color w:val="00B050"/>
          <w:lang w:val="en-US"/>
        </w:rPr>
        <w:t>pip freeze &gt; requirements.txt</w:t>
      </w:r>
    </w:p>
    <w:p w14:paraId="2C47AE8A" w14:textId="21D273BC" w:rsidR="00ED1F2B" w:rsidRPr="00ED1F2B" w:rsidRDefault="00ED1F2B" w:rsidP="005A09C9">
      <w:pPr>
        <w:rPr>
          <w:color w:val="00B050"/>
          <w:lang w:val="en-US"/>
        </w:rPr>
      </w:pPr>
      <w:r>
        <w:rPr>
          <w:noProof/>
          <w:color w:val="00B050"/>
          <w:lang w:val="en-US"/>
        </w:rPr>
        <w:lastRenderedPageBreak/>
        <w:drawing>
          <wp:inline distT="0" distB="0" distL="0" distR="0" wp14:anchorId="21AEA534" wp14:editId="117A6E83">
            <wp:extent cx="5939790" cy="4369435"/>
            <wp:effectExtent l="0" t="0" r="3810" b="0"/>
            <wp:docPr id="1317677005" name="Рисунок 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7005" name="Рисунок 5" descr="Изображение выглядит как текст, снимок экрана, дизайн&#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369435"/>
                    </a:xfrm>
                    <a:prstGeom prst="rect">
                      <a:avLst/>
                    </a:prstGeom>
                  </pic:spPr>
                </pic:pic>
              </a:graphicData>
            </a:graphic>
          </wp:inline>
        </w:drawing>
      </w:r>
    </w:p>
    <w:p w14:paraId="6C095A97" w14:textId="77777777" w:rsidR="005A09C9" w:rsidRDefault="005A09C9" w:rsidP="005A09C9">
      <w:pPr>
        <w:rPr>
          <w:color w:val="000000" w:themeColor="text1"/>
          <w:lang w:val="en-US"/>
        </w:rPr>
      </w:pPr>
    </w:p>
    <w:p w14:paraId="3DE53829" w14:textId="38AF4854" w:rsidR="005A09C9" w:rsidRDefault="005A09C9" w:rsidP="005A09C9">
      <w:pPr>
        <w:rPr>
          <w:color w:val="000000" w:themeColor="text1"/>
          <w:lang w:val="en-US"/>
        </w:rPr>
      </w:pPr>
      <w:r>
        <w:rPr>
          <w:color w:val="000000" w:themeColor="text1"/>
          <w:lang w:val="en-US"/>
        </w:rPr>
        <w:t xml:space="preserve">Used command to deploy: </w:t>
      </w:r>
      <w:proofErr w:type="spellStart"/>
      <w:r w:rsidRPr="00F6166B">
        <w:rPr>
          <w:color w:val="00B050"/>
          <w:lang w:val="en-US"/>
        </w:rPr>
        <w:t>gcloud</w:t>
      </w:r>
      <w:proofErr w:type="spellEnd"/>
      <w:r w:rsidRPr="00F6166B">
        <w:rPr>
          <w:color w:val="00B050"/>
          <w:lang w:val="en-US"/>
        </w:rPr>
        <w:t xml:space="preserve"> app deploy</w:t>
      </w:r>
      <w:r w:rsidR="007A66D7">
        <w:rPr>
          <w:color w:val="00B050"/>
          <w:lang w:val="en-US"/>
        </w:rPr>
        <w:t xml:space="preserve"> </w:t>
      </w:r>
      <w:r w:rsidR="007A66D7">
        <w:rPr>
          <w:color w:val="000000" w:themeColor="text1"/>
          <w:lang w:val="en-US"/>
        </w:rPr>
        <w:t>but before you need to activate billing account</w:t>
      </w:r>
      <w:r w:rsidR="00ED1F2B">
        <w:rPr>
          <w:color w:val="000000" w:themeColor="text1"/>
          <w:lang w:val="en-US"/>
        </w:rPr>
        <w:t>.</w:t>
      </w:r>
    </w:p>
    <w:p w14:paraId="20B879E5" w14:textId="60291BAF" w:rsidR="00ED1F2B" w:rsidRPr="007A66D7" w:rsidRDefault="00ED1F2B" w:rsidP="005A09C9">
      <w:pPr>
        <w:rPr>
          <w:color w:val="000000" w:themeColor="text1"/>
          <w:lang w:val="en-US"/>
        </w:rPr>
      </w:pPr>
      <w:r>
        <w:rPr>
          <w:noProof/>
          <w:lang w:val="en-US"/>
        </w:rPr>
        <w:lastRenderedPageBreak/>
        <w:drawing>
          <wp:inline distT="0" distB="0" distL="0" distR="0" wp14:anchorId="2417EC15" wp14:editId="77870291">
            <wp:extent cx="5939790" cy="4693285"/>
            <wp:effectExtent l="0" t="0" r="3810" b="5715"/>
            <wp:docPr id="1192100166" name="Рисунок 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0166" name="Рисунок 4" descr="Изображение выглядит как текст, снимок экрана&#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4693285"/>
                    </a:xfrm>
                    <a:prstGeom prst="rect">
                      <a:avLst/>
                    </a:prstGeom>
                  </pic:spPr>
                </pic:pic>
              </a:graphicData>
            </a:graphic>
          </wp:inline>
        </w:drawing>
      </w:r>
    </w:p>
    <w:p w14:paraId="2F2B0676" w14:textId="77777777" w:rsidR="005A09C9" w:rsidRDefault="005A09C9" w:rsidP="005A09C9">
      <w:pPr>
        <w:rPr>
          <w:color w:val="00B050"/>
          <w:lang w:val="en-US"/>
        </w:rPr>
      </w:pPr>
    </w:p>
    <w:p w14:paraId="2CEE8351" w14:textId="553085BA" w:rsidR="005A09C9" w:rsidRDefault="005A09C9" w:rsidP="005A09C9">
      <w:pPr>
        <w:pStyle w:val="3"/>
        <w:jc w:val="left"/>
      </w:pPr>
      <w:r w:rsidRPr="009E0FEC">
        <w:t>Google Cloud Functions</w:t>
      </w:r>
    </w:p>
    <w:p w14:paraId="2BC3686B" w14:textId="6E9BFACA" w:rsidR="005A09C9" w:rsidRPr="005A09C9" w:rsidRDefault="005A09C9" w:rsidP="005A09C9">
      <w:r>
        <w:t xml:space="preserve">Google Cloud Functions are used for input validation and logging. </w:t>
      </w:r>
    </w:p>
    <w:p w14:paraId="30C6FEB0" w14:textId="633EA80A" w:rsidR="005A09C9" w:rsidRPr="005A09C9" w:rsidRDefault="005A09C9" w:rsidP="005A09C9">
      <w:r>
        <w:t xml:space="preserve">To activate Google Cloud Function search function and click on “Create Function”. </w:t>
      </w:r>
    </w:p>
    <w:p w14:paraId="10FAE328" w14:textId="5E9036C8" w:rsidR="005A09C9" w:rsidRDefault="005A09C9" w:rsidP="005A09C9">
      <w:pPr>
        <w:rPr>
          <w:lang w:val="en-US"/>
        </w:rPr>
      </w:pPr>
      <w:r>
        <w:rPr>
          <w:noProof/>
          <w:lang w:val="en-US"/>
        </w:rPr>
        <w:drawing>
          <wp:inline distT="0" distB="0" distL="0" distR="0" wp14:anchorId="5D92755D" wp14:editId="0541ECE8">
            <wp:extent cx="5939790" cy="3001010"/>
            <wp:effectExtent l="0" t="0" r="3810" b="0"/>
            <wp:docPr id="127577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673" name="Рисунок 1275776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001010"/>
                    </a:xfrm>
                    <a:prstGeom prst="rect">
                      <a:avLst/>
                    </a:prstGeom>
                  </pic:spPr>
                </pic:pic>
              </a:graphicData>
            </a:graphic>
          </wp:inline>
        </w:drawing>
      </w:r>
    </w:p>
    <w:p w14:paraId="6436F9E7" w14:textId="77777777" w:rsidR="005A09C9" w:rsidRDefault="005A09C9" w:rsidP="005A09C9">
      <w:pPr>
        <w:rPr>
          <w:lang w:val="en-US"/>
        </w:rPr>
      </w:pPr>
    </w:p>
    <w:p w14:paraId="1782ECF0" w14:textId="77777777" w:rsidR="005A09C9" w:rsidRDefault="005A09C9" w:rsidP="005A09C9">
      <w:pPr>
        <w:rPr>
          <w:lang w:val="en-US"/>
        </w:rPr>
      </w:pPr>
    </w:p>
    <w:p w14:paraId="69AC7BAF" w14:textId="5FBD7037" w:rsidR="005A09C9" w:rsidRPr="005A09C9" w:rsidRDefault="005A09C9" w:rsidP="005A09C9">
      <w:pPr>
        <w:rPr>
          <w:lang w:val="en-US"/>
        </w:rPr>
      </w:pPr>
      <w:r>
        <w:rPr>
          <w:lang w:val="en-US"/>
        </w:rPr>
        <w:t xml:space="preserve">It will suggest </w:t>
      </w:r>
      <w:proofErr w:type="gramStart"/>
      <w:r>
        <w:rPr>
          <w:lang w:val="en-US"/>
        </w:rPr>
        <w:t>to enable</w:t>
      </w:r>
      <w:proofErr w:type="gramEnd"/>
      <w:r>
        <w:rPr>
          <w:lang w:val="en-US"/>
        </w:rPr>
        <w:t xml:space="preserve"> other dependencies of Cloud Function. Click on “ENABLE” and wait for activation completion. </w:t>
      </w:r>
    </w:p>
    <w:p w14:paraId="3F23182D" w14:textId="1040EE89" w:rsidR="005A09C9" w:rsidRDefault="005A09C9" w:rsidP="005A09C9">
      <w:r>
        <w:rPr>
          <w:noProof/>
        </w:rPr>
        <w:lastRenderedPageBreak/>
        <w:drawing>
          <wp:inline distT="0" distB="0" distL="0" distR="0" wp14:anchorId="260BC9C0" wp14:editId="1140FD4B">
            <wp:extent cx="5939790" cy="2973705"/>
            <wp:effectExtent l="0" t="0" r="3810" b="0"/>
            <wp:docPr id="8862700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0043" name="Рисунок 8862700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973705"/>
                    </a:xfrm>
                    <a:prstGeom prst="rect">
                      <a:avLst/>
                    </a:prstGeom>
                  </pic:spPr>
                </pic:pic>
              </a:graphicData>
            </a:graphic>
          </wp:inline>
        </w:drawing>
      </w:r>
    </w:p>
    <w:p w14:paraId="1BEDDEE7" w14:textId="77777777" w:rsidR="005A09C9" w:rsidRDefault="005A09C9" w:rsidP="005A09C9"/>
    <w:p w14:paraId="0F8D16DE" w14:textId="77777777" w:rsidR="005A09C9" w:rsidRPr="005A09C9" w:rsidRDefault="005A09C9" w:rsidP="005A09C9">
      <w:pPr>
        <w:pStyle w:val="4"/>
        <w:rPr>
          <w:b/>
          <w:bCs/>
          <w:i w:val="0"/>
          <w:iCs w:val="0"/>
          <w:color w:val="000000" w:themeColor="text1"/>
        </w:rPr>
      </w:pPr>
      <w:r w:rsidRPr="005A09C9">
        <w:rPr>
          <w:b/>
          <w:bCs/>
          <w:i w:val="0"/>
          <w:iCs w:val="0"/>
          <w:color w:val="000000" w:themeColor="text1"/>
        </w:rPr>
        <w:t>Input Validation Cloud Function</w:t>
      </w:r>
    </w:p>
    <w:p w14:paraId="32B2F90C" w14:textId="1776BA8F" w:rsidR="005A09C9" w:rsidRDefault="005A09C9" w:rsidP="005A09C9">
      <w:r>
        <w:t>Code:</w:t>
      </w:r>
      <w:r>
        <w:br/>
      </w:r>
      <w:r w:rsidR="007C00C4">
        <w:rPr>
          <w:noProof/>
        </w:rPr>
        <w:drawing>
          <wp:inline distT="0" distB="0" distL="0" distR="0" wp14:anchorId="40DFBD34" wp14:editId="17948340">
            <wp:extent cx="5939790" cy="3084830"/>
            <wp:effectExtent l="0" t="0" r="3810" b="1270"/>
            <wp:docPr id="1709825101" name="Рисунок 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5101" name="Рисунок 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084830"/>
                    </a:xfrm>
                    <a:prstGeom prst="rect">
                      <a:avLst/>
                    </a:prstGeom>
                  </pic:spPr>
                </pic:pic>
              </a:graphicData>
            </a:graphic>
          </wp:inline>
        </w:drawing>
      </w:r>
    </w:p>
    <w:p w14:paraId="17091642" w14:textId="77777777" w:rsidR="005A09C9" w:rsidRDefault="005A09C9" w:rsidP="005A09C9"/>
    <w:p w14:paraId="52A78DBC" w14:textId="77777777" w:rsidR="005A09C9" w:rsidRDefault="005A09C9" w:rsidP="005A09C9"/>
    <w:p w14:paraId="00F54223" w14:textId="77777777" w:rsidR="005A09C9" w:rsidRDefault="005A09C9" w:rsidP="005A09C9"/>
    <w:p w14:paraId="5BF6EE36" w14:textId="77777777" w:rsidR="005A09C9" w:rsidRDefault="005A09C9" w:rsidP="005A09C9">
      <w:r>
        <w:t>Command:</w:t>
      </w:r>
    </w:p>
    <w:p w14:paraId="2B1D81FC" w14:textId="0C4AD19E" w:rsidR="005A09C9" w:rsidRPr="00CA6402" w:rsidRDefault="005A09C9" w:rsidP="005A09C9">
      <w:pPr>
        <w:rPr>
          <w:color w:val="00B050"/>
        </w:rPr>
      </w:pPr>
      <w:r w:rsidRPr="00CA6402">
        <w:rPr>
          <w:color w:val="00B050"/>
        </w:rPr>
        <w:t>gcloud functions deploy inputValidation \</w:t>
      </w:r>
    </w:p>
    <w:p w14:paraId="261062DC" w14:textId="77777777" w:rsidR="005A09C9" w:rsidRPr="00CA6402" w:rsidRDefault="005A09C9" w:rsidP="005A09C9">
      <w:pPr>
        <w:rPr>
          <w:color w:val="00B050"/>
        </w:rPr>
      </w:pPr>
      <w:r w:rsidRPr="00CA6402">
        <w:rPr>
          <w:color w:val="00B050"/>
        </w:rPr>
        <w:t xml:space="preserve">  --runtime nodejs18 \</w:t>
      </w:r>
    </w:p>
    <w:p w14:paraId="5DAD623E" w14:textId="77777777" w:rsidR="005A09C9" w:rsidRPr="00CA6402" w:rsidRDefault="005A09C9" w:rsidP="005A09C9">
      <w:pPr>
        <w:rPr>
          <w:color w:val="00B050"/>
        </w:rPr>
      </w:pPr>
      <w:r w:rsidRPr="00CA6402">
        <w:rPr>
          <w:color w:val="00B050"/>
        </w:rPr>
        <w:t xml:space="preserve">  --trigger-http \</w:t>
      </w:r>
    </w:p>
    <w:p w14:paraId="5F9ED9EF" w14:textId="77777777" w:rsidR="005A09C9" w:rsidRPr="00CA6402" w:rsidRDefault="005A09C9" w:rsidP="005A09C9">
      <w:pPr>
        <w:rPr>
          <w:color w:val="00B050"/>
        </w:rPr>
      </w:pPr>
      <w:r w:rsidRPr="00CA6402">
        <w:rPr>
          <w:color w:val="00B050"/>
        </w:rPr>
        <w:t xml:space="preserve">  --allow-unauthenticated</w:t>
      </w:r>
    </w:p>
    <w:p w14:paraId="6C1B97DD" w14:textId="77777777" w:rsidR="005A09C9" w:rsidRDefault="005A09C9" w:rsidP="005A09C9"/>
    <w:p w14:paraId="799DE4A7" w14:textId="2D11D66C" w:rsidR="005A09C9" w:rsidRDefault="005A09C9" w:rsidP="005A09C9">
      <w:r>
        <w:t>Result:</w:t>
      </w:r>
    </w:p>
    <w:p w14:paraId="25E6179B" w14:textId="1757CCBA" w:rsidR="00D13FC0" w:rsidRDefault="00D13FC0" w:rsidP="005A09C9">
      <w:r>
        <w:rPr>
          <w:noProof/>
          <w:color w:val="00B050"/>
        </w:rPr>
        <w:lastRenderedPageBreak/>
        <w:drawing>
          <wp:inline distT="0" distB="0" distL="0" distR="0" wp14:anchorId="1E55BEEF" wp14:editId="53C087D9">
            <wp:extent cx="5939790" cy="4912995"/>
            <wp:effectExtent l="0" t="0" r="3810" b="1905"/>
            <wp:docPr id="1031760132" name="Рисунок 7"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0132" name="Рисунок 7" descr="Изображение выглядит как текст, снимок экрана&#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912995"/>
                    </a:xfrm>
                    <a:prstGeom prst="rect">
                      <a:avLst/>
                    </a:prstGeom>
                  </pic:spPr>
                </pic:pic>
              </a:graphicData>
            </a:graphic>
          </wp:inline>
        </w:drawing>
      </w:r>
    </w:p>
    <w:p w14:paraId="3959E61C" w14:textId="2D584303" w:rsidR="005A09C9" w:rsidRDefault="005A09C9" w:rsidP="005A09C9"/>
    <w:p w14:paraId="48DD9B5C" w14:textId="77777777" w:rsidR="005A09C9" w:rsidRDefault="005A09C9" w:rsidP="005A09C9"/>
    <w:p w14:paraId="789DF46E" w14:textId="3FF42C6A" w:rsidR="005A09C9" w:rsidRDefault="005A09C9" w:rsidP="005A09C9">
      <w:r>
        <w:t xml:space="preserve">Integration with input_validation cloud function with </w:t>
      </w:r>
      <w:r w:rsidR="00D13FC0">
        <w:t>users blog</w:t>
      </w:r>
      <w:r>
        <w:t xml:space="preserve"> application:</w:t>
      </w:r>
    </w:p>
    <w:p w14:paraId="5EB72242" w14:textId="4C502D2F" w:rsidR="005A09C9" w:rsidRDefault="00D13FC0" w:rsidP="005A09C9">
      <w:r>
        <w:rPr>
          <w:noProof/>
        </w:rPr>
        <w:drawing>
          <wp:inline distT="0" distB="0" distL="0" distR="0" wp14:anchorId="3AE23AFE" wp14:editId="7DBEED48">
            <wp:extent cx="5939790" cy="2405380"/>
            <wp:effectExtent l="0" t="0" r="3810" b="0"/>
            <wp:docPr id="1437763902" name="Рисунок 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902" name="Рисунок 8" descr="Изображение выглядит как текст, снимок экрана, Шрифт&#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939790" cy="2405380"/>
                    </a:xfrm>
                    <a:prstGeom prst="rect">
                      <a:avLst/>
                    </a:prstGeom>
                  </pic:spPr>
                </pic:pic>
              </a:graphicData>
            </a:graphic>
          </wp:inline>
        </w:drawing>
      </w:r>
    </w:p>
    <w:p w14:paraId="7F371F99" w14:textId="77777777" w:rsidR="00D13FC0" w:rsidRDefault="00D13FC0" w:rsidP="005A09C9"/>
    <w:p w14:paraId="7F6B5964" w14:textId="5278FD99" w:rsidR="00D13FC0" w:rsidRDefault="00D13FC0" w:rsidP="005A09C9">
      <w:r>
        <w:rPr>
          <w:noProof/>
        </w:rPr>
        <w:lastRenderedPageBreak/>
        <w:drawing>
          <wp:inline distT="0" distB="0" distL="0" distR="0" wp14:anchorId="06A5BF69" wp14:editId="38EC13CE">
            <wp:extent cx="5939790" cy="4768850"/>
            <wp:effectExtent l="0" t="0" r="3810" b="6350"/>
            <wp:docPr id="500609382" name="Рисунок 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09382" name="Рисунок 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768850"/>
                    </a:xfrm>
                    <a:prstGeom prst="rect">
                      <a:avLst/>
                    </a:prstGeom>
                  </pic:spPr>
                </pic:pic>
              </a:graphicData>
            </a:graphic>
          </wp:inline>
        </w:drawing>
      </w:r>
    </w:p>
    <w:p w14:paraId="1A6A8E84" w14:textId="77777777" w:rsidR="001574F6" w:rsidRDefault="005A09C9" w:rsidP="005A09C9">
      <w:r>
        <w:t>Result:</w:t>
      </w:r>
    </w:p>
    <w:p w14:paraId="061EDBFE" w14:textId="764A45F4" w:rsidR="005A09C9" w:rsidRDefault="00D13FC0" w:rsidP="005A09C9">
      <w:pPr>
        <w:rPr>
          <w:noProof/>
        </w:rPr>
      </w:pPr>
      <w:r>
        <w:rPr>
          <w:noProof/>
        </w:rPr>
        <w:drawing>
          <wp:inline distT="0" distB="0" distL="0" distR="0" wp14:anchorId="52D4F669" wp14:editId="7DE932AE">
            <wp:extent cx="5939790" cy="3954361"/>
            <wp:effectExtent l="0" t="0" r="3810" b="0"/>
            <wp:docPr id="1373468497" name="Рисунок 10"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8497" name="Рисунок 10" descr="Изображение выглядит как текст, программное обеспечение, веб-страница, Значок на компьютере&#10;&#10;Автоматически созданное описание"/>
                    <pic:cNvPicPr/>
                  </pic:nvPicPr>
                  <pic:blipFill rotWithShape="1">
                    <a:blip r:embed="rId27" cstate="print">
                      <a:extLst>
                        <a:ext uri="{28A0092B-C50C-407E-A947-70E740481C1C}">
                          <a14:useLocalDpi xmlns:a14="http://schemas.microsoft.com/office/drawing/2010/main" val="0"/>
                        </a:ext>
                      </a:extLst>
                    </a:blip>
                    <a:srcRect t="11291"/>
                    <a:stretch/>
                  </pic:blipFill>
                  <pic:spPr bwMode="auto">
                    <a:xfrm>
                      <a:off x="0" y="0"/>
                      <a:ext cx="5939790" cy="3954361"/>
                    </a:xfrm>
                    <a:prstGeom prst="rect">
                      <a:avLst/>
                    </a:prstGeom>
                    <a:ln>
                      <a:noFill/>
                    </a:ln>
                    <a:extLst>
                      <a:ext uri="{53640926-AAD7-44D8-BBD7-CCE9431645EC}">
                        <a14:shadowObscured xmlns:a14="http://schemas.microsoft.com/office/drawing/2010/main"/>
                      </a:ext>
                    </a:extLst>
                  </pic:spPr>
                </pic:pic>
              </a:graphicData>
            </a:graphic>
          </wp:inline>
        </w:drawing>
      </w:r>
    </w:p>
    <w:p w14:paraId="5E85B01D" w14:textId="77777777" w:rsidR="00D13FC0" w:rsidRPr="005A09C9" w:rsidRDefault="00D13FC0" w:rsidP="005A09C9"/>
    <w:p w14:paraId="68EA5585" w14:textId="77777777" w:rsidR="005A09C9" w:rsidRPr="005A09C9" w:rsidRDefault="005A09C9" w:rsidP="005A09C9">
      <w:pPr>
        <w:pStyle w:val="4"/>
        <w:rPr>
          <w:b/>
          <w:bCs/>
          <w:i w:val="0"/>
          <w:iCs w:val="0"/>
          <w:color w:val="000000" w:themeColor="text1"/>
        </w:rPr>
      </w:pPr>
      <w:r w:rsidRPr="005A09C9">
        <w:rPr>
          <w:b/>
          <w:bCs/>
          <w:i w:val="0"/>
          <w:iCs w:val="0"/>
          <w:color w:val="000000" w:themeColor="text1"/>
        </w:rPr>
        <w:lastRenderedPageBreak/>
        <w:t>Send notification cloud function</w:t>
      </w:r>
    </w:p>
    <w:p w14:paraId="00DFBCA4" w14:textId="77777777" w:rsidR="005A09C9" w:rsidRDefault="005A09C9" w:rsidP="005A09C9">
      <w:pPr>
        <w:rPr>
          <w:b/>
          <w:bCs/>
          <w:lang w:val="en-US"/>
        </w:rPr>
      </w:pPr>
    </w:p>
    <w:p w14:paraId="22549395" w14:textId="13469014" w:rsidR="005A09C9" w:rsidRDefault="005A09C9" w:rsidP="005A09C9">
      <w:pPr>
        <w:rPr>
          <w:lang w:val="en-US"/>
        </w:rPr>
      </w:pPr>
      <w:r>
        <w:rPr>
          <w:lang w:val="en-US"/>
        </w:rPr>
        <w:t xml:space="preserve">Function </w:t>
      </w:r>
      <w:proofErr w:type="spellStart"/>
      <w:r w:rsidR="00292FE5">
        <w:rPr>
          <w:lang w:val="en-US"/>
        </w:rPr>
        <w:t>post_notifcation</w:t>
      </w:r>
      <w:proofErr w:type="spellEnd"/>
      <w:r>
        <w:rPr>
          <w:lang w:val="en-US"/>
        </w:rPr>
        <w:t xml:space="preserve"> for adding</w:t>
      </w:r>
      <w:r w:rsidR="00292FE5">
        <w:rPr>
          <w:lang w:val="en-US"/>
        </w:rPr>
        <w:t xml:space="preserve"> new Posts</w:t>
      </w:r>
      <w:r w:rsidR="001574F6">
        <w:rPr>
          <w:lang w:val="en-US"/>
        </w:rPr>
        <w:t>. The function itself:</w:t>
      </w:r>
    </w:p>
    <w:p w14:paraId="77538AB9" w14:textId="1E41CB0D" w:rsidR="001574F6" w:rsidRDefault="001574F6" w:rsidP="005A09C9">
      <w:pPr>
        <w:rPr>
          <w:lang w:val="en-US"/>
        </w:rPr>
      </w:pPr>
      <w:r>
        <w:rPr>
          <w:noProof/>
        </w:rPr>
        <w:drawing>
          <wp:inline distT="0" distB="0" distL="0" distR="0" wp14:anchorId="5D17699E" wp14:editId="259184B4">
            <wp:extent cx="5939790" cy="5212080"/>
            <wp:effectExtent l="0" t="0" r="3810" b="0"/>
            <wp:docPr id="1618661000" name="Рисунок 1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1000" name="Рисунок 1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5939790" cy="5212080"/>
                    </a:xfrm>
                    <a:prstGeom prst="rect">
                      <a:avLst/>
                    </a:prstGeom>
                  </pic:spPr>
                </pic:pic>
              </a:graphicData>
            </a:graphic>
          </wp:inline>
        </w:drawing>
      </w:r>
    </w:p>
    <w:p w14:paraId="21AE70DB" w14:textId="77777777" w:rsidR="005A09C9" w:rsidRPr="00EA31B4" w:rsidRDefault="005A09C9" w:rsidP="005A09C9">
      <w:pPr>
        <w:rPr>
          <w:lang w:val="en-US"/>
        </w:rPr>
      </w:pPr>
    </w:p>
    <w:p w14:paraId="4F26E3B1" w14:textId="77777777" w:rsidR="001574F6" w:rsidRDefault="001574F6" w:rsidP="001574F6">
      <w:r>
        <w:t>Command:</w:t>
      </w:r>
    </w:p>
    <w:p w14:paraId="21F9E12F" w14:textId="2996BE24" w:rsidR="001574F6" w:rsidRPr="00CA6402" w:rsidRDefault="001574F6" w:rsidP="001574F6">
      <w:pPr>
        <w:rPr>
          <w:color w:val="00B050"/>
        </w:rPr>
      </w:pPr>
      <w:r w:rsidRPr="00CA6402">
        <w:rPr>
          <w:color w:val="00B050"/>
        </w:rPr>
        <w:t xml:space="preserve">gcloud functions deploy </w:t>
      </w:r>
      <w:r>
        <w:rPr>
          <w:color w:val="00B050"/>
        </w:rPr>
        <w:t>eventNotification</w:t>
      </w:r>
      <w:r w:rsidRPr="00CA6402">
        <w:rPr>
          <w:color w:val="00B050"/>
        </w:rPr>
        <w:t xml:space="preserve"> \</w:t>
      </w:r>
    </w:p>
    <w:p w14:paraId="0A40806D" w14:textId="77777777" w:rsidR="001574F6" w:rsidRPr="00CA6402" w:rsidRDefault="001574F6" w:rsidP="001574F6">
      <w:pPr>
        <w:rPr>
          <w:color w:val="00B050"/>
        </w:rPr>
      </w:pPr>
      <w:r w:rsidRPr="00CA6402">
        <w:rPr>
          <w:color w:val="00B050"/>
        </w:rPr>
        <w:t xml:space="preserve">  --runtime nodejs18 \</w:t>
      </w:r>
    </w:p>
    <w:p w14:paraId="678B797C" w14:textId="77777777" w:rsidR="001574F6" w:rsidRPr="00CA6402" w:rsidRDefault="001574F6" w:rsidP="001574F6">
      <w:pPr>
        <w:rPr>
          <w:color w:val="00B050"/>
        </w:rPr>
      </w:pPr>
      <w:r w:rsidRPr="00CA6402">
        <w:rPr>
          <w:color w:val="00B050"/>
        </w:rPr>
        <w:t xml:space="preserve">  --trigger-http \</w:t>
      </w:r>
    </w:p>
    <w:p w14:paraId="6CC08A79" w14:textId="77777777" w:rsidR="001574F6" w:rsidRPr="00CA6402" w:rsidRDefault="001574F6" w:rsidP="001574F6">
      <w:pPr>
        <w:rPr>
          <w:color w:val="00B050"/>
        </w:rPr>
      </w:pPr>
      <w:r w:rsidRPr="00CA6402">
        <w:rPr>
          <w:color w:val="00B050"/>
        </w:rPr>
        <w:t xml:space="preserve">  --allow-unauthenticated</w:t>
      </w:r>
    </w:p>
    <w:p w14:paraId="3C2C499A" w14:textId="15121447" w:rsidR="005A09C9" w:rsidRDefault="005A09C9" w:rsidP="005A09C9"/>
    <w:p w14:paraId="580D8F68" w14:textId="2430ECED" w:rsidR="001574F6" w:rsidRPr="001574F6" w:rsidRDefault="001574F6" w:rsidP="005A09C9">
      <w:r>
        <w:t>Result:</w:t>
      </w:r>
    </w:p>
    <w:p w14:paraId="43F05AFD" w14:textId="77777777" w:rsidR="005A09C9" w:rsidRDefault="005A09C9" w:rsidP="005A09C9">
      <w:pPr>
        <w:rPr>
          <w:lang w:val="en-US"/>
        </w:rPr>
      </w:pPr>
    </w:p>
    <w:p w14:paraId="770B2907" w14:textId="3E7327C1" w:rsidR="005A09C9" w:rsidRPr="007D3125" w:rsidRDefault="001574F6" w:rsidP="005A09C9">
      <w:pPr>
        <w:rPr>
          <w:lang w:val="en-US"/>
        </w:rPr>
      </w:pPr>
      <w:r>
        <w:rPr>
          <w:noProof/>
          <w:lang w:val="en-US"/>
        </w:rPr>
        <w:lastRenderedPageBreak/>
        <w:drawing>
          <wp:inline distT="0" distB="0" distL="0" distR="0" wp14:anchorId="62C8EA48" wp14:editId="04EA0E96">
            <wp:extent cx="5939790" cy="4932045"/>
            <wp:effectExtent l="0" t="0" r="3810" b="0"/>
            <wp:docPr id="1462623342" name="Рисунок 1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3342" name="Рисунок 12" descr="Изображение выглядит как текст, снимок экрана&#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4932045"/>
                    </a:xfrm>
                    <a:prstGeom prst="rect">
                      <a:avLst/>
                    </a:prstGeom>
                  </pic:spPr>
                </pic:pic>
              </a:graphicData>
            </a:graphic>
          </wp:inline>
        </w:drawing>
      </w:r>
    </w:p>
    <w:p w14:paraId="27687BF2" w14:textId="3D4C99B4" w:rsidR="005A09C9" w:rsidRDefault="005A09C9" w:rsidP="005A09C9">
      <w:pPr>
        <w:pStyle w:val="3"/>
        <w:jc w:val="left"/>
      </w:pPr>
      <w:r w:rsidRPr="005A09C9">
        <w:t>Containerization</w:t>
      </w:r>
    </w:p>
    <w:p w14:paraId="21AEEF89" w14:textId="77777777" w:rsidR="005A09C9" w:rsidRPr="005A09C9" w:rsidRDefault="005A09C9" w:rsidP="005A09C9">
      <w:pPr>
        <w:pStyle w:val="4"/>
        <w:rPr>
          <w:b/>
          <w:bCs/>
          <w:i w:val="0"/>
          <w:iCs w:val="0"/>
          <w:color w:val="000000" w:themeColor="text1"/>
        </w:rPr>
      </w:pPr>
      <w:r w:rsidRPr="005A09C9">
        <w:rPr>
          <w:b/>
          <w:bCs/>
          <w:i w:val="0"/>
          <w:iCs w:val="0"/>
          <w:color w:val="000000" w:themeColor="text1"/>
        </w:rPr>
        <w:t>Working with Dockerfile</w:t>
      </w:r>
    </w:p>
    <w:p w14:paraId="4F28142A" w14:textId="77777777" w:rsidR="005A09C9" w:rsidRDefault="005A09C9" w:rsidP="005A09C9">
      <w:r>
        <w:t>With step that need to be taken is to create Dockerfile for building image and further push to google cloud registry</w:t>
      </w:r>
      <w:r>
        <w:rPr>
          <w:noProof/>
        </w:rPr>
        <w:drawing>
          <wp:inline distT="0" distB="0" distL="0" distR="0" wp14:anchorId="66C1A605" wp14:editId="5ECF6128">
            <wp:extent cx="5939790" cy="2403389"/>
            <wp:effectExtent l="0" t="0" r="3810" b="0"/>
            <wp:docPr id="8770643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6430" name="Рисунок 87706430"/>
                    <pic:cNvPicPr/>
                  </pic:nvPicPr>
                  <pic:blipFill rotWithShape="1">
                    <a:blip r:embed="rId30" cstate="print">
                      <a:extLst>
                        <a:ext uri="{28A0092B-C50C-407E-A947-70E740481C1C}">
                          <a14:useLocalDpi xmlns:a14="http://schemas.microsoft.com/office/drawing/2010/main" val="0"/>
                        </a:ext>
                      </a:extLst>
                    </a:blip>
                    <a:srcRect b="44168"/>
                    <a:stretch/>
                  </pic:blipFill>
                  <pic:spPr bwMode="auto">
                    <a:xfrm>
                      <a:off x="0" y="0"/>
                      <a:ext cx="5939790" cy="2403389"/>
                    </a:xfrm>
                    <a:prstGeom prst="rect">
                      <a:avLst/>
                    </a:prstGeom>
                    <a:ln>
                      <a:noFill/>
                    </a:ln>
                    <a:extLst>
                      <a:ext uri="{53640926-AAD7-44D8-BBD7-CCE9431645EC}">
                        <a14:shadowObscured xmlns:a14="http://schemas.microsoft.com/office/drawing/2010/main"/>
                      </a:ext>
                    </a:extLst>
                  </pic:spPr>
                </pic:pic>
              </a:graphicData>
            </a:graphic>
          </wp:inline>
        </w:drawing>
      </w:r>
    </w:p>
    <w:p w14:paraId="4F9A6E57" w14:textId="77777777" w:rsidR="005A09C9" w:rsidRDefault="005A09C9" w:rsidP="005A09C9"/>
    <w:p w14:paraId="7287ECB3" w14:textId="7EF64A1B" w:rsidR="005A09C9" w:rsidRDefault="005A09C9" w:rsidP="005A09C9">
      <w:pPr>
        <w:rPr>
          <w:color w:val="00B050"/>
        </w:rPr>
      </w:pPr>
      <w:r>
        <w:rPr>
          <w:color w:val="000000" w:themeColor="text1"/>
        </w:rPr>
        <w:lastRenderedPageBreak/>
        <w:t xml:space="preserve">Command to build image with tag phonebook-app </w:t>
      </w:r>
      <w:r w:rsidRPr="00860A5E">
        <w:rPr>
          <w:color w:val="00B050"/>
        </w:rPr>
        <w:t xml:space="preserve">docker build -t </w:t>
      </w:r>
      <w:r w:rsidR="00701F95">
        <w:rPr>
          <w:color w:val="00B050"/>
        </w:rPr>
        <w:t>users-blog</w:t>
      </w:r>
      <w:r w:rsidRPr="00860A5E">
        <w:rPr>
          <w:color w:val="00B050"/>
        </w:rPr>
        <w:t xml:space="preserve"> .</w:t>
      </w:r>
      <w:r w:rsidR="00701F95">
        <w:rPr>
          <w:noProof/>
          <w:color w:val="00B050"/>
        </w:rPr>
        <w:drawing>
          <wp:inline distT="0" distB="0" distL="0" distR="0" wp14:anchorId="3A1F0C9B" wp14:editId="131FC76F">
            <wp:extent cx="5939790" cy="2705100"/>
            <wp:effectExtent l="0" t="0" r="3810" b="0"/>
            <wp:docPr id="1537039918" name="Рисунок 13"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9918" name="Рисунок 13" descr="Изображение выглядит как текст, снимок экрана, программное обеспечение&#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05100"/>
                    </a:xfrm>
                    <a:prstGeom prst="rect">
                      <a:avLst/>
                    </a:prstGeom>
                  </pic:spPr>
                </pic:pic>
              </a:graphicData>
            </a:graphic>
          </wp:inline>
        </w:drawing>
      </w:r>
    </w:p>
    <w:p w14:paraId="63907AD9" w14:textId="77777777" w:rsidR="005A09C9" w:rsidRDefault="005A09C9" w:rsidP="005A09C9">
      <w:pPr>
        <w:rPr>
          <w:color w:val="00B050"/>
        </w:rPr>
      </w:pPr>
    </w:p>
    <w:p w14:paraId="38C5BF5C" w14:textId="5808D750" w:rsidR="005A09C9" w:rsidRDefault="005A09C9" w:rsidP="005A09C9">
      <w:pPr>
        <w:rPr>
          <w:color w:val="00B050"/>
        </w:rPr>
      </w:pPr>
      <w:r>
        <w:rPr>
          <w:color w:val="000000" w:themeColor="text1"/>
        </w:rPr>
        <w:t xml:space="preserve">Prior pushing image to GCR, I tested locally with this command: </w:t>
      </w:r>
      <w:r>
        <w:rPr>
          <w:color w:val="00B050"/>
        </w:rPr>
        <w:t xml:space="preserve">docker run -p 8080:8080 </w:t>
      </w:r>
      <w:r w:rsidR="00701F95">
        <w:rPr>
          <w:color w:val="00B050"/>
        </w:rPr>
        <w:t>users-blog</w:t>
      </w:r>
      <w:r w:rsidR="006A6884">
        <w:rPr>
          <w:noProof/>
          <w:color w:val="00B050"/>
        </w:rPr>
        <w:drawing>
          <wp:inline distT="0" distB="0" distL="0" distR="0" wp14:anchorId="6638F62C" wp14:editId="219C503A">
            <wp:extent cx="5939790" cy="2626995"/>
            <wp:effectExtent l="0" t="0" r="3810" b="1905"/>
            <wp:docPr id="594672673" name="Рисунок 14"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2673" name="Рисунок 14" descr="Изображение выглядит как текст, снимок экрана&#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26995"/>
                    </a:xfrm>
                    <a:prstGeom prst="rect">
                      <a:avLst/>
                    </a:prstGeom>
                  </pic:spPr>
                </pic:pic>
              </a:graphicData>
            </a:graphic>
          </wp:inline>
        </w:drawing>
      </w:r>
    </w:p>
    <w:p w14:paraId="154AEED0" w14:textId="77777777" w:rsidR="005A09C9" w:rsidRDefault="005A09C9" w:rsidP="005A09C9">
      <w:pPr>
        <w:rPr>
          <w:color w:val="00B050"/>
        </w:rPr>
      </w:pPr>
    </w:p>
    <w:p w14:paraId="76B8527D" w14:textId="77777777" w:rsidR="005A09C9" w:rsidRDefault="005A09C9" w:rsidP="005A09C9">
      <w:pPr>
        <w:rPr>
          <w:color w:val="000000" w:themeColor="text1"/>
        </w:rPr>
      </w:pPr>
    </w:p>
    <w:p w14:paraId="184176B4" w14:textId="77777777" w:rsidR="005A09C9" w:rsidRPr="005A09C9" w:rsidRDefault="005A09C9" w:rsidP="005A09C9">
      <w:pPr>
        <w:pStyle w:val="4"/>
        <w:rPr>
          <w:b/>
          <w:bCs/>
          <w:i w:val="0"/>
          <w:iCs w:val="0"/>
          <w:color w:val="000000" w:themeColor="text1"/>
        </w:rPr>
      </w:pPr>
      <w:r w:rsidRPr="005A09C9">
        <w:rPr>
          <w:b/>
          <w:bCs/>
          <w:i w:val="0"/>
          <w:iCs w:val="0"/>
          <w:color w:val="000000" w:themeColor="text1"/>
        </w:rPr>
        <w:t>Pushing image to GCR</w:t>
      </w:r>
    </w:p>
    <w:p w14:paraId="2273A372" w14:textId="77777777" w:rsidR="005A09C9" w:rsidRPr="001D2C91" w:rsidRDefault="005A09C9" w:rsidP="005A09C9">
      <w:pPr>
        <w:rPr>
          <w:color w:val="000000" w:themeColor="text1"/>
        </w:rPr>
      </w:pPr>
      <w:r>
        <w:rPr>
          <w:color w:val="000000" w:themeColor="text1"/>
        </w:rPr>
        <w:t>To have permission to add images into your remote docker registry on google cloud you need to execute this command:</w:t>
      </w:r>
    </w:p>
    <w:p w14:paraId="49520DE7" w14:textId="77777777" w:rsidR="005A09C9" w:rsidRDefault="005A09C9" w:rsidP="005A09C9">
      <w:pPr>
        <w:rPr>
          <w:color w:val="00B050"/>
        </w:rPr>
      </w:pPr>
      <w:r w:rsidRPr="001D2C91">
        <w:rPr>
          <w:color w:val="00B050"/>
        </w:rPr>
        <w:t>gcloud auth configure-docker</w:t>
      </w:r>
    </w:p>
    <w:p w14:paraId="6BEC2750" w14:textId="77777777" w:rsidR="005A09C9" w:rsidRDefault="005A09C9" w:rsidP="005A09C9">
      <w:pPr>
        <w:rPr>
          <w:color w:val="00B050"/>
        </w:rPr>
      </w:pPr>
    </w:p>
    <w:p w14:paraId="5DAD2471" w14:textId="0AA9B5DC" w:rsidR="005A09C9" w:rsidRDefault="005A09C9" w:rsidP="005A09C9">
      <w:pPr>
        <w:rPr>
          <w:color w:val="000000" w:themeColor="text1"/>
        </w:rPr>
      </w:pPr>
      <w:r>
        <w:rPr>
          <w:color w:val="000000" w:themeColor="text1"/>
        </w:rPr>
        <w:t xml:space="preserve">To push my docker images I used this command to tag </w:t>
      </w:r>
      <w:r w:rsidR="006A6884">
        <w:rPr>
          <w:color w:val="000000" w:themeColor="text1"/>
        </w:rPr>
        <w:t>users-blog</w:t>
      </w:r>
      <w:r>
        <w:rPr>
          <w:color w:val="000000" w:themeColor="text1"/>
        </w:rPr>
        <w:t xml:space="preserve"> with my google cloud registry (GCR):</w:t>
      </w:r>
    </w:p>
    <w:p w14:paraId="565BF0F8" w14:textId="7D9E12CC" w:rsidR="005A09C9" w:rsidRPr="001D2C91" w:rsidRDefault="005A09C9" w:rsidP="005A09C9">
      <w:pPr>
        <w:rPr>
          <w:color w:val="00B050"/>
        </w:rPr>
      </w:pPr>
      <w:r w:rsidRPr="001D2C91">
        <w:rPr>
          <w:color w:val="00B050"/>
        </w:rPr>
        <w:t xml:space="preserve">docker tag </w:t>
      </w:r>
      <w:r w:rsidR="006A6884">
        <w:rPr>
          <w:color w:val="00B050"/>
        </w:rPr>
        <w:t xml:space="preserve">users-blog </w:t>
      </w:r>
      <w:r w:rsidRPr="001D2C91">
        <w:rPr>
          <w:color w:val="00B050"/>
        </w:rPr>
        <w:t>gcr.io/</w:t>
      </w:r>
      <w:r w:rsidR="006A6884" w:rsidRPr="006A6884">
        <w:rPr>
          <w:color w:val="00B050"/>
        </w:rPr>
        <w:t>cloud-dev-final-ak</w:t>
      </w:r>
      <w:r w:rsidRPr="001D2C91">
        <w:rPr>
          <w:color w:val="00B050"/>
        </w:rPr>
        <w:t>/</w:t>
      </w:r>
      <w:r w:rsidR="006A6884">
        <w:rPr>
          <w:color w:val="00B050"/>
        </w:rPr>
        <w:t>users-blog</w:t>
      </w:r>
      <w:r w:rsidRPr="001D2C91">
        <w:rPr>
          <w:color w:val="00B050"/>
        </w:rPr>
        <w:t>:latest</w:t>
      </w:r>
    </w:p>
    <w:p w14:paraId="203845D8" w14:textId="77777777" w:rsidR="005A09C9" w:rsidRDefault="005A09C9" w:rsidP="005A09C9">
      <w:pPr>
        <w:rPr>
          <w:color w:val="000000" w:themeColor="text1"/>
        </w:rPr>
      </w:pPr>
    </w:p>
    <w:p w14:paraId="29DC2A97" w14:textId="77777777" w:rsidR="005A09C9" w:rsidRDefault="005A09C9" w:rsidP="005A09C9">
      <w:pPr>
        <w:rPr>
          <w:color w:val="000000" w:themeColor="text1"/>
        </w:rPr>
      </w:pPr>
      <w:r>
        <w:rPr>
          <w:color w:val="000000" w:themeColor="text1"/>
        </w:rPr>
        <w:t>Only then I could push image to GCR</w:t>
      </w:r>
    </w:p>
    <w:p w14:paraId="7E5AA264" w14:textId="35F36590" w:rsidR="005A09C9" w:rsidRDefault="005A09C9" w:rsidP="005A09C9">
      <w:pPr>
        <w:rPr>
          <w:color w:val="00B050"/>
        </w:rPr>
      </w:pPr>
      <w:r w:rsidRPr="001D2C91">
        <w:rPr>
          <w:color w:val="00B050"/>
        </w:rPr>
        <w:lastRenderedPageBreak/>
        <w:t>docker push gcr.io/</w:t>
      </w:r>
      <w:r w:rsidR="006A6884" w:rsidRPr="006A6884">
        <w:rPr>
          <w:color w:val="00B050"/>
        </w:rPr>
        <w:t>cloud-dev-final-ak</w:t>
      </w:r>
      <w:r w:rsidRPr="001D2C91">
        <w:rPr>
          <w:color w:val="00B050"/>
        </w:rPr>
        <w:t>/</w:t>
      </w:r>
      <w:r w:rsidR="006A6884">
        <w:rPr>
          <w:color w:val="00B050"/>
        </w:rPr>
        <w:t>users-blog</w:t>
      </w:r>
      <w:r w:rsidRPr="001D2C91">
        <w:rPr>
          <w:color w:val="00B050"/>
        </w:rPr>
        <w:t>:latest</w:t>
      </w:r>
      <w:r w:rsidR="006A6884">
        <w:rPr>
          <w:noProof/>
          <w:color w:val="00B050"/>
        </w:rPr>
        <w:drawing>
          <wp:inline distT="0" distB="0" distL="0" distR="0" wp14:anchorId="558C0D3E" wp14:editId="1995C467">
            <wp:extent cx="5939790" cy="1354455"/>
            <wp:effectExtent l="0" t="0" r="3810" b="4445"/>
            <wp:docPr id="111346415" name="Рисунок 1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415" name="Рисунок 15" descr="Изображение выглядит как текст, снимок экрана&#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1354455"/>
                    </a:xfrm>
                    <a:prstGeom prst="rect">
                      <a:avLst/>
                    </a:prstGeom>
                  </pic:spPr>
                </pic:pic>
              </a:graphicData>
            </a:graphic>
          </wp:inline>
        </w:drawing>
      </w:r>
    </w:p>
    <w:p w14:paraId="7614D7BA" w14:textId="77777777" w:rsidR="005A09C9" w:rsidRDefault="005A09C9" w:rsidP="005A09C9">
      <w:pPr>
        <w:rPr>
          <w:color w:val="00B050"/>
        </w:rPr>
      </w:pPr>
    </w:p>
    <w:p w14:paraId="18A4EF16" w14:textId="77777777" w:rsidR="005A09C9" w:rsidRPr="005A09C9" w:rsidRDefault="005A09C9" w:rsidP="005A09C9">
      <w:pPr>
        <w:pStyle w:val="4"/>
        <w:rPr>
          <w:b/>
          <w:bCs/>
          <w:i w:val="0"/>
          <w:iCs w:val="0"/>
          <w:color w:val="000000" w:themeColor="text1"/>
        </w:rPr>
      </w:pPr>
      <w:r w:rsidRPr="005A09C9">
        <w:rPr>
          <w:b/>
          <w:bCs/>
          <w:i w:val="0"/>
          <w:iCs w:val="0"/>
          <w:color w:val="000000" w:themeColor="text1"/>
        </w:rPr>
        <w:t>Working with K8S</w:t>
      </w:r>
    </w:p>
    <w:p w14:paraId="0A74E3DB" w14:textId="77777777" w:rsidR="005A09C9" w:rsidRPr="00492EB0" w:rsidRDefault="005A09C9" w:rsidP="005A09C9">
      <w:pPr>
        <w:rPr>
          <w:color w:val="000000" w:themeColor="text1"/>
        </w:rPr>
      </w:pPr>
      <w:r>
        <w:rPr>
          <w:color w:val="000000" w:themeColor="text1"/>
        </w:rPr>
        <w:t>To create kubernetes cluster used code:</w:t>
      </w:r>
    </w:p>
    <w:p w14:paraId="4155F943" w14:textId="1763CD2A" w:rsidR="005A09C9" w:rsidRPr="00492EB0" w:rsidRDefault="005A09C9" w:rsidP="005A09C9">
      <w:pPr>
        <w:rPr>
          <w:color w:val="00B050"/>
        </w:rPr>
      </w:pPr>
      <w:r w:rsidRPr="00492EB0">
        <w:rPr>
          <w:color w:val="00B050"/>
        </w:rPr>
        <w:t xml:space="preserve">gcloud container clusters create </w:t>
      </w:r>
      <w:r w:rsidR="006A6884">
        <w:rPr>
          <w:color w:val="00B050"/>
        </w:rPr>
        <w:t>final</w:t>
      </w:r>
      <w:r w:rsidRPr="00492EB0">
        <w:rPr>
          <w:color w:val="00B050"/>
        </w:rPr>
        <w:t>-cluster \</w:t>
      </w:r>
    </w:p>
    <w:p w14:paraId="1A485BBB" w14:textId="77777777" w:rsidR="005A09C9" w:rsidRPr="00492EB0" w:rsidRDefault="005A09C9" w:rsidP="005A09C9">
      <w:pPr>
        <w:rPr>
          <w:color w:val="00B050"/>
        </w:rPr>
      </w:pPr>
      <w:r w:rsidRPr="00492EB0">
        <w:rPr>
          <w:color w:val="00B050"/>
        </w:rPr>
        <w:t xml:space="preserve">    --zone us-central1-a \</w:t>
      </w:r>
    </w:p>
    <w:p w14:paraId="77259845" w14:textId="5030D20F" w:rsidR="005A09C9" w:rsidRDefault="005A09C9" w:rsidP="005A09C9">
      <w:pPr>
        <w:rPr>
          <w:color w:val="00B050"/>
        </w:rPr>
      </w:pPr>
      <w:r w:rsidRPr="00492EB0">
        <w:rPr>
          <w:color w:val="00B050"/>
        </w:rPr>
        <w:t xml:space="preserve">    --num-nodes 1</w:t>
      </w:r>
      <w:r w:rsidR="006A6884">
        <w:rPr>
          <w:noProof/>
          <w:color w:val="00B050"/>
        </w:rPr>
        <w:drawing>
          <wp:inline distT="0" distB="0" distL="0" distR="0" wp14:anchorId="52FE4A41" wp14:editId="0F7BC087">
            <wp:extent cx="5939790" cy="1320800"/>
            <wp:effectExtent l="0" t="0" r="3810" b="0"/>
            <wp:docPr id="1416925619" name="Рисунок 1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5619" name="Рисунок 16" descr="Изображение выглядит как текст, снимок экрана, Шрифт&#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1320800"/>
                    </a:xfrm>
                    <a:prstGeom prst="rect">
                      <a:avLst/>
                    </a:prstGeom>
                  </pic:spPr>
                </pic:pic>
              </a:graphicData>
            </a:graphic>
          </wp:inline>
        </w:drawing>
      </w:r>
    </w:p>
    <w:p w14:paraId="37B12FAC" w14:textId="77777777" w:rsidR="005A09C9" w:rsidRDefault="005A09C9" w:rsidP="005A09C9">
      <w:pPr>
        <w:rPr>
          <w:color w:val="00B050"/>
        </w:rPr>
      </w:pPr>
    </w:p>
    <w:p w14:paraId="53C659A9" w14:textId="77777777" w:rsidR="003F735E" w:rsidRDefault="003F735E" w:rsidP="005A09C9">
      <w:pPr>
        <w:rPr>
          <w:color w:val="00B050"/>
        </w:rPr>
      </w:pPr>
    </w:p>
    <w:p w14:paraId="237E9DD2" w14:textId="2216BA2B" w:rsidR="005A09C9" w:rsidRDefault="005A09C9" w:rsidP="005A09C9">
      <w:pPr>
        <w:rPr>
          <w:color w:val="000000" w:themeColor="text1"/>
        </w:rPr>
      </w:pPr>
      <w:r>
        <w:rPr>
          <w:color w:val="000000" w:themeColor="text1"/>
        </w:rPr>
        <w:t>Result</w:t>
      </w:r>
      <w:r w:rsidR="003F735E">
        <w:rPr>
          <w:noProof/>
          <w:color w:val="000000" w:themeColor="text1"/>
        </w:rPr>
        <w:drawing>
          <wp:inline distT="0" distB="0" distL="0" distR="0" wp14:anchorId="5CF0CEEC" wp14:editId="69B0EF65">
            <wp:extent cx="5939790" cy="1610360"/>
            <wp:effectExtent l="0" t="0" r="3810" b="2540"/>
            <wp:docPr id="1638686634" name="Рисунок 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6634" name="Рисунок 17" descr="Изображение выглядит как текст, снимок экрана, Шриф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5939790" cy="1610360"/>
                    </a:xfrm>
                    <a:prstGeom prst="rect">
                      <a:avLst/>
                    </a:prstGeom>
                  </pic:spPr>
                </pic:pic>
              </a:graphicData>
            </a:graphic>
          </wp:inline>
        </w:drawing>
      </w:r>
    </w:p>
    <w:p w14:paraId="4B794DF1" w14:textId="77777777" w:rsidR="005A09C9" w:rsidRDefault="005A09C9" w:rsidP="005A09C9">
      <w:pPr>
        <w:rPr>
          <w:color w:val="000000" w:themeColor="text1"/>
        </w:rPr>
      </w:pPr>
    </w:p>
    <w:p w14:paraId="07AFE96D" w14:textId="77777777" w:rsidR="005A09C9" w:rsidRDefault="005A09C9" w:rsidP="005A09C9">
      <w:pPr>
        <w:rPr>
          <w:color w:val="000000" w:themeColor="text1"/>
        </w:rPr>
      </w:pPr>
      <w:r>
        <w:rPr>
          <w:color w:val="000000" w:themeColor="text1"/>
        </w:rPr>
        <w:t>Create deployment and service yaml file with our application</w:t>
      </w:r>
    </w:p>
    <w:p w14:paraId="029AAA08" w14:textId="77777777" w:rsidR="005A09C9" w:rsidRDefault="005A09C9" w:rsidP="005A09C9">
      <w:pPr>
        <w:rPr>
          <w:color w:val="000000" w:themeColor="text1"/>
        </w:rPr>
      </w:pPr>
    </w:p>
    <w:p w14:paraId="0279A790" w14:textId="77777777" w:rsidR="005A09C9" w:rsidRDefault="005A09C9" w:rsidP="005A09C9">
      <w:pPr>
        <w:rPr>
          <w:color w:val="000000" w:themeColor="text1"/>
        </w:rPr>
      </w:pPr>
      <w:r>
        <w:rPr>
          <w:color w:val="000000" w:themeColor="text1"/>
        </w:rPr>
        <w:t>Create separate namespace for our application</w:t>
      </w:r>
    </w:p>
    <w:p w14:paraId="101DEAB4" w14:textId="78F50FDA" w:rsidR="005A09C9" w:rsidRDefault="005A09C9" w:rsidP="005A09C9">
      <w:pPr>
        <w:rPr>
          <w:color w:val="00B050"/>
        </w:rPr>
      </w:pPr>
      <w:r w:rsidRPr="00492EB0">
        <w:rPr>
          <w:color w:val="00B050"/>
        </w:rPr>
        <w:t xml:space="preserve">kubectl create namespace </w:t>
      </w:r>
      <w:r w:rsidR="003F735E">
        <w:rPr>
          <w:color w:val="00B050"/>
        </w:rPr>
        <w:t>users-blog</w:t>
      </w:r>
    </w:p>
    <w:p w14:paraId="4AA3C520" w14:textId="77777777" w:rsidR="005A09C9" w:rsidRDefault="005A09C9" w:rsidP="005A09C9">
      <w:pPr>
        <w:rPr>
          <w:color w:val="00B050"/>
        </w:rPr>
      </w:pPr>
    </w:p>
    <w:p w14:paraId="0C264F40" w14:textId="34BB140E" w:rsidR="005A09C9" w:rsidRPr="003551D4" w:rsidRDefault="005A09C9" w:rsidP="003F735E">
      <w:pPr>
        <w:pStyle w:val="3"/>
        <w:jc w:val="left"/>
        <w:rPr>
          <w:lang w:val="en-US"/>
        </w:rPr>
      </w:pPr>
      <w:r w:rsidRPr="005A09C9">
        <w:lastRenderedPageBreak/>
        <w:t>Google Cloud Endpoints</w:t>
      </w:r>
    </w:p>
    <w:p w14:paraId="0B9E6539" w14:textId="77777777" w:rsidR="005A09C9" w:rsidRPr="005A09C9" w:rsidRDefault="005A09C9" w:rsidP="005A09C9">
      <w:pPr>
        <w:pStyle w:val="4"/>
        <w:rPr>
          <w:b/>
          <w:bCs/>
          <w:i w:val="0"/>
          <w:iCs w:val="0"/>
          <w:color w:val="000000" w:themeColor="text1"/>
        </w:rPr>
      </w:pPr>
      <w:r w:rsidRPr="005A09C9">
        <w:rPr>
          <w:b/>
          <w:bCs/>
          <w:i w:val="0"/>
          <w:iCs w:val="0"/>
          <w:color w:val="000000" w:themeColor="text1"/>
        </w:rPr>
        <w:t>API Setup</w:t>
      </w:r>
    </w:p>
    <w:p w14:paraId="569DE212" w14:textId="77777777" w:rsidR="005A09C9" w:rsidRDefault="005A09C9" w:rsidP="005A09C9">
      <w:pPr>
        <w:ind w:left="360"/>
      </w:pPr>
      <w:r>
        <w:t xml:space="preserve">To set up API using Cloud Endpoints we need to specify openAPI yaml file. Below you can find it. </w:t>
      </w:r>
      <w:r>
        <w:rPr>
          <w:noProof/>
        </w:rPr>
        <w:drawing>
          <wp:inline distT="0" distB="0" distL="0" distR="0" wp14:anchorId="4018135C" wp14:editId="76AB91D3">
            <wp:extent cx="5939790" cy="4707890"/>
            <wp:effectExtent l="0" t="0" r="3810" b="3810"/>
            <wp:docPr id="1120371501" name="Рисунок 43"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1501" name="Рисунок 43" descr="Изображение выглядит как текст, снимок экрана, программное обеспечение, дисплей&#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5939790" cy="4707890"/>
                    </a:xfrm>
                    <a:prstGeom prst="rect">
                      <a:avLst/>
                    </a:prstGeom>
                  </pic:spPr>
                </pic:pic>
              </a:graphicData>
            </a:graphic>
          </wp:inline>
        </w:drawing>
      </w:r>
    </w:p>
    <w:p w14:paraId="01F6A662" w14:textId="77777777" w:rsidR="005A09C9" w:rsidRPr="00CF716F" w:rsidRDefault="005A09C9" w:rsidP="005A09C9">
      <w:pPr>
        <w:ind w:left="360"/>
      </w:pPr>
    </w:p>
    <w:p w14:paraId="0FB5A331" w14:textId="77777777" w:rsidR="005A09C9" w:rsidRPr="003551D4" w:rsidRDefault="005A09C9" w:rsidP="005A09C9">
      <w:pPr>
        <w:rPr>
          <w:lang w:val="en-US"/>
        </w:rPr>
      </w:pPr>
    </w:p>
    <w:p w14:paraId="464240B4" w14:textId="77777777" w:rsidR="005A09C9" w:rsidRDefault="005A09C9" w:rsidP="005A09C9">
      <w:r>
        <w:t>The host name must in this format: “project_id.appspot.com”, otherwise it doesn’t work. Below official documentation.</w:t>
      </w:r>
    </w:p>
    <w:p w14:paraId="76B9122D" w14:textId="77777777" w:rsidR="005A09C9" w:rsidRDefault="005A09C9" w:rsidP="005A09C9">
      <w:r>
        <w:rPr>
          <w:noProof/>
        </w:rPr>
        <w:drawing>
          <wp:inline distT="0" distB="0" distL="0" distR="0" wp14:anchorId="2F0650F3" wp14:editId="205C5983">
            <wp:extent cx="5939790" cy="2436495"/>
            <wp:effectExtent l="0" t="0" r="3810" b="1905"/>
            <wp:docPr id="66665326" name="Рисунок 2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326" name="Рисунок 26" descr="Изображение выглядит как текст, снимок экрана, Шрифт&#10;&#10;Автоматически созданное описание"/>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436495"/>
                    </a:xfrm>
                    <a:prstGeom prst="rect">
                      <a:avLst/>
                    </a:prstGeom>
                  </pic:spPr>
                </pic:pic>
              </a:graphicData>
            </a:graphic>
          </wp:inline>
        </w:drawing>
      </w:r>
    </w:p>
    <w:p w14:paraId="34FB51EB" w14:textId="77777777" w:rsidR="005A09C9" w:rsidRDefault="005A09C9" w:rsidP="005A09C9">
      <w:pPr>
        <w:rPr>
          <w:color w:val="000000" w:themeColor="text1"/>
          <w:lang w:val="en-US"/>
        </w:rPr>
      </w:pPr>
    </w:p>
    <w:p w14:paraId="28826ABB" w14:textId="77777777" w:rsidR="005A09C9" w:rsidRDefault="005A09C9" w:rsidP="005A09C9">
      <w:pPr>
        <w:rPr>
          <w:color w:val="000000" w:themeColor="text1"/>
          <w:lang w:val="en-US"/>
        </w:rPr>
      </w:pPr>
    </w:p>
    <w:p w14:paraId="2E4550EA" w14:textId="77777777" w:rsidR="005A09C9" w:rsidRPr="00CF716F" w:rsidRDefault="005A09C9" w:rsidP="005A09C9">
      <w:pPr>
        <w:rPr>
          <w:color w:val="000000" w:themeColor="text1"/>
          <w:lang w:val="en-US"/>
        </w:rPr>
      </w:pPr>
      <w:r>
        <w:rPr>
          <w:color w:val="000000" w:themeColor="text1"/>
          <w:lang w:val="en-US"/>
        </w:rPr>
        <w:t xml:space="preserve">Command to deploy endpoint: </w:t>
      </w:r>
    </w:p>
    <w:p w14:paraId="7D5F2B07" w14:textId="4480A391" w:rsidR="005A09C9" w:rsidRPr="005A09C9" w:rsidRDefault="005A09C9" w:rsidP="005A09C9">
      <w:pPr>
        <w:pStyle w:val="4"/>
        <w:rPr>
          <w:b/>
          <w:bCs/>
          <w:i w:val="0"/>
          <w:iCs w:val="0"/>
          <w:color w:val="000000" w:themeColor="text1"/>
          <w:lang w:val="en-US"/>
        </w:rPr>
      </w:pPr>
      <w:r w:rsidRPr="005A09C9">
        <w:rPr>
          <w:b/>
          <w:bCs/>
          <w:i w:val="0"/>
          <w:iCs w:val="0"/>
          <w:color w:val="000000" w:themeColor="text1"/>
          <w:lang w:val="en-US"/>
        </w:rPr>
        <w:lastRenderedPageBreak/>
        <w:t>API Deploy</w:t>
      </w:r>
    </w:p>
    <w:p w14:paraId="26242ED8" w14:textId="77777777" w:rsidR="0022461E" w:rsidRDefault="005A09C9" w:rsidP="005A09C9">
      <w:pPr>
        <w:rPr>
          <w:color w:val="00B050"/>
          <w:lang w:val="en-US"/>
        </w:rPr>
      </w:pPr>
      <w:proofErr w:type="spellStart"/>
      <w:r w:rsidRPr="00CF716F">
        <w:rPr>
          <w:color w:val="00B050"/>
          <w:lang w:val="en-US"/>
        </w:rPr>
        <w:t>gcloud</w:t>
      </w:r>
      <w:proofErr w:type="spellEnd"/>
      <w:r w:rsidRPr="00CF716F">
        <w:rPr>
          <w:color w:val="00B050"/>
          <w:lang w:val="en-US"/>
        </w:rPr>
        <w:t xml:space="preserve"> endpoints services deploy </w:t>
      </w:r>
      <w:proofErr w:type="spellStart"/>
      <w:proofErr w:type="gramStart"/>
      <w:r w:rsidRPr="00CF716F">
        <w:rPr>
          <w:color w:val="00B050"/>
          <w:lang w:val="en-US"/>
        </w:rPr>
        <w:t>openapi.yaml</w:t>
      </w:r>
      <w:proofErr w:type="spellEnd"/>
      <w:proofErr w:type="gramEnd"/>
    </w:p>
    <w:p w14:paraId="2AB43421" w14:textId="77777777" w:rsidR="0022461E" w:rsidRDefault="0022461E" w:rsidP="005A09C9">
      <w:pPr>
        <w:rPr>
          <w:color w:val="00B050"/>
          <w:lang w:val="en-US"/>
        </w:rPr>
      </w:pPr>
    </w:p>
    <w:p w14:paraId="343DF7B3" w14:textId="5525EAF9" w:rsidR="005A09C9" w:rsidRDefault="005A09C9" w:rsidP="005A09C9">
      <w:pPr>
        <w:rPr>
          <w:color w:val="00B050"/>
          <w:lang w:val="en-US"/>
        </w:rPr>
      </w:pPr>
      <w:r>
        <w:rPr>
          <w:noProof/>
          <w:color w:val="00B050"/>
          <w:lang w:val="en-US"/>
        </w:rPr>
        <w:drawing>
          <wp:inline distT="0" distB="0" distL="0" distR="0" wp14:anchorId="11E2CB43" wp14:editId="06389249">
            <wp:extent cx="5939790" cy="2052955"/>
            <wp:effectExtent l="0" t="0" r="3810" b="4445"/>
            <wp:docPr id="360813701" name="Рисунок 28"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3701" name="Рисунок 28" descr="Изображение выглядит как текст, снимок экрана&#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052955"/>
                    </a:xfrm>
                    <a:prstGeom prst="rect">
                      <a:avLst/>
                    </a:prstGeom>
                  </pic:spPr>
                </pic:pic>
              </a:graphicData>
            </a:graphic>
          </wp:inline>
        </w:drawing>
      </w:r>
    </w:p>
    <w:p w14:paraId="48546DEF" w14:textId="77777777" w:rsidR="005A09C9" w:rsidRDefault="005A09C9" w:rsidP="005A09C9">
      <w:pPr>
        <w:rPr>
          <w:color w:val="00B050"/>
          <w:lang w:val="en-US"/>
        </w:rPr>
      </w:pPr>
    </w:p>
    <w:p w14:paraId="6A0A56D8" w14:textId="1CA9413E" w:rsidR="005A09C9" w:rsidRPr="00F048B4" w:rsidRDefault="005A09C9" w:rsidP="005A09C9">
      <w:pPr>
        <w:rPr>
          <w:color w:val="000000" w:themeColor="text1"/>
          <w:lang w:val="en-US"/>
        </w:rPr>
      </w:pPr>
      <w:r>
        <w:rPr>
          <w:color w:val="000000" w:themeColor="text1"/>
          <w:lang w:val="en-US"/>
        </w:rPr>
        <w:t xml:space="preserve">As result we can monitor now </w:t>
      </w:r>
      <w:r w:rsidR="0022461E">
        <w:rPr>
          <w:color w:val="000000" w:themeColor="text1"/>
          <w:lang w:val="en-US"/>
        </w:rPr>
        <w:t>Post</w:t>
      </w:r>
      <w:r>
        <w:rPr>
          <w:color w:val="000000" w:themeColor="text1"/>
          <w:lang w:val="en-US"/>
        </w:rPr>
        <w:t xml:space="preserve"> API</w:t>
      </w:r>
      <w:r w:rsidR="0022461E">
        <w:rPr>
          <w:color w:val="000000" w:themeColor="text1"/>
          <w:lang w:val="en-US"/>
        </w:rPr>
        <w:t>s</w:t>
      </w:r>
      <w:r>
        <w:rPr>
          <w:color w:val="000000" w:themeColor="text1"/>
          <w:lang w:val="en-US"/>
        </w:rPr>
        <w:t xml:space="preserve"> by this </w:t>
      </w:r>
      <w:proofErr w:type="gramStart"/>
      <w:r>
        <w:rPr>
          <w:color w:val="000000" w:themeColor="text1"/>
          <w:lang w:val="en-US"/>
        </w:rPr>
        <w:t xml:space="preserve">link  </w:t>
      </w:r>
      <w:r w:rsidR="0022461E">
        <w:rPr>
          <w:color w:val="000000" w:themeColor="text1"/>
          <w:lang w:val="en-US"/>
        </w:rPr>
        <w:t>-</w:t>
      </w:r>
      <w:proofErr w:type="gramEnd"/>
      <w:r w:rsidR="0022461E">
        <w:rPr>
          <w:color w:val="000000" w:themeColor="text1"/>
          <w:lang w:val="en-US"/>
        </w:rPr>
        <w:t xml:space="preserve"> </w:t>
      </w:r>
      <w:r w:rsidR="0022461E" w:rsidRPr="0022461E">
        <w:rPr>
          <w:color w:val="000000" w:themeColor="text1"/>
          <w:lang w:val="en-US"/>
        </w:rPr>
        <w:t>https://console.cloud.google.com/endpoints/api/cloud-dev-final-ak.appspot.com/overview?project=cloud-dev-final-ak</w:t>
      </w:r>
    </w:p>
    <w:p w14:paraId="29B28153" w14:textId="1F571728" w:rsidR="005A09C9" w:rsidRDefault="0022461E" w:rsidP="005A09C9">
      <w:pPr>
        <w:rPr>
          <w:color w:val="00B050"/>
        </w:rPr>
      </w:pPr>
      <w:r>
        <w:rPr>
          <w:noProof/>
          <w:color w:val="00B050"/>
        </w:rPr>
        <w:drawing>
          <wp:inline distT="0" distB="0" distL="0" distR="0" wp14:anchorId="6B200A62" wp14:editId="2438A903">
            <wp:extent cx="5939790" cy="3178175"/>
            <wp:effectExtent l="0" t="0" r="3810" b="0"/>
            <wp:docPr id="1713893702" name="Рисунок 19" descr="Изображение выглядит как текст, число, ч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702" name="Рисунок 19" descr="Изображение выглядит как текст, число, чек, снимок экрана&#10;&#10;Автоматически созданное описание"/>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178175"/>
                    </a:xfrm>
                    <a:prstGeom prst="rect">
                      <a:avLst/>
                    </a:prstGeom>
                  </pic:spPr>
                </pic:pic>
              </a:graphicData>
            </a:graphic>
          </wp:inline>
        </w:drawing>
      </w:r>
    </w:p>
    <w:p w14:paraId="430E0338" w14:textId="77777777" w:rsidR="005A09C9" w:rsidRPr="005A09C9" w:rsidRDefault="005A09C9" w:rsidP="005A09C9">
      <w:pPr>
        <w:rPr>
          <w:lang w:val="ru-RU"/>
        </w:rPr>
      </w:pPr>
    </w:p>
    <w:p w14:paraId="0164F482" w14:textId="77777777" w:rsidR="005A09C9" w:rsidRPr="005A09C9" w:rsidRDefault="005A09C9" w:rsidP="005A09C9"/>
    <w:p w14:paraId="57B8852E" w14:textId="032963BD" w:rsidR="005A09C9" w:rsidRPr="005A09C9" w:rsidRDefault="007B5EDB" w:rsidP="005A09C9">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 xml:space="preserve">5. </w:t>
      </w:r>
      <w:r w:rsidR="000747F0" w:rsidRPr="000747F0">
        <w:rPr>
          <w:rFonts w:ascii="Times New Roman" w:hAnsi="Times New Roman" w:cs="Times New Roman"/>
          <w:b/>
          <w:bCs/>
          <w:color w:val="000000" w:themeColor="text1"/>
        </w:rPr>
        <w:t>API Design and Implementation</w:t>
      </w:r>
    </w:p>
    <w:p w14:paraId="3BE9215F" w14:textId="77777777" w:rsidR="006309E0" w:rsidRDefault="006309E0" w:rsidP="006309E0"/>
    <w:p w14:paraId="79B20D5A" w14:textId="77777777" w:rsidR="006309E0" w:rsidRDefault="006309E0" w:rsidP="006309E0">
      <w:pPr>
        <w:pStyle w:val="3"/>
        <w:jc w:val="left"/>
      </w:pPr>
      <w:r>
        <w:t>User Authentication</w:t>
      </w:r>
    </w:p>
    <w:p w14:paraId="3EB73FB7" w14:textId="2C3D7D20" w:rsidR="006309E0" w:rsidRDefault="006309E0" w:rsidP="006309E0">
      <w:pPr>
        <w:pStyle w:val="ad"/>
        <w:numPr>
          <w:ilvl w:val="0"/>
          <w:numId w:val="80"/>
        </w:numPr>
      </w:pPr>
      <w:r>
        <w:t>Sign Up</w:t>
      </w:r>
    </w:p>
    <w:p w14:paraId="1714194A" w14:textId="4DF61150" w:rsidR="006309E0" w:rsidRDefault="006309E0" w:rsidP="006309E0">
      <w:pPr>
        <w:pStyle w:val="ad"/>
        <w:numPr>
          <w:ilvl w:val="0"/>
          <w:numId w:val="81"/>
        </w:numPr>
      </w:pPr>
      <w:r>
        <w:t>Method: POST</w:t>
      </w:r>
    </w:p>
    <w:p w14:paraId="791ADC22" w14:textId="7402F7FC" w:rsidR="006309E0" w:rsidRDefault="006309E0" w:rsidP="006309E0">
      <w:pPr>
        <w:pStyle w:val="ad"/>
        <w:numPr>
          <w:ilvl w:val="0"/>
          <w:numId w:val="81"/>
        </w:numPr>
      </w:pPr>
      <w:r>
        <w:t>Endpoint: /signup</w:t>
      </w:r>
    </w:p>
    <w:p w14:paraId="167C03A8" w14:textId="761D1581" w:rsidR="006309E0" w:rsidRDefault="006309E0" w:rsidP="006309E0">
      <w:pPr>
        <w:pStyle w:val="ad"/>
        <w:numPr>
          <w:ilvl w:val="0"/>
          <w:numId w:val="81"/>
        </w:numPr>
      </w:pPr>
      <w:r>
        <w:t>Description: Creates a new user account in Firebase Authentication and stores user details in</w:t>
      </w:r>
      <w:r>
        <w:t xml:space="preserve"> </w:t>
      </w:r>
      <w:r>
        <w:t>Firestore.</w:t>
      </w:r>
    </w:p>
    <w:p w14:paraId="2EA50EE3" w14:textId="14B163B5" w:rsidR="006309E0" w:rsidRDefault="006309E0" w:rsidP="006309E0">
      <w:pPr>
        <w:pStyle w:val="ad"/>
        <w:numPr>
          <w:ilvl w:val="0"/>
          <w:numId w:val="81"/>
        </w:numPr>
      </w:pPr>
      <w:r>
        <w:t>Request Body:</w:t>
      </w:r>
    </w:p>
    <w:p w14:paraId="0D38DF8D" w14:textId="77777777" w:rsidR="006309E0" w:rsidRDefault="006309E0" w:rsidP="006309E0"/>
    <w:p w14:paraId="59E4E9D4" w14:textId="77777777" w:rsidR="006309E0" w:rsidRPr="006309E0" w:rsidRDefault="006309E0" w:rsidP="006309E0">
      <w:pPr>
        <w:ind w:left="1080"/>
        <w:rPr>
          <w:color w:val="00B050"/>
        </w:rPr>
      </w:pPr>
      <w:r w:rsidRPr="006309E0">
        <w:rPr>
          <w:color w:val="00B050"/>
        </w:rPr>
        <w:t>{</w:t>
      </w:r>
    </w:p>
    <w:p w14:paraId="3DEB6067" w14:textId="77777777" w:rsidR="006309E0" w:rsidRPr="006309E0" w:rsidRDefault="006309E0" w:rsidP="006309E0">
      <w:pPr>
        <w:ind w:left="1080"/>
        <w:rPr>
          <w:color w:val="00B050"/>
        </w:rPr>
      </w:pPr>
      <w:r w:rsidRPr="006309E0">
        <w:rPr>
          <w:color w:val="00B050"/>
        </w:rPr>
        <w:t xml:space="preserve">    "email": "user@example.com",</w:t>
      </w:r>
    </w:p>
    <w:p w14:paraId="09DE28F6" w14:textId="77777777" w:rsidR="006309E0" w:rsidRPr="006309E0" w:rsidRDefault="006309E0" w:rsidP="006309E0">
      <w:pPr>
        <w:ind w:left="1080"/>
        <w:rPr>
          <w:color w:val="00B050"/>
        </w:rPr>
      </w:pPr>
      <w:r w:rsidRPr="006309E0">
        <w:rPr>
          <w:color w:val="00B050"/>
        </w:rPr>
        <w:lastRenderedPageBreak/>
        <w:t xml:space="preserve">    "password": "password123",</w:t>
      </w:r>
    </w:p>
    <w:p w14:paraId="2AD61B2B" w14:textId="77777777" w:rsidR="006309E0" w:rsidRPr="006309E0" w:rsidRDefault="006309E0" w:rsidP="006309E0">
      <w:pPr>
        <w:ind w:left="1080"/>
        <w:rPr>
          <w:color w:val="00B050"/>
        </w:rPr>
      </w:pPr>
      <w:r w:rsidRPr="006309E0">
        <w:rPr>
          <w:color w:val="00B050"/>
        </w:rPr>
        <w:t xml:space="preserve">    "name": "John Doe"</w:t>
      </w:r>
    </w:p>
    <w:p w14:paraId="72DD0421" w14:textId="77777777" w:rsidR="006309E0" w:rsidRDefault="006309E0" w:rsidP="006309E0">
      <w:pPr>
        <w:ind w:left="1080"/>
      </w:pPr>
      <w:r w:rsidRPr="006309E0">
        <w:rPr>
          <w:color w:val="00B050"/>
        </w:rPr>
        <w:t>}</w:t>
      </w:r>
    </w:p>
    <w:p w14:paraId="23F45915" w14:textId="77777777" w:rsidR="006309E0" w:rsidRDefault="006309E0" w:rsidP="006309E0"/>
    <w:p w14:paraId="700A2E1A" w14:textId="77777777" w:rsidR="006309E0" w:rsidRDefault="006309E0" w:rsidP="006309E0"/>
    <w:p w14:paraId="5197937B" w14:textId="6BA24A51" w:rsidR="006309E0" w:rsidRDefault="006309E0" w:rsidP="006309E0">
      <w:pPr>
        <w:pStyle w:val="ad"/>
        <w:numPr>
          <w:ilvl w:val="0"/>
          <w:numId w:val="81"/>
        </w:numPr>
      </w:pPr>
      <w:r>
        <w:t>Responses:</w:t>
      </w:r>
    </w:p>
    <w:p w14:paraId="3F01AF13" w14:textId="4C09F25F" w:rsidR="006309E0" w:rsidRDefault="006309E0" w:rsidP="006309E0">
      <w:pPr>
        <w:pStyle w:val="ad"/>
        <w:numPr>
          <w:ilvl w:val="1"/>
          <w:numId w:val="81"/>
        </w:numPr>
      </w:pPr>
      <w:r>
        <w:t>Success (201):</w:t>
      </w:r>
    </w:p>
    <w:p w14:paraId="3EA63A21" w14:textId="77777777" w:rsidR="006309E0" w:rsidRDefault="006309E0" w:rsidP="006309E0"/>
    <w:p w14:paraId="0A10CFBF" w14:textId="77777777" w:rsidR="006309E0" w:rsidRPr="006309E0" w:rsidRDefault="006309E0" w:rsidP="006309E0">
      <w:pPr>
        <w:ind w:left="1800"/>
        <w:rPr>
          <w:color w:val="00B050"/>
        </w:rPr>
      </w:pPr>
      <w:r w:rsidRPr="006309E0">
        <w:rPr>
          <w:color w:val="00B050"/>
        </w:rPr>
        <w:t>{</w:t>
      </w:r>
    </w:p>
    <w:p w14:paraId="41FE7800" w14:textId="77777777" w:rsidR="006309E0" w:rsidRPr="006309E0" w:rsidRDefault="006309E0" w:rsidP="006309E0">
      <w:pPr>
        <w:ind w:left="1800"/>
        <w:rPr>
          <w:color w:val="00B050"/>
        </w:rPr>
      </w:pPr>
      <w:r w:rsidRPr="006309E0">
        <w:rPr>
          <w:color w:val="00B050"/>
        </w:rPr>
        <w:t xml:space="preserve">    "message": "User signed up successfully!",</w:t>
      </w:r>
    </w:p>
    <w:p w14:paraId="5A4E78E2" w14:textId="77777777" w:rsidR="006309E0" w:rsidRPr="006309E0" w:rsidRDefault="006309E0" w:rsidP="006309E0">
      <w:pPr>
        <w:ind w:left="1800"/>
        <w:rPr>
          <w:color w:val="00B050"/>
        </w:rPr>
      </w:pPr>
      <w:r w:rsidRPr="006309E0">
        <w:rPr>
          <w:color w:val="00B050"/>
        </w:rPr>
        <w:t xml:space="preserve">    "user_id": "unique_user_id"</w:t>
      </w:r>
    </w:p>
    <w:p w14:paraId="0F804AA0" w14:textId="77777777" w:rsidR="006309E0" w:rsidRDefault="006309E0" w:rsidP="006309E0">
      <w:pPr>
        <w:ind w:left="1800"/>
      </w:pPr>
      <w:r w:rsidRPr="006309E0">
        <w:rPr>
          <w:color w:val="00B050"/>
        </w:rPr>
        <w:t>}</w:t>
      </w:r>
    </w:p>
    <w:p w14:paraId="47BB8B68" w14:textId="77777777" w:rsidR="006309E0" w:rsidRDefault="006309E0" w:rsidP="006309E0"/>
    <w:p w14:paraId="00DFDFDD" w14:textId="77777777" w:rsidR="006309E0" w:rsidRDefault="006309E0" w:rsidP="006309E0"/>
    <w:p w14:paraId="279BD4EA" w14:textId="34A40466" w:rsidR="006309E0" w:rsidRDefault="006309E0" w:rsidP="006309E0">
      <w:pPr>
        <w:pStyle w:val="ad"/>
        <w:numPr>
          <w:ilvl w:val="1"/>
          <w:numId w:val="81"/>
        </w:numPr>
      </w:pPr>
      <w:r>
        <w:t>Error (500): Error details.</w:t>
      </w:r>
    </w:p>
    <w:p w14:paraId="2043CE42" w14:textId="77777777" w:rsidR="006309E0" w:rsidRDefault="006309E0" w:rsidP="006309E0"/>
    <w:p w14:paraId="644C7043" w14:textId="1C320A8E" w:rsidR="006309E0" w:rsidRDefault="006309E0" w:rsidP="006309E0">
      <w:pPr>
        <w:pStyle w:val="ad"/>
        <w:numPr>
          <w:ilvl w:val="0"/>
          <w:numId w:val="80"/>
        </w:numPr>
      </w:pPr>
      <w:r>
        <w:t>Login</w:t>
      </w:r>
    </w:p>
    <w:p w14:paraId="637B97F6" w14:textId="17E046D6" w:rsidR="006309E0" w:rsidRDefault="006309E0" w:rsidP="006309E0">
      <w:pPr>
        <w:pStyle w:val="ad"/>
        <w:numPr>
          <w:ilvl w:val="0"/>
          <w:numId w:val="81"/>
        </w:numPr>
      </w:pPr>
      <w:r>
        <w:t>Method: POST</w:t>
      </w:r>
    </w:p>
    <w:p w14:paraId="1781A3E4" w14:textId="120A3D90" w:rsidR="006309E0" w:rsidRDefault="006309E0" w:rsidP="006309E0">
      <w:pPr>
        <w:pStyle w:val="ad"/>
        <w:numPr>
          <w:ilvl w:val="0"/>
          <w:numId w:val="81"/>
        </w:numPr>
      </w:pPr>
      <w:r>
        <w:t>Endpoint: /login</w:t>
      </w:r>
    </w:p>
    <w:p w14:paraId="63792E67" w14:textId="2DE86B2C" w:rsidR="006309E0" w:rsidRDefault="006309E0" w:rsidP="006309E0">
      <w:pPr>
        <w:pStyle w:val="ad"/>
        <w:numPr>
          <w:ilvl w:val="0"/>
          <w:numId w:val="81"/>
        </w:numPr>
      </w:pPr>
      <w:r>
        <w:t>Description: Authenticates a user with Firebase and returns a JWT token.</w:t>
      </w:r>
    </w:p>
    <w:p w14:paraId="3AF617AF" w14:textId="486430C1" w:rsidR="006309E0" w:rsidRDefault="006309E0" w:rsidP="006309E0">
      <w:pPr>
        <w:pStyle w:val="ad"/>
        <w:numPr>
          <w:ilvl w:val="0"/>
          <w:numId w:val="81"/>
        </w:numPr>
      </w:pPr>
      <w:r>
        <w:t>Request Body:</w:t>
      </w:r>
    </w:p>
    <w:p w14:paraId="0DF76E7E" w14:textId="77777777" w:rsidR="006309E0" w:rsidRDefault="006309E0" w:rsidP="006309E0"/>
    <w:p w14:paraId="68568A0C" w14:textId="77777777" w:rsidR="006309E0" w:rsidRDefault="006309E0" w:rsidP="006309E0">
      <w:pPr>
        <w:ind w:left="1080"/>
      </w:pPr>
      <w:r>
        <w:t>{</w:t>
      </w:r>
    </w:p>
    <w:p w14:paraId="5AFAE9FD" w14:textId="77777777" w:rsidR="006309E0" w:rsidRDefault="006309E0" w:rsidP="006309E0">
      <w:pPr>
        <w:ind w:left="1080"/>
      </w:pPr>
      <w:r>
        <w:t xml:space="preserve">    "email": "user@example.com",</w:t>
      </w:r>
    </w:p>
    <w:p w14:paraId="66EF83DF" w14:textId="77777777" w:rsidR="006309E0" w:rsidRDefault="006309E0" w:rsidP="006309E0">
      <w:pPr>
        <w:ind w:left="1080"/>
      </w:pPr>
      <w:r>
        <w:t xml:space="preserve">    "password": "password123"</w:t>
      </w:r>
    </w:p>
    <w:p w14:paraId="0DA2F09C" w14:textId="77777777" w:rsidR="006309E0" w:rsidRDefault="006309E0" w:rsidP="006309E0">
      <w:pPr>
        <w:ind w:left="1080"/>
      </w:pPr>
      <w:r>
        <w:t>}</w:t>
      </w:r>
    </w:p>
    <w:p w14:paraId="3EF5480B" w14:textId="77777777" w:rsidR="006309E0" w:rsidRDefault="006309E0" w:rsidP="006309E0"/>
    <w:p w14:paraId="62D9B0C0" w14:textId="77777777" w:rsidR="006309E0" w:rsidRDefault="006309E0" w:rsidP="006309E0"/>
    <w:p w14:paraId="545E9F06" w14:textId="12266D7E" w:rsidR="006309E0" w:rsidRDefault="006309E0" w:rsidP="006309E0">
      <w:pPr>
        <w:pStyle w:val="ad"/>
        <w:numPr>
          <w:ilvl w:val="0"/>
          <w:numId w:val="81"/>
        </w:numPr>
      </w:pPr>
      <w:r>
        <w:t>Responses:</w:t>
      </w:r>
    </w:p>
    <w:p w14:paraId="4D078AE3" w14:textId="67434806" w:rsidR="006309E0" w:rsidRDefault="006309E0" w:rsidP="006309E0">
      <w:pPr>
        <w:pStyle w:val="ad"/>
        <w:numPr>
          <w:ilvl w:val="1"/>
          <w:numId w:val="81"/>
        </w:numPr>
      </w:pPr>
      <w:r>
        <w:t>Success (200):</w:t>
      </w:r>
    </w:p>
    <w:p w14:paraId="3567FAE9" w14:textId="77777777" w:rsidR="006309E0" w:rsidRDefault="006309E0" w:rsidP="006309E0"/>
    <w:p w14:paraId="71118B51" w14:textId="77777777" w:rsidR="006309E0" w:rsidRPr="006309E0" w:rsidRDefault="006309E0" w:rsidP="006309E0">
      <w:pPr>
        <w:ind w:left="1800"/>
        <w:rPr>
          <w:color w:val="00B050"/>
        </w:rPr>
      </w:pPr>
      <w:r w:rsidRPr="006309E0">
        <w:rPr>
          <w:color w:val="00B050"/>
        </w:rPr>
        <w:t>{</w:t>
      </w:r>
    </w:p>
    <w:p w14:paraId="491A97FD" w14:textId="77777777" w:rsidR="006309E0" w:rsidRPr="006309E0" w:rsidRDefault="006309E0" w:rsidP="006309E0">
      <w:pPr>
        <w:ind w:left="1800"/>
        <w:rPr>
          <w:color w:val="00B050"/>
        </w:rPr>
      </w:pPr>
      <w:r w:rsidRPr="006309E0">
        <w:rPr>
          <w:color w:val="00B050"/>
        </w:rPr>
        <w:t xml:space="preserve">    "message": "Login successful!",</w:t>
      </w:r>
    </w:p>
    <w:p w14:paraId="1C459E9A" w14:textId="77777777" w:rsidR="006309E0" w:rsidRPr="006309E0" w:rsidRDefault="006309E0" w:rsidP="006309E0">
      <w:pPr>
        <w:ind w:left="1800"/>
        <w:rPr>
          <w:color w:val="00B050"/>
        </w:rPr>
      </w:pPr>
      <w:r w:rsidRPr="006309E0">
        <w:rPr>
          <w:color w:val="00B050"/>
        </w:rPr>
        <w:t xml:space="preserve">    "token": "jwt_token"</w:t>
      </w:r>
    </w:p>
    <w:p w14:paraId="35E23DAE" w14:textId="77777777" w:rsidR="006309E0" w:rsidRPr="006309E0" w:rsidRDefault="006309E0" w:rsidP="006309E0">
      <w:pPr>
        <w:ind w:left="1800"/>
        <w:rPr>
          <w:color w:val="00B050"/>
        </w:rPr>
      </w:pPr>
      <w:r w:rsidRPr="006309E0">
        <w:rPr>
          <w:color w:val="00B050"/>
        </w:rPr>
        <w:t>}</w:t>
      </w:r>
    </w:p>
    <w:p w14:paraId="43651DD8" w14:textId="77777777" w:rsidR="006309E0" w:rsidRDefault="006309E0" w:rsidP="006309E0"/>
    <w:p w14:paraId="1936B4F3" w14:textId="77777777" w:rsidR="006309E0" w:rsidRDefault="006309E0" w:rsidP="006309E0"/>
    <w:p w14:paraId="62C87AB5" w14:textId="24F9D4A9" w:rsidR="006309E0" w:rsidRDefault="006309E0" w:rsidP="006309E0">
      <w:pPr>
        <w:pStyle w:val="ad"/>
        <w:numPr>
          <w:ilvl w:val="1"/>
          <w:numId w:val="81"/>
        </w:numPr>
      </w:pPr>
      <w:r>
        <w:t>Error (401 or 500): Error details.</w:t>
      </w:r>
    </w:p>
    <w:p w14:paraId="401866F1" w14:textId="77777777" w:rsidR="006309E0" w:rsidRDefault="006309E0" w:rsidP="006309E0"/>
    <w:p w14:paraId="033208B1" w14:textId="77777777" w:rsidR="006309E0" w:rsidRDefault="006309E0" w:rsidP="006309E0">
      <w:pPr>
        <w:pStyle w:val="3"/>
        <w:jc w:val="left"/>
      </w:pPr>
      <w:r>
        <w:t>Post Management</w:t>
      </w:r>
    </w:p>
    <w:p w14:paraId="31841950" w14:textId="727CC575" w:rsidR="006309E0" w:rsidRDefault="006309E0" w:rsidP="006309E0">
      <w:pPr>
        <w:pStyle w:val="ad"/>
        <w:numPr>
          <w:ilvl w:val="0"/>
          <w:numId w:val="82"/>
        </w:numPr>
      </w:pPr>
      <w:r>
        <w:t>Create Post</w:t>
      </w:r>
    </w:p>
    <w:p w14:paraId="33CBCF95" w14:textId="43818B2E" w:rsidR="006309E0" w:rsidRDefault="006309E0" w:rsidP="006309E0">
      <w:pPr>
        <w:pStyle w:val="ad"/>
        <w:numPr>
          <w:ilvl w:val="0"/>
          <w:numId w:val="81"/>
        </w:numPr>
      </w:pPr>
      <w:r>
        <w:t>Method: POST</w:t>
      </w:r>
    </w:p>
    <w:p w14:paraId="2CE7567B" w14:textId="394A16B9" w:rsidR="006309E0" w:rsidRDefault="006309E0" w:rsidP="006309E0">
      <w:pPr>
        <w:pStyle w:val="ad"/>
        <w:numPr>
          <w:ilvl w:val="0"/>
          <w:numId w:val="81"/>
        </w:numPr>
      </w:pPr>
      <w:r>
        <w:t>Endpoint: /posts</w:t>
      </w:r>
    </w:p>
    <w:p w14:paraId="41ED6DDF" w14:textId="6A568535" w:rsidR="006309E0" w:rsidRDefault="006309E0" w:rsidP="006309E0">
      <w:pPr>
        <w:pStyle w:val="ad"/>
        <w:numPr>
          <w:ilvl w:val="0"/>
          <w:numId w:val="81"/>
        </w:numPr>
      </w:pPr>
      <w:r>
        <w:t>Description: Creates a new post after validating the request via a Cloud Function.</w:t>
      </w:r>
    </w:p>
    <w:p w14:paraId="4C9CDEE6" w14:textId="14411F78" w:rsidR="006309E0" w:rsidRDefault="006309E0" w:rsidP="006309E0">
      <w:pPr>
        <w:pStyle w:val="ad"/>
        <w:numPr>
          <w:ilvl w:val="0"/>
          <w:numId w:val="81"/>
        </w:numPr>
      </w:pPr>
      <w:r>
        <w:t>Request Body:</w:t>
      </w:r>
    </w:p>
    <w:p w14:paraId="3920040F" w14:textId="77777777" w:rsidR="006309E0" w:rsidRDefault="006309E0" w:rsidP="006309E0"/>
    <w:p w14:paraId="1C487982" w14:textId="77777777" w:rsidR="006309E0" w:rsidRPr="006309E0" w:rsidRDefault="006309E0" w:rsidP="006309E0">
      <w:pPr>
        <w:ind w:left="1440"/>
        <w:rPr>
          <w:color w:val="00B050"/>
        </w:rPr>
      </w:pPr>
      <w:r w:rsidRPr="006309E0">
        <w:rPr>
          <w:color w:val="00B050"/>
        </w:rPr>
        <w:t>{</w:t>
      </w:r>
    </w:p>
    <w:p w14:paraId="236A43B3" w14:textId="77777777" w:rsidR="006309E0" w:rsidRPr="006309E0" w:rsidRDefault="006309E0" w:rsidP="006309E0">
      <w:pPr>
        <w:ind w:left="1440"/>
        <w:rPr>
          <w:color w:val="00B050"/>
        </w:rPr>
      </w:pPr>
      <w:r w:rsidRPr="006309E0">
        <w:rPr>
          <w:color w:val="00B050"/>
        </w:rPr>
        <w:t xml:space="preserve">    "tittle": "Post Title",</w:t>
      </w:r>
    </w:p>
    <w:p w14:paraId="3EB3EAD7" w14:textId="77777777" w:rsidR="006309E0" w:rsidRPr="006309E0" w:rsidRDefault="006309E0" w:rsidP="006309E0">
      <w:pPr>
        <w:ind w:left="1440"/>
        <w:rPr>
          <w:color w:val="00B050"/>
        </w:rPr>
      </w:pPr>
      <w:r w:rsidRPr="006309E0">
        <w:rPr>
          <w:color w:val="00B050"/>
        </w:rPr>
        <w:t xml:space="preserve">    "text": "Post content",</w:t>
      </w:r>
    </w:p>
    <w:p w14:paraId="17451885" w14:textId="77777777" w:rsidR="006309E0" w:rsidRPr="006309E0" w:rsidRDefault="006309E0" w:rsidP="006309E0">
      <w:pPr>
        <w:ind w:left="1440"/>
        <w:rPr>
          <w:color w:val="00B050"/>
        </w:rPr>
      </w:pPr>
      <w:r w:rsidRPr="006309E0">
        <w:rPr>
          <w:color w:val="00B050"/>
        </w:rPr>
        <w:t xml:space="preserve">    "category": "Category Name"</w:t>
      </w:r>
    </w:p>
    <w:p w14:paraId="50CA54B2" w14:textId="77777777" w:rsidR="006309E0" w:rsidRDefault="006309E0" w:rsidP="006309E0">
      <w:pPr>
        <w:ind w:left="1440"/>
      </w:pPr>
      <w:r w:rsidRPr="006309E0">
        <w:rPr>
          <w:color w:val="00B050"/>
        </w:rPr>
        <w:t>}</w:t>
      </w:r>
    </w:p>
    <w:p w14:paraId="7D201B35" w14:textId="77777777" w:rsidR="006309E0" w:rsidRDefault="006309E0" w:rsidP="006309E0"/>
    <w:p w14:paraId="53C0CBB2" w14:textId="77777777" w:rsidR="006309E0" w:rsidRDefault="006309E0" w:rsidP="006309E0"/>
    <w:p w14:paraId="265346DB" w14:textId="0349390F" w:rsidR="006309E0" w:rsidRDefault="006309E0" w:rsidP="006309E0">
      <w:pPr>
        <w:pStyle w:val="ad"/>
        <w:numPr>
          <w:ilvl w:val="0"/>
          <w:numId w:val="83"/>
        </w:numPr>
      </w:pPr>
      <w:r>
        <w:t>Responses:</w:t>
      </w:r>
    </w:p>
    <w:p w14:paraId="63D1F535" w14:textId="2B1EB8C9" w:rsidR="006309E0" w:rsidRDefault="006309E0" w:rsidP="006309E0">
      <w:pPr>
        <w:pStyle w:val="ad"/>
        <w:numPr>
          <w:ilvl w:val="1"/>
          <w:numId w:val="83"/>
        </w:numPr>
      </w:pPr>
      <w:r>
        <w:t>Success (201):</w:t>
      </w:r>
    </w:p>
    <w:p w14:paraId="08B8CE32" w14:textId="77777777" w:rsidR="006309E0" w:rsidRDefault="006309E0" w:rsidP="006309E0"/>
    <w:p w14:paraId="34CB02C5" w14:textId="77777777" w:rsidR="006309E0" w:rsidRPr="006309E0" w:rsidRDefault="006309E0" w:rsidP="006309E0">
      <w:pPr>
        <w:ind w:left="1440"/>
        <w:rPr>
          <w:color w:val="00B050"/>
        </w:rPr>
      </w:pPr>
      <w:r w:rsidRPr="006309E0">
        <w:rPr>
          <w:color w:val="00B050"/>
        </w:rPr>
        <w:t>{</w:t>
      </w:r>
    </w:p>
    <w:p w14:paraId="6B3618A7" w14:textId="77777777" w:rsidR="006309E0" w:rsidRPr="006309E0" w:rsidRDefault="006309E0" w:rsidP="006309E0">
      <w:pPr>
        <w:ind w:left="1440"/>
        <w:rPr>
          <w:color w:val="00B050"/>
        </w:rPr>
      </w:pPr>
      <w:r w:rsidRPr="006309E0">
        <w:rPr>
          <w:color w:val="00B050"/>
        </w:rPr>
        <w:t xml:space="preserve">    "message": "Post created successfully!",</w:t>
      </w:r>
    </w:p>
    <w:p w14:paraId="155CBDC0" w14:textId="77777777" w:rsidR="006309E0" w:rsidRPr="006309E0" w:rsidRDefault="006309E0" w:rsidP="006309E0">
      <w:pPr>
        <w:ind w:left="1440"/>
        <w:rPr>
          <w:color w:val="00B050"/>
        </w:rPr>
      </w:pPr>
      <w:r w:rsidRPr="006309E0">
        <w:rPr>
          <w:color w:val="00B050"/>
        </w:rPr>
        <w:t xml:space="preserve">    "post": { "id": "post_id", "tittle": "...", ... }</w:t>
      </w:r>
    </w:p>
    <w:p w14:paraId="21E824A0" w14:textId="77777777" w:rsidR="006309E0" w:rsidRDefault="006309E0" w:rsidP="006309E0">
      <w:pPr>
        <w:ind w:left="1440"/>
      </w:pPr>
      <w:r w:rsidRPr="006309E0">
        <w:rPr>
          <w:color w:val="00B050"/>
        </w:rPr>
        <w:t>}</w:t>
      </w:r>
    </w:p>
    <w:p w14:paraId="61D1D89A" w14:textId="77777777" w:rsidR="006309E0" w:rsidRDefault="006309E0" w:rsidP="006309E0"/>
    <w:p w14:paraId="4A6F7AEA" w14:textId="77777777" w:rsidR="006309E0" w:rsidRDefault="006309E0" w:rsidP="006309E0"/>
    <w:p w14:paraId="31CB3D39" w14:textId="3490E182" w:rsidR="006309E0" w:rsidRDefault="006309E0" w:rsidP="006309E0">
      <w:pPr>
        <w:pStyle w:val="ad"/>
        <w:numPr>
          <w:ilvl w:val="0"/>
          <w:numId w:val="83"/>
        </w:numPr>
      </w:pPr>
      <w:r>
        <w:t>Error: Validation errors or unauthorized access.</w:t>
      </w:r>
    </w:p>
    <w:p w14:paraId="5CF881DB" w14:textId="77777777" w:rsidR="006309E0" w:rsidRDefault="006309E0" w:rsidP="006309E0"/>
    <w:p w14:paraId="449A99B5" w14:textId="6C9A71FE" w:rsidR="006309E0" w:rsidRDefault="006309E0" w:rsidP="006309E0">
      <w:pPr>
        <w:pStyle w:val="ad"/>
        <w:numPr>
          <w:ilvl w:val="0"/>
          <w:numId w:val="82"/>
        </w:numPr>
      </w:pPr>
      <w:r>
        <w:t>Get User Posts</w:t>
      </w:r>
    </w:p>
    <w:p w14:paraId="7A0784D9" w14:textId="0CFE9D58" w:rsidR="006309E0" w:rsidRDefault="006309E0" w:rsidP="006309E0">
      <w:pPr>
        <w:pStyle w:val="ad"/>
        <w:numPr>
          <w:ilvl w:val="0"/>
          <w:numId w:val="83"/>
        </w:numPr>
      </w:pPr>
      <w:r>
        <w:t>Method: GET</w:t>
      </w:r>
    </w:p>
    <w:p w14:paraId="0D807FB5" w14:textId="1EE6FAD5" w:rsidR="006309E0" w:rsidRDefault="006309E0" w:rsidP="006309E0">
      <w:pPr>
        <w:pStyle w:val="ad"/>
        <w:numPr>
          <w:ilvl w:val="0"/>
          <w:numId w:val="83"/>
        </w:numPr>
      </w:pPr>
      <w:r>
        <w:t>Endpoint: /posts</w:t>
      </w:r>
    </w:p>
    <w:p w14:paraId="15AFF46F" w14:textId="1E318A42" w:rsidR="006309E0" w:rsidRDefault="006309E0" w:rsidP="006309E0">
      <w:pPr>
        <w:pStyle w:val="ad"/>
        <w:numPr>
          <w:ilvl w:val="0"/>
          <w:numId w:val="83"/>
        </w:numPr>
      </w:pPr>
      <w:r>
        <w:t>Description: Retrieves all posts created by the authenticated user.</w:t>
      </w:r>
    </w:p>
    <w:p w14:paraId="4B95015A" w14:textId="77777777" w:rsidR="006309E0" w:rsidRDefault="006309E0" w:rsidP="006309E0"/>
    <w:p w14:paraId="1A410A36" w14:textId="6D91C763" w:rsidR="006309E0" w:rsidRDefault="006309E0" w:rsidP="006309E0">
      <w:pPr>
        <w:pStyle w:val="ad"/>
        <w:numPr>
          <w:ilvl w:val="0"/>
          <w:numId w:val="83"/>
        </w:numPr>
      </w:pPr>
      <w:r>
        <w:t>Response:</w:t>
      </w:r>
    </w:p>
    <w:p w14:paraId="4C3182D2" w14:textId="0C9B10C3" w:rsidR="006309E0" w:rsidRDefault="006309E0" w:rsidP="006309E0">
      <w:pPr>
        <w:pStyle w:val="ad"/>
        <w:numPr>
          <w:ilvl w:val="0"/>
          <w:numId w:val="83"/>
        </w:numPr>
      </w:pPr>
      <w:r>
        <w:t>Success (200):</w:t>
      </w:r>
    </w:p>
    <w:p w14:paraId="22749DE3" w14:textId="77777777" w:rsidR="006309E0" w:rsidRDefault="006309E0" w:rsidP="006309E0"/>
    <w:p w14:paraId="6ED9E102" w14:textId="77777777" w:rsidR="006309E0" w:rsidRPr="006309E0" w:rsidRDefault="006309E0" w:rsidP="006309E0">
      <w:pPr>
        <w:ind w:left="1440"/>
        <w:rPr>
          <w:color w:val="00B050"/>
        </w:rPr>
      </w:pPr>
      <w:r w:rsidRPr="006309E0">
        <w:rPr>
          <w:color w:val="00B050"/>
        </w:rPr>
        <w:t>{</w:t>
      </w:r>
    </w:p>
    <w:p w14:paraId="3799F7DF" w14:textId="77777777" w:rsidR="006309E0" w:rsidRPr="006309E0" w:rsidRDefault="006309E0" w:rsidP="006309E0">
      <w:pPr>
        <w:ind w:left="1440"/>
        <w:rPr>
          <w:color w:val="00B050"/>
        </w:rPr>
      </w:pPr>
      <w:r w:rsidRPr="006309E0">
        <w:rPr>
          <w:color w:val="00B050"/>
        </w:rPr>
        <w:t xml:space="preserve">    "posts": [ { "id": "post_id", "tittle": "...", ... } ]</w:t>
      </w:r>
    </w:p>
    <w:p w14:paraId="28C7004D" w14:textId="77777777" w:rsidR="006309E0" w:rsidRDefault="006309E0" w:rsidP="006309E0">
      <w:pPr>
        <w:ind w:left="1440"/>
      </w:pPr>
      <w:r w:rsidRPr="006309E0">
        <w:rPr>
          <w:color w:val="00B050"/>
        </w:rPr>
        <w:t>}</w:t>
      </w:r>
    </w:p>
    <w:p w14:paraId="75635F17" w14:textId="77777777" w:rsidR="006309E0" w:rsidRDefault="006309E0" w:rsidP="006309E0"/>
    <w:p w14:paraId="0043DC63" w14:textId="77777777" w:rsidR="006309E0" w:rsidRDefault="006309E0" w:rsidP="006309E0"/>
    <w:p w14:paraId="466A6C26" w14:textId="3DC2B46D" w:rsidR="006309E0" w:rsidRDefault="006309E0" w:rsidP="006309E0">
      <w:pPr>
        <w:pStyle w:val="ad"/>
        <w:numPr>
          <w:ilvl w:val="0"/>
          <w:numId w:val="84"/>
        </w:numPr>
      </w:pPr>
      <w:r>
        <w:t>Error: Unauthorized access.</w:t>
      </w:r>
    </w:p>
    <w:p w14:paraId="7BC3D1C2" w14:textId="77777777" w:rsidR="006309E0" w:rsidRDefault="006309E0" w:rsidP="006309E0"/>
    <w:p w14:paraId="2252F38B" w14:textId="3943D9F2" w:rsidR="006309E0" w:rsidRDefault="006309E0" w:rsidP="006309E0">
      <w:pPr>
        <w:pStyle w:val="ad"/>
        <w:numPr>
          <w:ilvl w:val="0"/>
          <w:numId w:val="82"/>
        </w:numPr>
      </w:pPr>
      <w:r>
        <w:t>Update Post</w:t>
      </w:r>
    </w:p>
    <w:p w14:paraId="6355DCE8" w14:textId="3C927816" w:rsidR="006309E0" w:rsidRDefault="006309E0" w:rsidP="006309E0">
      <w:pPr>
        <w:pStyle w:val="ad"/>
        <w:numPr>
          <w:ilvl w:val="0"/>
          <w:numId w:val="84"/>
        </w:numPr>
      </w:pPr>
      <w:r>
        <w:t>Method: PUT</w:t>
      </w:r>
    </w:p>
    <w:p w14:paraId="7008A012" w14:textId="5A15C8B2" w:rsidR="006309E0" w:rsidRDefault="006309E0" w:rsidP="006309E0">
      <w:pPr>
        <w:pStyle w:val="ad"/>
        <w:numPr>
          <w:ilvl w:val="0"/>
          <w:numId w:val="84"/>
        </w:numPr>
      </w:pPr>
      <w:r>
        <w:t>Endpoint: /posts/&lt;post_id&gt;</w:t>
      </w:r>
    </w:p>
    <w:p w14:paraId="15F1D30B" w14:textId="10C1334D" w:rsidR="006309E0" w:rsidRDefault="006309E0" w:rsidP="006309E0">
      <w:pPr>
        <w:pStyle w:val="ad"/>
        <w:numPr>
          <w:ilvl w:val="0"/>
          <w:numId w:val="84"/>
        </w:numPr>
      </w:pPr>
      <w:r>
        <w:t>Description: Updates a specific post belonging to the authenticated user.</w:t>
      </w:r>
    </w:p>
    <w:p w14:paraId="793A1440" w14:textId="5ED9D442" w:rsidR="006309E0" w:rsidRDefault="006309E0" w:rsidP="006309E0">
      <w:pPr>
        <w:pStyle w:val="ad"/>
        <w:numPr>
          <w:ilvl w:val="0"/>
          <w:numId w:val="84"/>
        </w:numPr>
      </w:pPr>
      <w:r>
        <w:t>Request Body: Fields to update.</w:t>
      </w:r>
    </w:p>
    <w:p w14:paraId="6DD1CFAB" w14:textId="77777777" w:rsidR="006309E0" w:rsidRDefault="006309E0" w:rsidP="006309E0"/>
    <w:p w14:paraId="4427D17D" w14:textId="49AEF919" w:rsidR="006309E0" w:rsidRDefault="006309E0" w:rsidP="006309E0">
      <w:pPr>
        <w:pStyle w:val="ad"/>
        <w:numPr>
          <w:ilvl w:val="0"/>
          <w:numId w:val="84"/>
        </w:numPr>
      </w:pPr>
      <w:r>
        <w:t>Responses:</w:t>
      </w:r>
    </w:p>
    <w:p w14:paraId="469C7403" w14:textId="589704A1" w:rsidR="006309E0" w:rsidRDefault="006309E0" w:rsidP="006309E0">
      <w:pPr>
        <w:pStyle w:val="ad"/>
        <w:numPr>
          <w:ilvl w:val="1"/>
          <w:numId w:val="84"/>
        </w:numPr>
      </w:pPr>
      <w:r>
        <w:t>Success (200):</w:t>
      </w:r>
    </w:p>
    <w:p w14:paraId="7B1B7B7E" w14:textId="77777777" w:rsidR="006309E0" w:rsidRDefault="006309E0" w:rsidP="006309E0"/>
    <w:p w14:paraId="685D79E5" w14:textId="77777777" w:rsidR="006309E0" w:rsidRPr="006309E0" w:rsidRDefault="006309E0" w:rsidP="006309E0">
      <w:pPr>
        <w:ind w:left="1800"/>
        <w:rPr>
          <w:color w:val="00B050"/>
        </w:rPr>
      </w:pPr>
      <w:r w:rsidRPr="006309E0">
        <w:rPr>
          <w:color w:val="00B050"/>
        </w:rPr>
        <w:t>{</w:t>
      </w:r>
    </w:p>
    <w:p w14:paraId="651A4066" w14:textId="77777777" w:rsidR="006309E0" w:rsidRPr="006309E0" w:rsidRDefault="006309E0" w:rsidP="006309E0">
      <w:pPr>
        <w:ind w:left="1800"/>
        <w:rPr>
          <w:color w:val="00B050"/>
        </w:rPr>
      </w:pPr>
      <w:r w:rsidRPr="006309E0">
        <w:rPr>
          <w:color w:val="00B050"/>
        </w:rPr>
        <w:t xml:space="preserve">    "message": "Post updated successfully!",</w:t>
      </w:r>
    </w:p>
    <w:p w14:paraId="3B256CB6" w14:textId="77777777" w:rsidR="006309E0" w:rsidRPr="006309E0" w:rsidRDefault="006309E0" w:rsidP="006309E0">
      <w:pPr>
        <w:ind w:left="1800"/>
        <w:rPr>
          <w:color w:val="00B050"/>
        </w:rPr>
      </w:pPr>
      <w:r w:rsidRPr="006309E0">
        <w:rPr>
          <w:color w:val="00B050"/>
        </w:rPr>
        <w:t xml:space="preserve">    "post": { "id": "post_id", "tittle": "...", ... }</w:t>
      </w:r>
    </w:p>
    <w:p w14:paraId="25C84BEC" w14:textId="77777777" w:rsidR="006309E0" w:rsidRDefault="006309E0" w:rsidP="006309E0">
      <w:pPr>
        <w:ind w:left="1800"/>
      </w:pPr>
      <w:r w:rsidRPr="006309E0">
        <w:rPr>
          <w:color w:val="00B050"/>
        </w:rPr>
        <w:t>}</w:t>
      </w:r>
    </w:p>
    <w:p w14:paraId="1015735B" w14:textId="77777777" w:rsidR="006309E0" w:rsidRDefault="006309E0" w:rsidP="006309E0"/>
    <w:p w14:paraId="21F71CA3" w14:textId="77777777" w:rsidR="006309E0" w:rsidRDefault="006309E0" w:rsidP="006309E0"/>
    <w:p w14:paraId="201263FF" w14:textId="248AF27B" w:rsidR="006309E0" w:rsidRDefault="006309E0" w:rsidP="006309E0">
      <w:pPr>
        <w:pStyle w:val="ad"/>
        <w:numPr>
          <w:ilvl w:val="0"/>
          <w:numId w:val="85"/>
        </w:numPr>
      </w:pPr>
      <w:r>
        <w:t>Error: Unauthorized access or post not found.</w:t>
      </w:r>
    </w:p>
    <w:p w14:paraId="7C92EBC0" w14:textId="77777777" w:rsidR="006309E0" w:rsidRDefault="006309E0" w:rsidP="006309E0"/>
    <w:p w14:paraId="2B6B14D8" w14:textId="768A3FD0" w:rsidR="006309E0" w:rsidRDefault="006309E0" w:rsidP="006309E0">
      <w:pPr>
        <w:pStyle w:val="ad"/>
        <w:numPr>
          <w:ilvl w:val="0"/>
          <w:numId w:val="82"/>
        </w:numPr>
      </w:pPr>
      <w:r>
        <w:t>Delete Post</w:t>
      </w:r>
    </w:p>
    <w:p w14:paraId="460B721E" w14:textId="30BEF524" w:rsidR="006309E0" w:rsidRDefault="006309E0" w:rsidP="006309E0">
      <w:pPr>
        <w:pStyle w:val="ad"/>
        <w:numPr>
          <w:ilvl w:val="0"/>
          <w:numId w:val="85"/>
        </w:numPr>
      </w:pPr>
      <w:r>
        <w:t>Method: DELETE</w:t>
      </w:r>
    </w:p>
    <w:p w14:paraId="4025C5F6" w14:textId="28CF332E" w:rsidR="006309E0" w:rsidRDefault="006309E0" w:rsidP="006309E0">
      <w:pPr>
        <w:pStyle w:val="ad"/>
        <w:numPr>
          <w:ilvl w:val="0"/>
          <w:numId w:val="85"/>
        </w:numPr>
      </w:pPr>
      <w:r>
        <w:t>Endpoint: /posts/&lt;post_id&gt;</w:t>
      </w:r>
    </w:p>
    <w:p w14:paraId="042838C6" w14:textId="2FEB4208" w:rsidR="006309E0" w:rsidRDefault="006309E0" w:rsidP="006309E0">
      <w:pPr>
        <w:pStyle w:val="ad"/>
        <w:numPr>
          <w:ilvl w:val="0"/>
          <w:numId w:val="85"/>
        </w:numPr>
      </w:pPr>
      <w:r>
        <w:t>Description: Deletes a specific post belonging to the authenticated user.</w:t>
      </w:r>
    </w:p>
    <w:p w14:paraId="2A3FE990" w14:textId="77777777" w:rsidR="006309E0" w:rsidRDefault="006309E0" w:rsidP="006309E0"/>
    <w:p w14:paraId="1616C592" w14:textId="6F50E9F8" w:rsidR="006309E0" w:rsidRDefault="006309E0" w:rsidP="006309E0">
      <w:pPr>
        <w:pStyle w:val="ad"/>
        <w:numPr>
          <w:ilvl w:val="0"/>
          <w:numId w:val="85"/>
        </w:numPr>
      </w:pPr>
      <w:r>
        <w:t>Responses:</w:t>
      </w:r>
    </w:p>
    <w:p w14:paraId="02A62A04" w14:textId="0E2CD0B9" w:rsidR="006309E0" w:rsidRDefault="006309E0" w:rsidP="006309E0">
      <w:pPr>
        <w:pStyle w:val="ad"/>
        <w:numPr>
          <w:ilvl w:val="1"/>
          <w:numId w:val="85"/>
        </w:numPr>
      </w:pPr>
      <w:r>
        <w:t>Success (200):</w:t>
      </w:r>
    </w:p>
    <w:p w14:paraId="3BA682DE" w14:textId="77777777" w:rsidR="006309E0" w:rsidRDefault="006309E0" w:rsidP="006309E0"/>
    <w:p w14:paraId="7DF746F4" w14:textId="77777777" w:rsidR="006309E0" w:rsidRPr="006309E0" w:rsidRDefault="006309E0" w:rsidP="006309E0">
      <w:pPr>
        <w:ind w:left="1800"/>
        <w:rPr>
          <w:color w:val="00B050"/>
        </w:rPr>
      </w:pPr>
      <w:r w:rsidRPr="006309E0">
        <w:rPr>
          <w:color w:val="00B050"/>
        </w:rPr>
        <w:t>{</w:t>
      </w:r>
    </w:p>
    <w:p w14:paraId="1269FA5A" w14:textId="77777777" w:rsidR="006309E0" w:rsidRPr="006309E0" w:rsidRDefault="006309E0" w:rsidP="006309E0">
      <w:pPr>
        <w:ind w:left="1800"/>
        <w:rPr>
          <w:color w:val="00B050"/>
        </w:rPr>
      </w:pPr>
      <w:r w:rsidRPr="006309E0">
        <w:rPr>
          <w:color w:val="00B050"/>
        </w:rPr>
        <w:t xml:space="preserve">    "message": "Post deleted successfully!"</w:t>
      </w:r>
    </w:p>
    <w:p w14:paraId="06B5FDFB" w14:textId="77777777" w:rsidR="006309E0" w:rsidRPr="006309E0" w:rsidRDefault="006309E0" w:rsidP="006309E0">
      <w:pPr>
        <w:ind w:left="1800"/>
        <w:rPr>
          <w:color w:val="00B050"/>
        </w:rPr>
      </w:pPr>
      <w:r w:rsidRPr="006309E0">
        <w:rPr>
          <w:color w:val="00B050"/>
        </w:rPr>
        <w:t>}</w:t>
      </w:r>
    </w:p>
    <w:p w14:paraId="0EDD2AE7" w14:textId="77777777" w:rsidR="006309E0" w:rsidRDefault="006309E0" w:rsidP="006309E0"/>
    <w:p w14:paraId="55C3938B" w14:textId="77777777" w:rsidR="006309E0" w:rsidRDefault="006309E0" w:rsidP="006309E0"/>
    <w:p w14:paraId="4B001B1B" w14:textId="275936AD" w:rsidR="006309E0" w:rsidRDefault="006309E0" w:rsidP="006309E0">
      <w:pPr>
        <w:pStyle w:val="ad"/>
        <w:numPr>
          <w:ilvl w:val="0"/>
          <w:numId w:val="86"/>
        </w:numPr>
      </w:pPr>
      <w:r>
        <w:t>Error: Unauthorized access or post not found.</w:t>
      </w:r>
    </w:p>
    <w:p w14:paraId="52A8C94F" w14:textId="77777777" w:rsidR="00ED47FF" w:rsidRDefault="00ED47FF" w:rsidP="00ED47FF"/>
    <w:p w14:paraId="0C020898" w14:textId="77777777" w:rsidR="00ED47FF" w:rsidRDefault="006309E0" w:rsidP="00ED47FF">
      <w:pPr>
        <w:pStyle w:val="ad"/>
        <w:numPr>
          <w:ilvl w:val="0"/>
          <w:numId w:val="82"/>
        </w:numPr>
      </w:pPr>
      <w:r>
        <w:t>Search Posts</w:t>
      </w:r>
    </w:p>
    <w:p w14:paraId="6D08060F" w14:textId="77777777" w:rsidR="00ED47FF" w:rsidRDefault="00ED47FF" w:rsidP="00ED47FF"/>
    <w:p w14:paraId="79AEF5E4" w14:textId="07A200DE" w:rsidR="006309E0" w:rsidRDefault="006309E0" w:rsidP="00ED47FF">
      <w:pPr>
        <w:pStyle w:val="ad"/>
        <w:numPr>
          <w:ilvl w:val="0"/>
          <w:numId w:val="86"/>
        </w:numPr>
      </w:pPr>
      <w:r>
        <w:t>Method: GET</w:t>
      </w:r>
    </w:p>
    <w:p w14:paraId="481C1B52" w14:textId="20E4B668" w:rsidR="006309E0" w:rsidRDefault="006309E0" w:rsidP="00ED47FF">
      <w:pPr>
        <w:pStyle w:val="ad"/>
        <w:numPr>
          <w:ilvl w:val="0"/>
          <w:numId w:val="86"/>
        </w:numPr>
      </w:pPr>
      <w:r>
        <w:t>Endpoint: /posts/search</w:t>
      </w:r>
    </w:p>
    <w:p w14:paraId="7950FD6A" w14:textId="4BB90D7A" w:rsidR="006309E0" w:rsidRDefault="006309E0" w:rsidP="00ED47FF">
      <w:pPr>
        <w:pStyle w:val="ad"/>
        <w:numPr>
          <w:ilvl w:val="0"/>
          <w:numId w:val="86"/>
        </w:numPr>
      </w:pPr>
      <w:r>
        <w:t>Description: Searches posts based on a query string in the title or text.</w:t>
      </w:r>
    </w:p>
    <w:p w14:paraId="3316C98A" w14:textId="1546D40B" w:rsidR="006309E0" w:rsidRDefault="006309E0" w:rsidP="00ED47FF">
      <w:pPr>
        <w:pStyle w:val="ad"/>
        <w:numPr>
          <w:ilvl w:val="0"/>
          <w:numId w:val="86"/>
        </w:numPr>
      </w:pPr>
      <w:r>
        <w:t>Query Parameters:</w:t>
      </w:r>
    </w:p>
    <w:p w14:paraId="0C3E7A8B" w14:textId="594171DA" w:rsidR="006309E0" w:rsidRDefault="006309E0" w:rsidP="00ED47FF">
      <w:pPr>
        <w:pStyle w:val="ad"/>
        <w:numPr>
          <w:ilvl w:val="0"/>
          <w:numId w:val="86"/>
        </w:numPr>
      </w:pPr>
      <w:r>
        <w:t>query: The search term.</w:t>
      </w:r>
    </w:p>
    <w:p w14:paraId="5A4861B5" w14:textId="77777777" w:rsidR="00ED47FF" w:rsidRDefault="00ED47FF" w:rsidP="00ED47FF"/>
    <w:p w14:paraId="53EFDDF1" w14:textId="3EB99974" w:rsidR="006309E0" w:rsidRDefault="006309E0" w:rsidP="00ED47FF">
      <w:pPr>
        <w:pStyle w:val="ad"/>
        <w:numPr>
          <w:ilvl w:val="0"/>
          <w:numId w:val="86"/>
        </w:numPr>
      </w:pPr>
      <w:r>
        <w:t>Response:</w:t>
      </w:r>
    </w:p>
    <w:p w14:paraId="34225047" w14:textId="5D4ACE1D" w:rsidR="006309E0" w:rsidRDefault="006309E0" w:rsidP="00ED47FF">
      <w:pPr>
        <w:pStyle w:val="ad"/>
        <w:numPr>
          <w:ilvl w:val="0"/>
          <w:numId w:val="86"/>
        </w:numPr>
      </w:pPr>
      <w:r>
        <w:t>Success (200):</w:t>
      </w:r>
    </w:p>
    <w:p w14:paraId="236E7296" w14:textId="77777777" w:rsidR="006309E0" w:rsidRDefault="006309E0" w:rsidP="006309E0"/>
    <w:p w14:paraId="5F2EA035" w14:textId="77777777" w:rsidR="006309E0" w:rsidRPr="00ED47FF" w:rsidRDefault="006309E0" w:rsidP="00ED47FF">
      <w:pPr>
        <w:ind w:left="2160"/>
        <w:rPr>
          <w:color w:val="00B050"/>
        </w:rPr>
      </w:pPr>
      <w:r w:rsidRPr="00ED47FF">
        <w:rPr>
          <w:color w:val="00B050"/>
        </w:rPr>
        <w:t>{</w:t>
      </w:r>
    </w:p>
    <w:p w14:paraId="1AC5088B" w14:textId="77777777" w:rsidR="006309E0" w:rsidRPr="00ED47FF" w:rsidRDefault="006309E0" w:rsidP="00ED47FF">
      <w:pPr>
        <w:ind w:left="2160"/>
        <w:rPr>
          <w:color w:val="00B050"/>
        </w:rPr>
      </w:pPr>
      <w:r w:rsidRPr="00ED47FF">
        <w:rPr>
          <w:color w:val="00B050"/>
        </w:rPr>
        <w:t xml:space="preserve">    "posts": [ { "id": "post_id", "tittle": "...", ... } ]</w:t>
      </w:r>
    </w:p>
    <w:p w14:paraId="13E57692" w14:textId="77777777" w:rsidR="006309E0" w:rsidRPr="00ED47FF" w:rsidRDefault="006309E0" w:rsidP="00ED47FF">
      <w:pPr>
        <w:ind w:left="2160"/>
        <w:rPr>
          <w:color w:val="00B050"/>
        </w:rPr>
      </w:pPr>
      <w:r w:rsidRPr="00ED47FF">
        <w:rPr>
          <w:color w:val="00B050"/>
        </w:rPr>
        <w:t>}</w:t>
      </w:r>
    </w:p>
    <w:p w14:paraId="650269BF" w14:textId="77777777" w:rsidR="006309E0" w:rsidRDefault="006309E0" w:rsidP="006309E0"/>
    <w:p w14:paraId="289FB2C2" w14:textId="77777777" w:rsidR="006309E0" w:rsidRDefault="006309E0" w:rsidP="00ED47FF">
      <w:pPr>
        <w:pStyle w:val="3"/>
        <w:jc w:val="left"/>
      </w:pPr>
      <w:r>
        <w:t>Favorite Categories Management</w:t>
      </w:r>
    </w:p>
    <w:p w14:paraId="1199854F" w14:textId="531F201A" w:rsidR="006309E0" w:rsidRDefault="006309E0" w:rsidP="00ED47FF">
      <w:pPr>
        <w:pStyle w:val="ad"/>
        <w:numPr>
          <w:ilvl w:val="0"/>
          <w:numId w:val="87"/>
        </w:numPr>
      </w:pPr>
      <w:r>
        <w:t>Manage Favorite Categories</w:t>
      </w:r>
    </w:p>
    <w:p w14:paraId="499BF074" w14:textId="49B754B8" w:rsidR="006309E0" w:rsidRDefault="006309E0" w:rsidP="00ED47FF">
      <w:pPr>
        <w:pStyle w:val="ad"/>
        <w:numPr>
          <w:ilvl w:val="0"/>
          <w:numId w:val="88"/>
        </w:numPr>
      </w:pPr>
      <w:r>
        <w:t>Method: GET, POST, PUT, DELETE</w:t>
      </w:r>
    </w:p>
    <w:p w14:paraId="7E647A4A" w14:textId="50AA028C" w:rsidR="006309E0" w:rsidRDefault="006309E0" w:rsidP="00ED47FF">
      <w:pPr>
        <w:pStyle w:val="ad"/>
        <w:numPr>
          <w:ilvl w:val="0"/>
          <w:numId w:val="88"/>
        </w:numPr>
      </w:pPr>
      <w:r>
        <w:t>Endpoint: /users/favoriteCategories</w:t>
      </w:r>
    </w:p>
    <w:p w14:paraId="6FB45527" w14:textId="0FD047B4" w:rsidR="006309E0" w:rsidRDefault="006309E0" w:rsidP="00ED47FF">
      <w:pPr>
        <w:pStyle w:val="ad"/>
        <w:numPr>
          <w:ilvl w:val="0"/>
          <w:numId w:val="88"/>
        </w:numPr>
      </w:pPr>
      <w:r>
        <w:t>Description: Manage a user’s favorite categories.</w:t>
      </w:r>
    </w:p>
    <w:p w14:paraId="3ABB11AE" w14:textId="77777777" w:rsidR="00ED47FF" w:rsidRDefault="00ED47FF" w:rsidP="00ED47FF"/>
    <w:p w14:paraId="7433A523" w14:textId="1BEB218E" w:rsidR="006309E0" w:rsidRDefault="006309E0" w:rsidP="00ED47FF">
      <w:pPr>
        <w:pStyle w:val="ad"/>
        <w:numPr>
          <w:ilvl w:val="0"/>
          <w:numId w:val="88"/>
        </w:numPr>
      </w:pPr>
      <w:r>
        <w:t>Methods:</w:t>
      </w:r>
    </w:p>
    <w:p w14:paraId="7C53262C" w14:textId="66C6832F" w:rsidR="006309E0" w:rsidRDefault="006309E0" w:rsidP="00ED47FF">
      <w:pPr>
        <w:pStyle w:val="ad"/>
        <w:numPr>
          <w:ilvl w:val="1"/>
          <w:numId w:val="88"/>
        </w:numPr>
      </w:pPr>
      <w:r w:rsidRPr="00ED47FF">
        <w:rPr>
          <w:b/>
          <w:bCs/>
        </w:rPr>
        <w:t>GET</w:t>
      </w:r>
      <w:r>
        <w:t>: Retrieve the list of favorite categories.</w:t>
      </w:r>
    </w:p>
    <w:p w14:paraId="455DB102" w14:textId="77777777" w:rsidR="00ED47FF" w:rsidRDefault="00ED47FF" w:rsidP="00ED47FF"/>
    <w:p w14:paraId="1CEC6CEF" w14:textId="08732D51" w:rsidR="006309E0" w:rsidRDefault="006309E0" w:rsidP="00ED47FF">
      <w:pPr>
        <w:pStyle w:val="ad"/>
        <w:numPr>
          <w:ilvl w:val="1"/>
          <w:numId w:val="88"/>
        </w:numPr>
      </w:pPr>
      <w:r w:rsidRPr="00ED47FF">
        <w:rPr>
          <w:b/>
          <w:bCs/>
        </w:rPr>
        <w:t>POST</w:t>
      </w:r>
      <w:r>
        <w:t>: Add a category to the favorites.</w:t>
      </w:r>
    </w:p>
    <w:p w14:paraId="7E01D13A" w14:textId="77777777" w:rsidR="00ED47FF" w:rsidRDefault="006309E0" w:rsidP="00ED47FF">
      <w:pPr>
        <w:pStyle w:val="ad"/>
        <w:numPr>
          <w:ilvl w:val="1"/>
          <w:numId w:val="88"/>
        </w:numPr>
      </w:pPr>
      <w:r>
        <w:t xml:space="preserve">Request Body: </w:t>
      </w:r>
    </w:p>
    <w:p w14:paraId="351BC58C" w14:textId="641B1502" w:rsidR="006309E0" w:rsidRPr="00ED47FF" w:rsidRDefault="006309E0" w:rsidP="00ED47FF">
      <w:pPr>
        <w:pStyle w:val="ad"/>
        <w:ind w:left="1800" w:firstLine="360"/>
        <w:rPr>
          <w:color w:val="00B050"/>
        </w:rPr>
      </w:pPr>
      <w:r w:rsidRPr="00ED47FF">
        <w:rPr>
          <w:color w:val="00B050"/>
        </w:rPr>
        <w:t>{ "category": "Category Name" }</w:t>
      </w:r>
    </w:p>
    <w:p w14:paraId="567BBD54" w14:textId="77777777" w:rsidR="00ED47FF" w:rsidRDefault="00ED47FF" w:rsidP="00ED47FF"/>
    <w:p w14:paraId="05765298" w14:textId="7447C896" w:rsidR="006309E0" w:rsidRDefault="006309E0" w:rsidP="00ED47FF">
      <w:pPr>
        <w:pStyle w:val="ad"/>
        <w:numPr>
          <w:ilvl w:val="1"/>
          <w:numId w:val="88"/>
        </w:numPr>
      </w:pPr>
      <w:r w:rsidRPr="00ED47FF">
        <w:rPr>
          <w:b/>
          <w:bCs/>
        </w:rPr>
        <w:t>PUT</w:t>
      </w:r>
      <w:r>
        <w:t>: Replace the entire list of favorite categories.</w:t>
      </w:r>
    </w:p>
    <w:p w14:paraId="431C0034" w14:textId="77777777" w:rsidR="00ED47FF" w:rsidRDefault="006309E0" w:rsidP="00ED47FF">
      <w:pPr>
        <w:pStyle w:val="ad"/>
        <w:numPr>
          <w:ilvl w:val="1"/>
          <w:numId w:val="88"/>
        </w:numPr>
      </w:pPr>
      <w:r>
        <w:t xml:space="preserve">Request Body: </w:t>
      </w:r>
    </w:p>
    <w:p w14:paraId="274B56AE" w14:textId="2A70C400" w:rsidR="006309E0" w:rsidRDefault="006309E0" w:rsidP="00ED47FF">
      <w:pPr>
        <w:pStyle w:val="ad"/>
        <w:ind w:left="1800" w:firstLine="360"/>
        <w:rPr>
          <w:color w:val="00B050"/>
        </w:rPr>
      </w:pPr>
      <w:r w:rsidRPr="00ED47FF">
        <w:rPr>
          <w:color w:val="00B050"/>
        </w:rPr>
        <w:t>{ "categories": ["Category1", "Category2"] }</w:t>
      </w:r>
    </w:p>
    <w:p w14:paraId="006FBD6E" w14:textId="77777777" w:rsidR="00ED47FF" w:rsidRPr="00ED47FF" w:rsidRDefault="00ED47FF" w:rsidP="00ED47FF">
      <w:pPr>
        <w:pStyle w:val="ad"/>
        <w:ind w:left="1800" w:firstLine="360"/>
        <w:rPr>
          <w:color w:val="00B050"/>
        </w:rPr>
      </w:pPr>
    </w:p>
    <w:p w14:paraId="5F98356B" w14:textId="77777777" w:rsidR="00ED47FF" w:rsidRDefault="006309E0" w:rsidP="00ED47FF">
      <w:pPr>
        <w:pStyle w:val="ad"/>
        <w:numPr>
          <w:ilvl w:val="1"/>
          <w:numId w:val="88"/>
        </w:numPr>
      </w:pPr>
      <w:r w:rsidRPr="00ED47FF">
        <w:rPr>
          <w:b/>
          <w:bCs/>
        </w:rPr>
        <w:t>DELETE</w:t>
      </w:r>
      <w:r>
        <w:t>: Remove a category from the favorites.</w:t>
      </w:r>
    </w:p>
    <w:p w14:paraId="229456C2" w14:textId="77777777" w:rsidR="00ED47FF" w:rsidRDefault="006309E0" w:rsidP="00ED47FF">
      <w:pPr>
        <w:pStyle w:val="ad"/>
        <w:numPr>
          <w:ilvl w:val="1"/>
          <w:numId w:val="88"/>
        </w:numPr>
      </w:pPr>
      <w:r>
        <w:t xml:space="preserve">Request Body: </w:t>
      </w:r>
    </w:p>
    <w:p w14:paraId="2CC5D059" w14:textId="59C2D5E3" w:rsidR="00ED47FF" w:rsidRPr="00ED47FF" w:rsidRDefault="006309E0" w:rsidP="00ED47FF">
      <w:pPr>
        <w:pStyle w:val="ad"/>
        <w:ind w:left="1800" w:firstLine="360"/>
        <w:rPr>
          <w:color w:val="00B050"/>
        </w:rPr>
      </w:pPr>
      <w:r w:rsidRPr="00ED47FF">
        <w:rPr>
          <w:color w:val="00B050"/>
        </w:rPr>
        <w:t>{ "category": "Category Name" }</w:t>
      </w:r>
    </w:p>
    <w:p w14:paraId="7691D3BD" w14:textId="6340172C" w:rsidR="006309E0" w:rsidRDefault="006309E0" w:rsidP="00ED47FF">
      <w:pPr>
        <w:pStyle w:val="ad"/>
        <w:numPr>
          <w:ilvl w:val="1"/>
          <w:numId w:val="88"/>
        </w:numPr>
      </w:pPr>
      <w:r>
        <w:t>Responses:</w:t>
      </w:r>
    </w:p>
    <w:p w14:paraId="5374EA94" w14:textId="0EFACD41" w:rsidR="006309E0" w:rsidRDefault="006309E0" w:rsidP="00ED47FF">
      <w:pPr>
        <w:pStyle w:val="ad"/>
        <w:numPr>
          <w:ilvl w:val="2"/>
          <w:numId w:val="88"/>
        </w:numPr>
      </w:pPr>
      <w:r>
        <w:t>Success (200): Relevant success messages.</w:t>
      </w:r>
    </w:p>
    <w:p w14:paraId="2815D0F3" w14:textId="77777777" w:rsidR="00ED47FF" w:rsidRDefault="00ED47FF" w:rsidP="006309E0"/>
    <w:p w14:paraId="4757FF6A" w14:textId="799A496D" w:rsidR="006309E0" w:rsidRDefault="006309E0" w:rsidP="00ED47FF">
      <w:pPr>
        <w:pStyle w:val="ad"/>
        <w:numPr>
          <w:ilvl w:val="0"/>
          <w:numId w:val="87"/>
        </w:numPr>
      </w:pPr>
      <w:r>
        <w:t>Get Posts in Favorite Categories</w:t>
      </w:r>
    </w:p>
    <w:p w14:paraId="15EE6292" w14:textId="39550C16" w:rsidR="006309E0" w:rsidRDefault="006309E0" w:rsidP="00ED47FF">
      <w:pPr>
        <w:pStyle w:val="ad"/>
        <w:numPr>
          <w:ilvl w:val="0"/>
          <w:numId w:val="89"/>
        </w:numPr>
      </w:pPr>
      <w:r>
        <w:t>Method: GET</w:t>
      </w:r>
    </w:p>
    <w:p w14:paraId="75484571" w14:textId="603C37A2" w:rsidR="006309E0" w:rsidRDefault="006309E0" w:rsidP="00ED47FF">
      <w:pPr>
        <w:pStyle w:val="ad"/>
        <w:numPr>
          <w:ilvl w:val="0"/>
          <w:numId w:val="89"/>
        </w:numPr>
      </w:pPr>
      <w:r>
        <w:t>Endpoint: /users/favoriteCategories/posts</w:t>
      </w:r>
    </w:p>
    <w:p w14:paraId="709CE80C" w14:textId="6FFA1612" w:rsidR="006309E0" w:rsidRDefault="006309E0" w:rsidP="00ED47FF">
      <w:pPr>
        <w:pStyle w:val="ad"/>
        <w:numPr>
          <w:ilvl w:val="0"/>
          <w:numId w:val="89"/>
        </w:numPr>
      </w:pPr>
      <w:r>
        <w:t>Description: Retrieves all posts in the user’s favorite categories.</w:t>
      </w:r>
    </w:p>
    <w:p w14:paraId="4E7F190F" w14:textId="132B703C" w:rsidR="006309E0" w:rsidRDefault="006309E0" w:rsidP="00ED47FF">
      <w:pPr>
        <w:pStyle w:val="ad"/>
        <w:numPr>
          <w:ilvl w:val="0"/>
          <w:numId w:val="89"/>
        </w:numPr>
      </w:pPr>
      <w:r>
        <w:t>Response:</w:t>
      </w:r>
    </w:p>
    <w:p w14:paraId="7CF1224C" w14:textId="65EC2B17" w:rsidR="006309E0" w:rsidRDefault="006309E0" w:rsidP="00ED47FF">
      <w:pPr>
        <w:pStyle w:val="ad"/>
        <w:numPr>
          <w:ilvl w:val="1"/>
          <w:numId w:val="89"/>
        </w:numPr>
      </w:pPr>
      <w:r>
        <w:lastRenderedPageBreak/>
        <w:t>Success (200):</w:t>
      </w:r>
    </w:p>
    <w:p w14:paraId="49BDB33F" w14:textId="77777777" w:rsidR="006309E0" w:rsidRDefault="006309E0" w:rsidP="006309E0"/>
    <w:p w14:paraId="0D925879" w14:textId="77777777" w:rsidR="006309E0" w:rsidRPr="00ED47FF" w:rsidRDefault="006309E0" w:rsidP="00ED47FF">
      <w:pPr>
        <w:ind w:left="1080"/>
        <w:rPr>
          <w:color w:val="00B050"/>
        </w:rPr>
      </w:pPr>
      <w:r w:rsidRPr="00ED47FF">
        <w:rPr>
          <w:color w:val="00B050"/>
        </w:rPr>
        <w:t>{</w:t>
      </w:r>
    </w:p>
    <w:p w14:paraId="4258D29A" w14:textId="77777777" w:rsidR="006309E0" w:rsidRPr="00ED47FF" w:rsidRDefault="006309E0" w:rsidP="00ED47FF">
      <w:pPr>
        <w:ind w:left="1080"/>
        <w:rPr>
          <w:color w:val="00B050"/>
        </w:rPr>
      </w:pPr>
      <w:r w:rsidRPr="00ED47FF">
        <w:rPr>
          <w:color w:val="00B050"/>
        </w:rPr>
        <w:t xml:space="preserve">    "posts": [ { "id": "post_id", "tittle": "...", ... } ]</w:t>
      </w:r>
    </w:p>
    <w:p w14:paraId="64944412" w14:textId="77777777" w:rsidR="006309E0" w:rsidRDefault="006309E0" w:rsidP="00ED47FF">
      <w:pPr>
        <w:ind w:left="1080"/>
      </w:pPr>
      <w:r w:rsidRPr="00ED47FF">
        <w:rPr>
          <w:color w:val="00B050"/>
        </w:rPr>
        <w:t>}</w:t>
      </w:r>
    </w:p>
    <w:p w14:paraId="2704567C" w14:textId="77777777" w:rsidR="006309E0" w:rsidRDefault="006309E0" w:rsidP="006309E0"/>
    <w:p w14:paraId="6C7694C2" w14:textId="77777777" w:rsidR="006309E0" w:rsidRDefault="006309E0" w:rsidP="006309E0">
      <w:r>
        <w:t>Utilities</w:t>
      </w:r>
    </w:p>
    <w:p w14:paraId="1C35BBC8" w14:textId="099CBEF8" w:rsidR="006309E0" w:rsidRDefault="006309E0" w:rsidP="00ED47FF">
      <w:pPr>
        <w:pStyle w:val="ad"/>
        <w:numPr>
          <w:ilvl w:val="0"/>
          <w:numId w:val="90"/>
        </w:numPr>
      </w:pPr>
      <w:r>
        <w:t>Input Validation</w:t>
      </w:r>
    </w:p>
    <w:p w14:paraId="5471B14F" w14:textId="3036E8FB" w:rsidR="006309E0" w:rsidRDefault="006309E0" w:rsidP="00ED47FF">
      <w:pPr>
        <w:pStyle w:val="ad"/>
        <w:numPr>
          <w:ilvl w:val="0"/>
          <w:numId w:val="91"/>
        </w:numPr>
      </w:pPr>
      <w:r>
        <w:t>URL: INPUT_VALIDATION_URL</w:t>
      </w:r>
    </w:p>
    <w:p w14:paraId="28AC12BF" w14:textId="6A774CBC" w:rsidR="006309E0" w:rsidRDefault="006309E0" w:rsidP="00ED47FF">
      <w:pPr>
        <w:pStyle w:val="ad"/>
        <w:numPr>
          <w:ilvl w:val="0"/>
          <w:numId w:val="91"/>
        </w:numPr>
      </w:pPr>
      <w:r>
        <w:t>Description: A Cloud Function URL used to validate post creation requests.</w:t>
      </w:r>
    </w:p>
    <w:p w14:paraId="6C57E434" w14:textId="57C02204" w:rsidR="006309E0" w:rsidRDefault="006309E0" w:rsidP="00ED47FF">
      <w:pPr>
        <w:pStyle w:val="ad"/>
        <w:numPr>
          <w:ilvl w:val="0"/>
          <w:numId w:val="90"/>
        </w:numPr>
      </w:pPr>
      <w:r>
        <w:t>Event Logging</w:t>
      </w:r>
    </w:p>
    <w:p w14:paraId="02DA8F4A" w14:textId="7AC93071" w:rsidR="006309E0" w:rsidRDefault="006309E0" w:rsidP="00ED47FF">
      <w:pPr>
        <w:pStyle w:val="ad"/>
        <w:numPr>
          <w:ilvl w:val="0"/>
          <w:numId w:val="92"/>
        </w:numPr>
      </w:pPr>
      <w:r>
        <w:t>URL: EVENT_NOTIFICATION_URL</w:t>
      </w:r>
    </w:p>
    <w:p w14:paraId="15B7A8AE" w14:textId="180266F9" w:rsidR="006309E0" w:rsidRDefault="006309E0" w:rsidP="00ED47FF">
      <w:pPr>
        <w:pStyle w:val="ad"/>
        <w:numPr>
          <w:ilvl w:val="0"/>
          <w:numId w:val="92"/>
        </w:numPr>
      </w:pPr>
      <w:r>
        <w:t>Description: A Cloud Function URL used to log events.</w:t>
      </w:r>
    </w:p>
    <w:p w14:paraId="41CEE7CA" w14:textId="77777777" w:rsidR="006309E0" w:rsidRDefault="006309E0" w:rsidP="006309E0"/>
    <w:p w14:paraId="526588F0" w14:textId="72B50DAF" w:rsidR="007B5EDB" w:rsidRDefault="007B5EDB" w:rsidP="001B2B3C">
      <w:pPr>
        <w:pStyle w:val="1"/>
        <w:rPr>
          <w:rFonts w:ascii="Times New Roman" w:hAnsi="Times New Roman" w:cs="Times New Roman"/>
          <w:b/>
          <w:bCs/>
          <w:color w:val="000000" w:themeColor="text1"/>
          <w:lang w:val="kk-KZ"/>
        </w:rPr>
      </w:pPr>
      <w:r w:rsidRPr="001B2B3C">
        <w:rPr>
          <w:rFonts w:ascii="Times New Roman" w:hAnsi="Times New Roman" w:cs="Times New Roman"/>
          <w:b/>
          <w:bCs/>
          <w:color w:val="000000" w:themeColor="text1"/>
        </w:rPr>
        <w:t xml:space="preserve">6. </w:t>
      </w:r>
      <w:r w:rsidR="000747F0" w:rsidRPr="000747F0">
        <w:rPr>
          <w:rFonts w:ascii="Times New Roman" w:hAnsi="Times New Roman" w:cs="Times New Roman"/>
          <w:b/>
          <w:bCs/>
          <w:color w:val="000000" w:themeColor="text1"/>
        </w:rPr>
        <w:t>Database Design and Optimization</w:t>
      </w:r>
    </w:p>
    <w:p w14:paraId="33CE6AF2" w14:textId="77777777" w:rsidR="00ED47FF" w:rsidRDefault="00ED47FF" w:rsidP="00ED47FF">
      <w:r w:rsidRPr="00ED47FF">
        <w:t xml:space="preserve">I chose Firestore because it is a flexible, scalable, and </w:t>
      </w:r>
      <w:r>
        <w:t>easy to use</w:t>
      </w:r>
      <w:r w:rsidRPr="00ED47FF">
        <w:t xml:space="preserve"> database. It is a cloud-based NoSQL database, which means it stores data in documents and collections, making it simple to organize and access. It also</w:t>
      </w:r>
      <w:r>
        <w:t xml:space="preserve"> easy to integrate </w:t>
      </w:r>
      <w:r w:rsidRPr="00ED47FF">
        <w:t xml:space="preserve">with Firebase Authentication, making it easy to connect users to </w:t>
      </w:r>
      <w:r>
        <w:t xml:space="preserve">posts, categories, data and etc. </w:t>
      </w:r>
    </w:p>
    <w:p w14:paraId="6C608F44" w14:textId="77777777" w:rsidR="00ED47FF" w:rsidRDefault="00ED47FF" w:rsidP="00ED47FF"/>
    <w:p w14:paraId="28040724" w14:textId="2BC15B0A" w:rsidR="000747F0" w:rsidRDefault="00ED47FF" w:rsidP="00ED47FF">
      <w:r>
        <w:rPr>
          <w:noProof/>
        </w:rPr>
        <w:drawing>
          <wp:inline distT="0" distB="0" distL="0" distR="0" wp14:anchorId="5CC52571" wp14:editId="4F6524A7">
            <wp:extent cx="5939790" cy="3362960"/>
            <wp:effectExtent l="0" t="0" r="3810" b="2540"/>
            <wp:docPr id="72624850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8506" name="Рисунок 7262485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62960"/>
                    </a:xfrm>
                    <a:prstGeom prst="rect">
                      <a:avLst/>
                    </a:prstGeom>
                  </pic:spPr>
                </pic:pic>
              </a:graphicData>
            </a:graphic>
          </wp:inline>
        </w:drawing>
      </w:r>
    </w:p>
    <w:p w14:paraId="733B61EB" w14:textId="6F4CB8EC" w:rsidR="00ED47FF" w:rsidRDefault="00ED47FF" w:rsidP="00ED47FF"/>
    <w:p w14:paraId="53C7D4AB" w14:textId="77777777" w:rsidR="00ED47FF" w:rsidRPr="00ED47FF" w:rsidRDefault="00ED47FF" w:rsidP="00ED47FF">
      <w:pPr>
        <w:rPr>
          <w:lang w:val="en-US"/>
        </w:rPr>
      </w:pPr>
    </w:p>
    <w:p w14:paraId="26C742D0" w14:textId="77777777" w:rsidR="000747F0" w:rsidRPr="000747F0" w:rsidRDefault="000747F0" w:rsidP="000747F0"/>
    <w:p w14:paraId="1C4339C7" w14:textId="2FAC4CBD" w:rsidR="007B5EDB" w:rsidRDefault="007B5EDB" w:rsidP="001B2B3C">
      <w:pPr>
        <w:pStyle w:val="1"/>
        <w:rPr>
          <w:rFonts w:ascii="Times New Roman" w:hAnsi="Times New Roman" w:cs="Times New Roman"/>
          <w:b/>
          <w:bCs/>
          <w:color w:val="000000" w:themeColor="text1"/>
        </w:rPr>
      </w:pPr>
      <w:r w:rsidRPr="001B2B3C">
        <w:rPr>
          <w:rFonts w:ascii="Times New Roman" w:hAnsi="Times New Roman" w:cs="Times New Roman"/>
          <w:b/>
          <w:bCs/>
          <w:color w:val="000000" w:themeColor="text1"/>
        </w:rPr>
        <w:t xml:space="preserve">7. </w:t>
      </w:r>
      <w:r w:rsidR="000747F0" w:rsidRPr="000747F0">
        <w:rPr>
          <w:rFonts w:ascii="Times New Roman" w:hAnsi="Times New Roman" w:cs="Times New Roman"/>
          <w:b/>
          <w:bCs/>
          <w:color w:val="000000" w:themeColor="text1"/>
        </w:rPr>
        <w:t>Event-Driven Architecture</w:t>
      </w:r>
    </w:p>
    <w:p w14:paraId="7D7A1650" w14:textId="6FAFB362" w:rsidR="00231D88" w:rsidRDefault="00231D88" w:rsidP="00231D88">
      <w:r>
        <w:t>For Event-Driven Architecture Google has its own technology – Google Cloud Pub/Sub. Do the following.</w:t>
      </w:r>
    </w:p>
    <w:p w14:paraId="05998B39" w14:textId="0407F95D" w:rsidR="00231D88" w:rsidRDefault="00231D88" w:rsidP="00231D88">
      <w:r>
        <w:t>First, we need to create topic in Pub/Sub</w:t>
      </w:r>
    </w:p>
    <w:p w14:paraId="775BF142" w14:textId="77777777" w:rsidR="00231D88" w:rsidRDefault="00231D88" w:rsidP="00231D88">
      <w:r>
        <w:rPr>
          <w:noProof/>
        </w:rPr>
        <w:lastRenderedPageBreak/>
        <w:drawing>
          <wp:inline distT="0" distB="0" distL="0" distR="0" wp14:anchorId="3C119A26" wp14:editId="0E70AD7C">
            <wp:extent cx="5939790" cy="3174365"/>
            <wp:effectExtent l="0" t="0" r="3810" b="635"/>
            <wp:docPr id="15474976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7610" name="Рисунок 15474976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174365"/>
                    </a:xfrm>
                    <a:prstGeom prst="rect">
                      <a:avLst/>
                    </a:prstGeom>
                  </pic:spPr>
                </pic:pic>
              </a:graphicData>
            </a:graphic>
          </wp:inline>
        </w:drawing>
      </w:r>
    </w:p>
    <w:p w14:paraId="3EB30AF6" w14:textId="77777777" w:rsidR="00231D88" w:rsidRDefault="00231D88" w:rsidP="00231D88"/>
    <w:p w14:paraId="38D09FA1" w14:textId="08DF6158" w:rsidR="00231D88" w:rsidRDefault="00231D88" w:rsidP="00231D88">
      <w:r>
        <w:t>Created post-events topic</w:t>
      </w:r>
    </w:p>
    <w:p w14:paraId="04467D9B" w14:textId="77777777" w:rsidR="00231D88" w:rsidRDefault="00231D88" w:rsidP="00231D88"/>
    <w:p w14:paraId="530998DA" w14:textId="77777777" w:rsidR="00E25C36" w:rsidRDefault="00231D88" w:rsidP="00231D88">
      <w:r>
        <w:rPr>
          <w:noProof/>
        </w:rPr>
        <w:drawing>
          <wp:inline distT="0" distB="0" distL="0" distR="0" wp14:anchorId="4AB401BD" wp14:editId="7CA62F47">
            <wp:extent cx="5939790" cy="3162300"/>
            <wp:effectExtent l="0" t="0" r="3810" b="0"/>
            <wp:docPr id="17662051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5130" name="Рисунок 17662051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162300"/>
                    </a:xfrm>
                    <a:prstGeom prst="rect">
                      <a:avLst/>
                    </a:prstGeom>
                  </pic:spPr>
                </pic:pic>
              </a:graphicData>
            </a:graphic>
          </wp:inline>
        </w:drawing>
      </w:r>
    </w:p>
    <w:p w14:paraId="6F4BEEF4" w14:textId="77777777" w:rsidR="00E25C36" w:rsidRDefault="00E25C36" w:rsidP="00231D88"/>
    <w:p w14:paraId="56A98ED7" w14:textId="06193B4C" w:rsidR="00E25C36" w:rsidRDefault="00E25C36" w:rsidP="00231D88">
      <w:r>
        <w:t>Log event with pub/sub</w:t>
      </w:r>
    </w:p>
    <w:p w14:paraId="75A16B46" w14:textId="24E240DC" w:rsidR="00E25C36" w:rsidRDefault="00E25C36" w:rsidP="00231D88">
      <w:r>
        <w:rPr>
          <w:noProof/>
        </w:rPr>
        <w:lastRenderedPageBreak/>
        <w:drawing>
          <wp:inline distT="0" distB="0" distL="0" distR="0" wp14:anchorId="16DEFDFC" wp14:editId="4021AD4B">
            <wp:extent cx="5939790" cy="2346325"/>
            <wp:effectExtent l="0" t="0" r="3810" b="3175"/>
            <wp:docPr id="6083932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3226" name="Рисунок 6083932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346325"/>
                    </a:xfrm>
                    <a:prstGeom prst="rect">
                      <a:avLst/>
                    </a:prstGeom>
                  </pic:spPr>
                </pic:pic>
              </a:graphicData>
            </a:graphic>
          </wp:inline>
        </w:drawing>
      </w:r>
    </w:p>
    <w:p w14:paraId="34AEF8A8" w14:textId="77777777" w:rsidR="00E25C36" w:rsidRDefault="00E25C36" w:rsidP="00231D88"/>
    <w:p w14:paraId="1D00032C" w14:textId="248678C1" w:rsidR="00E25C36" w:rsidRDefault="00E25C36" w:rsidP="00231D88">
      <w:r>
        <w:rPr>
          <w:noProof/>
        </w:rPr>
        <w:drawing>
          <wp:inline distT="0" distB="0" distL="0" distR="0" wp14:anchorId="55D34410" wp14:editId="1DC8EC65">
            <wp:extent cx="5939790" cy="4715510"/>
            <wp:effectExtent l="0" t="0" r="3810" b="0"/>
            <wp:docPr id="34634026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40264" name="Рисунок 3463402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4715510"/>
                    </a:xfrm>
                    <a:prstGeom prst="rect">
                      <a:avLst/>
                    </a:prstGeom>
                  </pic:spPr>
                </pic:pic>
              </a:graphicData>
            </a:graphic>
          </wp:inline>
        </w:drawing>
      </w:r>
    </w:p>
    <w:p w14:paraId="28755CA2" w14:textId="77777777" w:rsidR="00E25C36" w:rsidRDefault="00E25C36" w:rsidP="00231D88"/>
    <w:p w14:paraId="581F50B5" w14:textId="23299223" w:rsidR="00231D88" w:rsidRPr="00231D88" w:rsidRDefault="00E25C36" w:rsidP="00231D88">
      <w:r w:rsidRPr="00E25C36">
        <w:rPr>
          <w:b/>
          <w:bCs/>
        </w:rPr>
        <w:lastRenderedPageBreak/>
        <w:t>The result:</w:t>
      </w:r>
      <w:r>
        <w:t xml:space="preserve"> </w:t>
      </w:r>
      <w:r>
        <w:rPr>
          <w:noProof/>
        </w:rPr>
        <w:drawing>
          <wp:inline distT="0" distB="0" distL="0" distR="0" wp14:anchorId="23A1888E" wp14:editId="3118C1A0">
            <wp:extent cx="5939790" cy="3156585"/>
            <wp:effectExtent l="0" t="0" r="3810" b="5715"/>
            <wp:docPr id="24085730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7301" name="Рисунок 2408573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156585"/>
                    </a:xfrm>
                    <a:prstGeom prst="rect">
                      <a:avLst/>
                    </a:prstGeom>
                  </pic:spPr>
                </pic:pic>
              </a:graphicData>
            </a:graphic>
          </wp:inline>
        </w:drawing>
      </w:r>
    </w:p>
    <w:p w14:paraId="3E81EED1" w14:textId="7E796CA3" w:rsidR="000747F0" w:rsidRDefault="000747F0" w:rsidP="000747F0">
      <w:pPr>
        <w:pStyle w:val="1"/>
        <w:rPr>
          <w:b/>
          <w:bCs/>
          <w:color w:val="000000" w:themeColor="text1"/>
        </w:rPr>
      </w:pPr>
      <w:r w:rsidRPr="000747F0">
        <w:rPr>
          <w:b/>
          <w:bCs/>
          <w:color w:val="000000" w:themeColor="text1"/>
          <w:lang w:val="en-US"/>
        </w:rPr>
        <w:t xml:space="preserve">8. </w:t>
      </w:r>
      <w:r w:rsidRPr="000747F0">
        <w:rPr>
          <w:b/>
          <w:bCs/>
          <w:color w:val="000000" w:themeColor="text1"/>
        </w:rPr>
        <w:t>Machine Learning Integration</w:t>
      </w:r>
    </w:p>
    <w:p w14:paraId="4FFE37B7" w14:textId="33AB4F3C" w:rsidR="00E25C36" w:rsidRDefault="00E25C36" w:rsidP="00E25C36">
      <w:r>
        <w:t>There is a</w:t>
      </w:r>
      <w:r w:rsidRPr="00E25C36">
        <w:t xml:space="preserve"> favorite categories for users. Using this, we could recommend posts that match the user’s interests. Right now, it is based on simple filters (like matching the category), but with machine learning, we could improve this by analyzing user behavior and suggesting posts they are more likely to enjoy.</w:t>
      </w:r>
    </w:p>
    <w:p w14:paraId="2A4B727A" w14:textId="77777777" w:rsidR="00E25C36" w:rsidRDefault="00E25C36" w:rsidP="00E25C36"/>
    <w:p w14:paraId="0884AD36" w14:textId="6957CE5B" w:rsidR="00E25C36" w:rsidRPr="00E25C36" w:rsidRDefault="00E25C36" w:rsidP="00E25C36">
      <w:r>
        <w:t xml:space="preserve">For this purpose we can use Vertex AI that can take favorite categories and find similar to person category and suggest that as next posts. </w:t>
      </w:r>
    </w:p>
    <w:p w14:paraId="6520F45D" w14:textId="6E683AFF" w:rsidR="000747F0" w:rsidRDefault="000747F0" w:rsidP="000747F0">
      <w:pPr>
        <w:pStyle w:val="1"/>
        <w:rPr>
          <w:b/>
          <w:bCs/>
          <w:color w:val="000000" w:themeColor="text1"/>
        </w:rPr>
      </w:pPr>
      <w:r w:rsidRPr="000747F0">
        <w:rPr>
          <w:b/>
          <w:bCs/>
          <w:color w:val="000000" w:themeColor="text1"/>
        </w:rPr>
        <w:t>9. Security Measures</w:t>
      </w:r>
    </w:p>
    <w:p w14:paraId="505993CC" w14:textId="77777777" w:rsidR="005645FB" w:rsidRDefault="005645FB" w:rsidP="005645FB"/>
    <w:p w14:paraId="50868805" w14:textId="3B0C6A92" w:rsidR="005645FB" w:rsidRDefault="005645FB" w:rsidP="005645FB">
      <w:r>
        <w:t xml:space="preserve">Authentication and authorization is based on Firebase Authentication that securely provide JWT token based on that user-blog application decide to provide or not the necessary resourcers. </w:t>
      </w:r>
    </w:p>
    <w:p w14:paraId="754F5044" w14:textId="162F1EF2" w:rsidR="005645FB" w:rsidRDefault="005645FB" w:rsidP="005645FB">
      <w:r>
        <w:rPr>
          <w:noProof/>
        </w:rPr>
        <w:drawing>
          <wp:inline distT="0" distB="0" distL="0" distR="0" wp14:anchorId="28C2F046" wp14:editId="0217852A">
            <wp:extent cx="5939790" cy="3364865"/>
            <wp:effectExtent l="0" t="0" r="3810" b="635"/>
            <wp:docPr id="11133727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2747" name="Рисунок 11133727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364865"/>
                    </a:xfrm>
                    <a:prstGeom prst="rect">
                      <a:avLst/>
                    </a:prstGeom>
                  </pic:spPr>
                </pic:pic>
              </a:graphicData>
            </a:graphic>
          </wp:inline>
        </w:drawing>
      </w:r>
    </w:p>
    <w:p w14:paraId="3A2A43C4" w14:textId="77777777" w:rsidR="005645FB" w:rsidRDefault="005645FB" w:rsidP="005645FB"/>
    <w:p w14:paraId="18FF6D7E" w14:textId="77777777" w:rsidR="005645FB" w:rsidRPr="005645FB" w:rsidRDefault="005645FB" w:rsidP="005645FB"/>
    <w:p w14:paraId="5301E593" w14:textId="3CC1A471" w:rsidR="000747F0" w:rsidRDefault="005645FB" w:rsidP="005645FB">
      <w:r>
        <w:t xml:space="preserve">Data validation is implemented on level of Cloud functions  - </w:t>
      </w:r>
    </w:p>
    <w:p w14:paraId="649DE1B7" w14:textId="16B9D3C4" w:rsidR="005645FB" w:rsidRPr="000747F0" w:rsidRDefault="005645FB" w:rsidP="005645FB">
      <w:r>
        <w:rPr>
          <w:noProof/>
        </w:rPr>
        <w:drawing>
          <wp:inline distT="0" distB="0" distL="0" distR="0" wp14:anchorId="71FDB302" wp14:editId="434971CD">
            <wp:extent cx="5939790" cy="4810760"/>
            <wp:effectExtent l="0" t="0" r="3810" b="2540"/>
            <wp:docPr id="84507506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5062" name="Рисунок 845075062"/>
                    <pic:cNvPicPr/>
                  </pic:nvPicPr>
                  <pic:blipFill>
                    <a:blip r:embed="rId47">
                      <a:extLst>
                        <a:ext uri="{28A0092B-C50C-407E-A947-70E740481C1C}">
                          <a14:useLocalDpi xmlns:a14="http://schemas.microsoft.com/office/drawing/2010/main" val="0"/>
                        </a:ext>
                      </a:extLst>
                    </a:blip>
                    <a:stretch>
                      <a:fillRect/>
                    </a:stretch>
                  </pic:blipFill>
                  <pic:spPr>
                    <a:xfrm>
                      <a:off x="0" y="0"/>
                      <a:ext cx="5939790" cy="4810760"/>
                    </a:xfrm>
                    <a:prstGeom prst="rect">
                      <a:avLst/>
                    </a:prstGeom>
                  </pic:spPr>
                </pic:pic>
              </a:graphicData>
            </a:graphic>
          </wp:inline>
        </w:drawing>
      </w:r>
    </w:p>
    <w:p w14:paraId="02798300" w14:textId="58ED8330" w:rsidR="006C5B8E" w:rsidRPr="006C5B8E" w:rsidRDefault="000747F0" w:rsidP="006C5B8E">
      <w:pPr>
        <w:pStyle w:val="1"/>
        <w:rPr>
          <w:b/>
          <w:bCs/>
          <w:color w:val="000000" w:themeColor="text1"/>
        </w:rPr>
      </w:pPr>
      <w:r w:rsidRPr="000747F0">
        <w:rPr>
          <w:b/>
          <w:bCs/>
          <w:color w:val="000000" w:themeColor="text1"/>
        </w:rPr>
        <w:t>10. Scalability and Performance</w:t>
      </w:r>
    </w:p>
    <w:p w14:paraId="197AE513" w14:textId="77777777" w:rsidR="006C5B8E" w:rsidRPr="006C5B8E" w:rsidRDefault="006C5B8E" w:rsidP="006C5B8E">
      <w:pPr>
        <w:pStyle w:val="2"/>
        <w:rPr>
          <w:b/>
          <w:bCs/>
          <w:color w:val="000000" w:themeColor="text1"/>
        </w:rPr>
      </w:pPr>
      <w:r w:rsidRPr="006C5B8E">
        <w:rPr>
          <w:b/>
          <w:bCs/>
          <w:color w:val="000000" w:themeColor="text1"/>
        </w:rPr>
        <w:t xml:space="preserve">Scalability </w:t>
      </w:r>
    </w:p>
    <w:p w14:paraId="301FFFE4" w14:textId="77777777" w:rsidR="006C5B8E" w:rsidRDefault="006C5B8E" w:rsidP="006C5B8E">
      <w:pPr>
        <w:pStyle w:val="af1"/>
      </w:pPr>
      <w:r>
        <w:t xml:space="preserve">It </w:t>
      </w:r>
      <w:r w:rsidRPr="001B2B3C">
        <w:t>is the ability of a system to handle more work or support more users when needed. It is important because it helps applications run smoothly even when there are more requests or higher demand.</w:t>
      </w:r>
    </w:p>
    <w:p w14:paraId="1AD40F3C" w14:textId="77777777" w:rsidR="006C5B8E" w:rsidRDefault="006C5B8E" w:rsidP="006C5B8E">
      <w:pPr>
        <w:pStyle w:val="af1"/>
      </w:pPr>
    </w:p>
    <w:p w14:paraId="123F7638" w14:textId="77777777" w:rsidR="006C5B8E" w:rsidRDefault="006C5B8E" w:rsidP="006C5B8E">
      <w:pPr>
        <w:pStyle w:val="af1"/>
        <w:rPr>
          <w:color w:val="000000" w:themeColor="text1"/>
        </w:rPr>
      </w:pPr>
      <w:r w:rsidRPr="001B2B3C">
        <w:rPr>
          <w:color w:val="000000" w:themeColor="text1"/>
        </w:rPr>
        <w:t xml:space="preserve">There are two main types of </w:t>
      </w:r>
      <w:r>
        <w:rPr>
          <w:color w:val="000000" w:themeColor="text1"/>
        </w:rPr>
        <w:t>autoscaling</w:t>
      </w:r>
      <w:r w:rsidRPr="001B2B3C">
        <w:rPr>
          <w:color w:val="000000" w:themeColor="text1"/>
        </w:rPr>
        <w:t>:</w:t>
      </w:r>
    </w:p>
    <w:p w14:paraId="1598C458" w14:textId="77777777" w:rsidR="006C5B8E" w:rsidRPr="006C5B8E" w:rsidRDefault="006C5B8E" w:rsidP="006C5B8E">
      <w:pPr>
        <w:pStyle w:val="af1"/>
        <w:numPr>
          <w:ilvl w:val="0"/>
          <w:numId w:val="46"/>
        </w:numPr>
      </w:pPr>
      <w:r w:rsidRPr="001B2B3C">
        <w:rPr>
          <w:color w:val="000000" w:themeColor="text1"/>
        </w:rPr>
        <w:t xml:space="preserve">Horizontal </w:t>
      </w:r>
      <w:r>
        <w:rPr>
          <w:color w:val="000000" w:themeColor="text1"/>
        </w:rPr>
        <w:t>Autoscalling</w:t>
      </w:r>
      <w:r w:rsidRPr="001B2B3C">
        <w:rPr>
          <w:color w:val="000000" w:themeColor="text1"/>
        </w:rPr>
        <w:t xml:space="preserve"> means adding more machines or instances to share the workload.It is good for applications that do not keep data on the instance (stateless), so any instance can handle any request. Benefits: Better performance, higher availability, and less chance of failure.</w:t>
      </w:r>
    </w:p>
    <w:p w14:paraId="1CB53BF6" w14:textId="77777777" w:rsidR="006C5B8E" w:rsidRPr="006C5B8E" w:rsidRDefault="006C5B8E" w:rsidP="006C5B8E">
      <w:pPr>
        <w:pStyle w:val="af1"/>
        <w:numPr>
          <w:ilvl w:val="0"/>
          <w:numId w:val="46"/>
        </w:numPr>
      </w:pPr>
      <w:r w:rsidRPr="006C5B8E">
        <w:rPr>
          <w:color w:val="000000" w:themeColor="text1"/>
        </w:rPr>
        <w:t>Vertical Autoscalling means increasing the power of one machine, like adding more CPU or memory. It works well for applications that keep important data in the instance (stateful). Benefits: Simpler to set up, but there is a limit to how much you can upgrade one machine.</w:t>
      </w:r>
    </w:p>
    <w:p w14:paraId="0D1F4764" w14:textId="77777777" w:rsidR="006C5B8E" w:rsidRDefault="006C5B8E" w:rsidP="006C5B8E">
      <w:pPr>
        <w:pStyle w:val="af1"/>
      </w:pPr>
    </w:p>
    <w:p w14:paraId="51B84FCF" w14:textId="7F2A1973" w:rsidR="006C5B8E" w:rsidRPr="006C5B8E" w:rsidRDefault="006C5B8E" w:rsidP="006C5B8E">
      <w:pPr>
        <w:pStyle w:val="af1"/>
      </w:pPr>
      <w:r w:rsidRPr="006C5B8E">
        <w:rPr>
          <w:color w:val="000000" w:themeColor="text1"/>
        </w:rPr>
        <w:t>Both methods can be used together depending on the needs of the application. In cloud systems like Google Cloud, tools like auto-scaling can make scaling automatic, saving both time and effort.</w:t>
      </w:r>
    </w:p>
    <w:p w14:paraId="0209A2E2" w14:textId="77777777" w:rsidR="006C5B8E" w:rsidRDefault="006C5B8E" w:rsidP="006C5B8E"/>
    <w:p w14:paraId="5A2A6EA7" w14:textId="740E7D66" w:rsidR="00524D74" w:rsidRDefault="00524D74" w:rsidP="00524D74">
      <w:pPr>
        <w:pStyle w:val="3"/>
        <w:jc w:val="left"/>
      </w:pPr>
      <w:r>
        <w:lastRenderedPageBreak/>
        <w:t>H</w:t>
      </w:r>
      <w:r w:rsidRPr="006C5B8E">
        <w:t>orizonatl autoscalling</w:t>
      </w:r>
    </w:p>
    <w:p w14:paraId="2496C91E" w14:textId="6BDC557A" w:rsidR="006C5B8E" w:rsidRDefault="006C5B8E" w:rsidP="006C5B8E">
      <w:pPr>
        <w:rPr>
          <w:color w:val="000000" w:themeColor="text1"/>
        </w:rPr>
      </w:pPr>
      <w:r w:rsidRPr="001B2B3C">
        <w:rPr>
          <w:color w:val="000000" w:themeColor="text1"/>
        </w:rPr>
        <w:t xml:space="preserve">To enable </w:t>
      </w:r>
      <w:r w:rsidRPr="006C5B8E">
        <w:rPr>
          <w:b/>
          <w:bCs/>
          <w:color w:val="000000" w:themeColor="text1"/>
        </w:rPr>
        <w:t>horizonatl autoscalling</w:t>
      </w:r>
      <w:r w:rsidRPr="001B2B3C">
        <w:rPr>
          <w:color w:val="000000" w:themeColor="text1"/>
        </w:rPr>
        <w:t xml:space="preserve"> it was defined H</w:t>
      </w:r>
      <w:r w:rsidRPr="001B2B3C">
        <w:rPr>
          <w:color w:val="000000" w:themeColor="text1"/>
          <w:lang w:eastAsia="en-US"/>
        </w:rPr>
        <w:t>orizontalPodAutoscaler</w:t>
      </w:r>
      <w:r w:rsidRPr="001B2B3C">
        <w:rPr>
          <w:color w:val="000000" w:themeColor="text1"/>
        </w:rPr>
        <w:t xml:space="preserve"> that will increase the number of instances if cpu usage exceeds more than 50 percents.</w:t>
      </w:r>
    </w:p>
    <w:p w14:paraId="7C464793" w14:textId="17967959" w:rsidR="006C5B8E" w:rsidRDefault="005645FB" w:rsidP="006C5B8E">
      <w:r>
        <w:rPr>
          <w:noProof/>
        </w:rPr>
        <w:drawing>
          <wp:inline distT="0" distB="0" distL="0" distR="0" wp14:anchorId="02BA0794" wp14:editId="64078529">
            <wp:extent cx="5939790" cy="3770630"/>
            <wp:effectExtent l="0" t="0" r="3810" b="1270"/>
            <wp:docPr id="33231597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5976" name="Рисунок 332315976"/>
                    <pic:cNvPicPr/>
                  </pic:nvPicPr>
                  <pic:blipFill>
                    <a:blip r:embed="rId48">
                      <a:extLst>
                        <a:ext uri="{28A0092B-C50C-407E-A947-70E740481C1C}">
                          <a14:useLocalDpi xmlns:a14="http://schemas.microsoft.com/office/drawing/2010/main" val="0"/>
                        </a:ext>
                      </a:extLst>
                    </a:blip>
                    <a:stretch>
                      <a:fillRect/>
                    </a:stretch>
                  </pic:blipFill>
                  <pic:spPr>
                    <a:xfrm>
                      <a:off x="0" y="0"/>
                      <a:ext cx="5939790" cy="3770630"/>
                    </a:xfrm>
                    <a:prstGeom prst="rect">
                      <a:avLst/>
                    </a:prstGeom>
                  </pic:spPr>
                </pic:pic>
              </a:graphicData>
            </a:graphic>
          </wp:inline>
        </w:drawing>
      </w:r>
    </w:p>
    <w:p w14:paraId="3171721F" w14:textId="77777777" w:rsidR="002B1AD5" w:rsidRDefault="002B1AD5" w:rsidP="006C5B8E"/>
    <w:p w14:paraId="439BC39D" w14:textId="4FEB6EAF" w:rsidR="00524D74" w:rsidRDefault="00524D74" w:rsidP="00524D74">
      <w:pPr>
        <w:pStyle w:val="3"/>
        <w:jc w:val="left"/>
      </w:pPr>
      <w:r>
        <w:lastRenderedPageBreak/>
        <w:t>V</w:t>
      </w:r>
      <w:r w:rsidRPr="00524D74">
        <w:t>ertical autoscaling</w:t>
      </w:r>
    </w:p>
    <w:p w14:paraId="2AA4DA91" w14:textId="025D9AC3" w:rsidR="002B1AD5" w:rsidRDefault="002B1AD5" w:rsidP="006C5B8E">
      <w:pPr>
        <w:rPr>
          <w:color w:val="000000" w:themeColor="text1"/>
        </w:rPr>
      </w:pPr>
      <w:r w:rsidRPr="001B2B3C">
        <w:rPr>
          <w:color w:val="000000" w:themeColor="text1"/>
        </w:rPr>
        <w:t>For</w:t>
      </w:r>
      <w:r w:rsidR="00524D74">
        <w:rPr>
          <w:color w:val="000000" w:themeColor="text1"/>
        </w:rPr>
        <w:t xml:space="preserve"> </w:t>
      </w:r>
      <w:r w:rsidR="00524D74">
        <w:rPr>
          <w:b/>
          <w:bCs/>
          <w:color w:val="000000" w:themeColor="text1"/>
        </w:rPr>
        <w:t>v</w:t>
      </w:r>
      <w:r w:rsidR="00524D74" w:rsidRPr="00524D74">
        <w:rPr>
          <w:b/>
          <w:bCs/>
          <w:color w:val="000000" w:themeColor="text1"/>
        </w:rPr>
        <w:t>ertical autoscaling</w:t>
      </w:r>
      <w:r w:rsidRPr="001B2B3C">
        <w:rPr>
          <w:color w:val="000000" w:themeColor="text1"/>
        </w:rPr>
        <w:t xml:space="preserve"> it was added limits field to enable scaling memory and CPUs for my instance.</w:t>
      </w:r>
      <w:r w:rsidRPr="001B2B3C">
        <w:rPr>
          <w:b/>
          <w:bCs/>
          <w:color w:val="000000" w:themeColor="text1"/>
        </w:rPr>
        <w:t xml:space="preserve"> </w:t>
      </w:r>
      <w:r w:rsidRPr="001B2B3C">
        <w:rPr>
          <w:color w:val="000000" w:themeColor="text1"/>
        </w:rPr>
        <w:t xml:space="preserve">It means it will use more than requested cpu and memory </w:t>
      </w:r>
      <w:r w:rsidRPr="001B2B3C">
        <w:rPr>
          <w:b/>
          <w:bCs/>
          <w:color w:val="000000" w:themeColor="text1"/>
        </w:rPr>
        <w:br/>
      </w:r>
      <w:r w:rsidR="005645FB">
        <w:rPr>
          <w:noProof/>
          <w:color w:val="000000" w:themeColor="text1"/>
        </w:rPr>
        <w:drawing>
          <wp:inline distT="0" distB="0" distL="0" distR="0" wp14:anchorId="5C06D27A" wp14:editId="290363C7">
            <wp:extent cx="5939790" cy="4882515"/>
            <wp:effectExtent l="0" t="0" r="3810" b="0"/>
            <wp:docPr id="34128185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1859" name="Рисунок 3412818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4882515"/>
                    </a:xfrm>
                    <a:prstGeom prst="rect">
                      <a:avLst/>
                    </a:prstGeom>
                  </pic:spPr>
                </pic:pic>
              </a:graphicData>
            </a:graphic>
          </wp:inline>
        </w:drawing>
      </w:r>
    </w:p>
    <w:p w14:paraId="089F6B38" w14:textId="77777777" w:rsidR="00DD48B5" w:rsidRDefault="00DD48B5" w:rsidP="006C5B8E">
      <w:pPr>
        <w:rPr>
          <w:color w:val="000000" w:themeColor="text1"/>
        </w:rPr>
      </w:pPr>
    </w:p>
    <w:p w14:paraId="2EC2D53D" w14:textId="062C7A07" w:rsidR="00DD48B5" w:rsidRDefault="00DD48B5" w:rsidP="00DD48B5">
      <w:pPr>
        <w:pStyle w:val="2"/>
        <w:rPr>
          <w:b/>
          <w:bCs/>
          <w:color w:val="000000" w:themeColor="text1"/>
        </w:rPr>
      </w:pPr>
      <w:r w:rsidRPr="00DD48B5">
        <w:rPr>
          <w:b/>
          <w:bCs/>
          <w:color w:val="000000" w:themeColor="text1"/>
        </w:rPr>
        <w:t>Performance Monitoring</w:t>
      </w:r>
    </w:p>
    <w:p w14:paraId="7B8DF11D" w14:textId="55326EBE" w:rsidR="00DD48B5" w:rsidRPr="00DD48B5" w:rsidRDefault="00DD48B5" w:rsidP="00DD48B5">
      <w:pPr>
        <w:pStyle w:val="3"/>
        <w:jc w:val="left"/>
      </w:pPr>
      <w:r>
        <w:t>Out of the box tool</w:t>
      </w:r>
    </w:p>
    <w:p w14:paraId="385AA98B" w14:textId="77777777" w:rsidR="00DD48B5" w:rsidRPr="001B2B3C" w:rsidRDefault="00DD48B5" w:rsidP="00DD48B5">
      <w:pPr>
        <w:rPr>
          <w:color w:val="000000" w:themeColor="text1"/>
        </w:rPr>
      </w:pPr>
      <w:r w:rsidRPr="001B2B3C">
        <w:rPr>
          <w:color w:val="000000" w:themeColor="text1"/>
        </w:rPr>
        <w:t>GKE automatically enable Google Cloud Monirong tool for my cluster that monitor CPU and memory usage:</w:t>
      </w:r>
      <w:r w:rsidRPr="001B2B3C">
        <w:rPr>
          <w:color w:val="000000" w:themeColor="text1"/>
        </w:rPr>
        <w:br/>
      </w:r>
      <w:r w:rsidRPr="001B2B3C">
        <w:rPr>
          <w:b/>
          <w:bCs/>
          <w:noProof/>
          <w:color w:val="000000" w:themeColor="text1"/>
        </w:rPr>
        <w:drawing>
          <wp:inline distT="0" distB="0" distL="0" distR="0" wp14:anchorId="6EAEEBD1" wp14:editId="45495309">
            <wp:extent cx="5939790" cy="2316480"/>
            <wp:effectExtent l="0" t="0" r="3810" b="0"/>
            <wp:docPr id="1156002501" name="Рисунок 47"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2501" name="Рисунок 47" descr="Изображение выглядит как текст, снимок экрана, линия, Шрифт&#10;&#10;Автоматически созданное описание"/>
                    <pic:cNvPicPr/>
                  </pic:nvPicPr>
                  <pic:blipFill rotWithShape="1">
                    <a:blip r:embed="rId50" cstate="print">
                      <a:extLst>
                        <a:ext uri="{28A0092B-C50C-407E-A947-70E740481C1C}">
                          <a14:useLocalDpi xmlns:a14="http://schemas.microsoft.com/office/drawing/2010/main" val="0"/>
                        </a:ext>
                      </a:extLst>
                    </a:blip>
                    <a:srcRect b="11564"/>
                    <a:stretch/>
                  </pic:blipFill>
                  <pic:spPr bwMode="auto">
                    <a:xfrm>
                      <a:off x="0" y="0"/>
                      <a:ext cx="5939790" cy="2316480"/>
                    </a:xfrm>
                    <a:prstGeom prst="rect">
                      <a:avLst/>
                    </a:prstGeom>
                    <a:ln>
                      <a:noFill/>
                    </a:ln>
                    <a:extLst>
                      <a:ext uri="{53640926-AAD7-44D8-BBD7-CCE9431645EC}">
                        <a14:shadowObscured xmlns:a14="http://schemas.microsoft.com/office/drawing/2010/main"/>
                      </a:ext>
                    </a:extLst>
                  </pic:spPr>
                </pic:pic>
              </a:graphicData>
            </a:graphic>
          </wp:inline>
        </w:drawing>
      </w:r>
    </w:p>
    <w:p w14:paraId="0927016E" w14:textId="77777777" w:rsidR="00DD48B5" w:rsidRPr="001B2B3C" w:rsidRDefault="00DD48B5" w:rsidP="00DD48B5">
      <w:pPr>
        <w:rPr>
          <w:color w:val="000000" w:themeColor="text1"/>
        </w:rPr>
      </w:pPr>
    </w:p>
    <w:p w14:paraId="386E9AD3" w14:textId="77777777" w:rsidR="00DD48B5" w:rsidRPr="001B2B3C" w:rsidRDefault="00DD48B5" w:rsidP="00DD48B5">
      <w:pPr>
        <w:rPr>
          <w:color w:val="000000" w:themeColor="text1"/>
        </w:rPr>
      </w:pPr>
      <w:r w:rsidRPr="001B2B3C">
        <w:rPr>
          <w:color w:val="000000" w:themeColor="text1"/>
        </w:rPr>
        <w:t>It can be found in workloads tab, observability option.</w:t>
      </w:r>
    </w:p>
    <w:p w14:paraId="06365D88" w14:textId="77777777" w:rsidR="00DD48B5" w:rsidRPr="001B2B3C" w:rsidRDefault="00DD48B5" w:rsidP="00DD48B5">
      <w:r w:rsidRPr="001B2B3C">
        <w:rPr>
          <w:b/>
          <w:bCs/>
          <w:color w:val="000000" w:themeColor="text1"/>
        </w:rPr>
        <w:lastRenderedPageBreak/>
        <w:br/>
      </w:r>
      <w:r w:rsidRPr="001B2B3C">
        <w:rPr>
          <w:noProof/>
        </w:rPr>
        <w:drawing>
          <wp:inline distT="0" distB="0" distL="0" distR="0" wp14:anchorId="6BB78CFB" wp14:editId="6E4A6924">
            <wp:extent cx="5939532" cy="1950629"/>
            <wp:effectExtent l="0" t="0" r="4445" b="5715"/>
            <wp:docPr id="1134696215" name="Рисунок 48"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6215" name="Рисунок 48" descr="Изображение выглядит как текст, снимок экрана, программное обеспечение, число&#10;&#10;Автоматически созданное описание"/>
                    <pic:cNvPicPr/>
                  </pic:nvPicPr>
                  <pic:blipFill rotWithShape="1">
                    <a:blip r:embed="rId51" cstate="print">
                      <a:extLst>
                        <a:ext uri="{28A0092B-C50C-407E-A947-70E740481C1C}">
                          <a14:useLocalDpi xmlns:a14="http://schemas.microsoft.com/office/drawing/2010/main" val="0"/>
                        </a:ext>
                      </a:extLst>
                    </a:blip>
                    <a:srcRect t="4408" b="37509"/>
                    <a:stretch/>
                  </pic:blipFill>
                  <pic:spPr bwMode="auto">
                    <a:xfrm>
                      <a:off x="0" y="0"/>
                      <a:ext cx="5939790" cy="1950714"/>
                    </a:xfrm>
                    <a:prstGeom prst="rect">
                      <a:avLst/>
                    </a:prstGeom>
                    <a:ln>
                      <a:noFill/>
                    </a:ln>
                    <a:extLst>
                      <a:ext uri="{53640926-AAD7-44D8-BBD7-CCE9431645EC}">
                        <a14:shadowObscured xmlns:a14="http://schemas.microsoft.com/office/drawing/2010/main"/>
                      </a:ext>
                    </a:extLst>
                  </pic:spPr>
                </pic:pic>
              </a:graphicData>
            </a:graphic>
          </wp:inline>
        </w:drawing>
      </w:r>
    </w:p>
    <w:p w14:paraId="355E9CA4" w14:textId="77777777" w:rsidR="006C5B8E" w:rsidRDefault="006C5B8E" w:rsidP="006C5B8E"/>
    <w:p w14:paraId="2B0F8B4B" w14:textId="77777777" w:rsidR="006C5B8E" w:rsidRPr="000747F0" w:rsidRDefault="006C5B8E" w:rsidP="006C5B8E"/>
    <w:p w14:paraId="20929D16" w14:textId="47F32141" w:rsidR="000747F0" w:rsidRDefault="000747F0" w:rsidP="000747F0">
      <w:pPr>
        <w:pStyle w:val="1"/>
        <w:rPr>
          <w:b/>
          <w:bCs/>
          <w:color w:val="000000" w:themeColor="text1"/>
        </w:rPr>
      </w:pPr>
      <w:r w:rsidRPr="000747F0">
        <w:rPr>
          <w:b/>
          <w:bCs/>
          <w:color w:val="000000" w:themeColor="text1"/>
        </w:rPr>
        <w:t>11. Challenges and Solutions</w:t>
      </w:r>
    </w:p>
    <w:p w14:paraId="47B3EF69" w14:textId="6106152E" w:rsidR="00B23C0C" w:rsidRPr="00B23C0C" w:rsidRDefault="00B23C0C" w:rsidP="00B23C0C">
      <w:r w:rsidRPr="00B23C0C">
        <w:t xml:space="preserve">During this project, I faced some challenges. First, setting up </w:t>
      </w:r>
      <w:r>
        <w:t>Firebase</w:t>
      </w:r>
      <w:r w:rsidRPr="00B23C0C">
        <w:t xml:space="preserve"> tools was hard because there were many steps, but I followed the official documentation carefully to solve it. Second, I had problems with scaling the application, so I used Kubernetes auto-scaling to handle traffic better. Another challenge was securing user data, but I fixed it by using Firebase Authentication and Cloud Functions for validation. Finally, learning how to use Pub/Sub for notifications was new for me, but with practice and examples, I made it work.</w:t>
      </w:r>
    </w:p>
    <w:p w14:paraId="5255DF1F" w14:textId="44D158B7" w:rsidR="000747F0" w:rsidRDefault="000747F0" w:rsidP="000747F0">
      <w:pPr>
        <w:pStyle w:val="1"/>
        <w:rPr>
          <w:b/>
          <w:bCs/>
          <w:color w:val="000000" w:themeColor="text1"/>
        </w:rPr>
      </w:pPr>
      <w:r w:rsidRPr="000747F0">
        <w:rPr>
          <w:b/>
          <w:bCs/>
          <w:color w:val="000000" w:themeColor="text1"/>
        </w:rPr>
        <w:t>12. Conclusion</w:t>
      </w:r>
    </w:p>
    <w:p w14:paraId="1E8D8180" w14:textId="35ADBD2E" w:rsidR="003908AC" w:rsidRDefault="003908AC" w:rsidP="00B23C0C">
      <w:pPr>
        <w:pStyle w:val="1"/>
        <w:rPr>
          <w:rFonts w:ascii="Times New Roman" w:eastAsia="Times New Roman" w:hAnsi="Times New Roman" w:cs="Times New Roman"/>
          <w:color w:val="auto"/>
          <w:sz w:val="24"/>
          <w:szCs w:val="24"/>
        </w:rPr>
      </w:pPr>
      <w:r w:rsidRPr="003908AC">
        <w:rPr>
          <w:rFonts w:ascii="Times New Roman" w:eastAsia="Times New Roman" w:hAnsi="Times New Roman" w:cs="Times New Roman"/>
          <w:color w:val="auto"/>
          <w:sz w:val="24"/>
          <w:szCs w:val="24"/>
        </w:rPr>
        <w:t xml:space="preserve">In conclusion, this project showed how to build a cloud-based event management system using Google Cloud Platform. The main findings include using tools like Firestore, Firebase, and Kubernetes to make the system secure, scalable, and easy to use. I learned how to set up auto-scaling, use Cloud Functions for security, and handle real-time notifications with Pub/Sub. In the future, I can improve the system by adding Machine Learning to recommend posts to users based on their interests. </w:t>
      </w:r>
    </w:p>
    <w:p w14:paraId="2D888C33" w14:textId="6A717B21" w:rsidR="000747F0" w:rsidRDefault="000747F0" w:rsidP="00B23C0C">
      <w:pPr>
        <w:pStyle w:val="1"/>
        <w:rPr>
          <w:b/>
          <w:bCs/>
          <w:color w:val="000000" w:themeColor="text1"/>
        </w:rPr>
      </w:pPr>
      <w:r w:rsidRPr="000747F0">
        <w:rPr>
          <w:b/>
          <w:bCs/>
          <w:color w:val="000000" w:themeColor="text1"/>
        </w:rPr>
        <w:t>13. References</w:t>
      </w:r>
    </w:p>
    <w:p w14:paraId="36B98BE7" w14:textId="639A9648" w:rsidR="00B23C0C" w:rsidRDefault="00B23C0C" w:rsidP="00B23C0C">
      <w:pPr>
        <w:pStyle w:val="ad"/>
        <w:numPr>
          <w:ilvl w:val="0"/>
          <w:numId w:val="117"/>
        </w:numPr>
      </w:pPr>
      <w:r>
        <w:t>Google Cloud SDK - https://cloud.google.com/sdk/docs/install</w:t>
      </w:r>
    </w:p>
    <w:p w14:paraId="0738FA48" w14:textId="4698A116" w:rsidR="00B23C0C" w:rsidRDefault="00B23C0C" w:rsidP="00B23C0C">
      <w:pPr>
        <w:pStyle w:val="ad"/>
        <w:numPr>
          <w:ilvl w:val="0"/>
          <w:numId w:val="117"/>
        </w:numPr>
      </w:pPr>
      <w:r>
        <w:t>Google Compute Engine - https://cloud.google.com/products/compute?hl=ru</w:t>
      </w:r>
    </w:p>
    <w:p w14:paraId="2FE65C12" w14:textId="02F42E0A" w:rsidR="00B23C0C" w:rsidRDefault="00B23C0C" w:rsidP="00B23C0C">
      <w:pPr>
        <w:pStyle w:val="ad"/>
        <w:numPr>
          <w:ilvl w:val="0"/>
          <w:numId w:val="117"/>
        </w:numPr>
      </w:pPr>
      <w:r>
        <w:t>Cloud Run functions - https://cloud.google.com/functions?hl=ru</w:t>
      </w:r>
    </w:p>
    <w:p w14:paraId="3366F60E" w14:textId="6FB74C77" w:rsidR="00B23C0C" w:rsidRDefault="00B23C0C" w:rsidP="00B23C0C">
      <w:pPr>
        <w:pStyle w:val="ad"/>
        <w:numPr>
          <w:ilvl w:val="0"/>
          <w:numId w:val="117"/>
        </w:numPr>
      </w:pPr>
      <w:r>
        <w:t>Docker Documentation - https://www.docker.com/</w:t>
      </w:r>
    </w:p>
    <w:p w14:paraId="0FFA56EC" w14:textId="2F6B11B9" w:rsidR="00B23C0C" w:rsidRDefault="00B23C0C" w:rsidP="00B23C0C">
      <w:pPr>
        <w:pStyle w:val="ad"/>
        <w:numPr>
          <w:ilvl w:val="0"/>
          <w:numId w:val="117"/>
        </w:numPr>
      </w:pPr>
      <w:r>
        <w:t>Google Kubernetes Engine (GKE)  - https://cloud.google.com/kubernetes-engine/docs/concepts/kubernetes-engine-overview</w:t>
      </w:r>
    </w:p>
    <w:p w14:paraId="11E55B6D" w14:textId="4579B08D" w:rsidR="00B23C0C" w:rsidRDefault="00B23C0C" w:rsidP="00B23C0C">
      <w:pPr>
        <w:pStyle w:val="ad"/>
        <w:numPr>
          <w:ilvl w:val="0"/>
          <w:numId w:val="117"/>
        </w:numPr>
      </w:pPr>
      <w:r>
        <w:t>Cloud Endpoints -https://cloud.google.com/endpoints/docs/openapi/get-started-app-engine</w:t>
      </w:r>
    </w:p>
    <w:p w14:paraId="62F5C6E8" w14:textId="6DCC0715" w:rsidR="00B23C0C" w:rsidRDefault="00B23C0C" w:rsidP="00B23C0C">
      <w:pPr>
        <w:pStyle w:val="ad"/>
        <w:numPr>
          <w:ilvl w:val="0"/>
          <w:numId w:val="117"/>
        </w:numPr>
      </w:pPr>
      <w:r>
        <w:t xml:space="preserve">API keys - </w:t>
      </w:r>
      <w:hyperlink r:id="rId52" w:history="1">
        <w:r w:rsidRPr="00D3661E">
          <w:rPr>
            <w:rStyle w:val="a3"/>
          </w:rPr>
          <w:t>https://cloud.google.com/docs/authentication/api-</w:t>
        </w:r>
        <w:r w:rsidRPr="00D3661E">
          <w:rPr>
            <w:rStyle w:val="a3"/>
          </w:rPr>
          <w:t>k</w:t>
        </w:r>
        <w:r w:rsidRPr="00D3661E">
          <w:rPr>
            <w:rStyle w:val="a3"/>
          </w:rPr>
          <w:t>eys</w:t>
        </w:r>
      </w:hyperlink>
      <w:r>
        <w:t xml:space="preserve"> </w:t>
      </w:r>
    </w:p>
    <w:p w14:paraId="5A625532" w14:textId="03AC4E39" w:rsidR="00B23C0C" w:rsidRDefault="00B23C0C" w:rsidP="00B23C0C">
      <w:pPr>
        <w:pStyle w:val="ad"/>
        <w:numPr>
          <w:ilvl w:val="0"/>
          <w:numId w:val="117"/>
        </w:numPr>
      </w:pPr>
      <w:r>
        <w:t xml:space="preserve">Google Pub/Sub - </w:t>
      </w:r>
      <w:r>
        <w:t>https://cloud.google.com/</w:t>
      </w:r>
      <w:r>
        <w:t>pubsub</w:t>
      </w:r>
      <w:r>
        <w:t>/docs/</w:t>
      </w:r>
    </w:p>
    <w:p w14:paraId="66D3EA65" w14:textId="77777777" w:rsidR="00B23C0C" w:rsidRPr="00B23C0C" w:rsidRDefault="00B23C0C" w:rsidP="00B23C0C"/>
    <w:p w14:paraId="24D7505F" w14:textId="2A06856E" w:rsidR="000747F0" w:rsidRDefault="000747F0" w:rsidP="000747F0">
      <w:pPr>
        <w:pStyle w:val="1"/>
        <w:rPr>
          <w:b/>
          <w:bCs/>
          <w:color w:val="000000" w:themeColor="text1"/>
        </w:rPr>
      </w:pPr>
      <w:r w:rsidRPr="000747F0">
        <w:rPr>
          <w:b/>
          <w:bCs/>
          <w:color w:val="000000" w:themeColor="text1"/>
        </w:rPr>
        <w:t>14. Appendices</w:t>
      </w:r>
    </w:p>
    <w:p w14:paraId="4EBAC0AD" w14:textId="56F28658" w:rsidR="000747F0" w:rsidRPr="000747F0" w:rsidRDefault="00E25C36" w:rsidP="000747F0">
      <w:r>
        <w:t>Project Structure:</w:t>
      </w:r>
      <w:r>
        <w:br/>
      </w:r>
    </w:p>
    <w:p w14:paraId="2A8E92E7" w14:textId="26279C44" w:rsidR="001B2B3C" w:rsidRPr="001B2B3C" w:rsidRDefault="00B23C0C" w:rsidP="001B2B3C">
      <w:r>
        <w:rPr>
          <w:noProof/>
        </w:rPr>
        <w:lastRenderedPageBreak/>
        <w:drawing>
          <wp:inline distT="0" distB="0" distL="0" distR="0" wp14:anchorId="58A29FD6" wp14:editId="71B82A23">
            <wp:extent cx="4394200" cy="7835900"/>
            <wp:effectExtent l="0" t="0" r="0" b="0"/>
            <wp:docPr id="50995842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8420" name="Рисунок 509958420"/>
                    <pic:cNvPicPr/>
                  </pic:nvPicPr>
                  <pic:blipFill>
                    <a:blip r:embed="rId53">
                      <a:extLst>
                        <a:ext uri="{28A0092B-C50C-407E-A947-70E740481C1C}">
                          <a14:useLocalDpi xmlns:a14="http://schemas.microsoft.com/office/drawing/2010/main" val="0"/>
                        </a:ext>
                      </a:extLst>
                    </a:blip>
                    <a:stretch>
                      <a:fillRect/>
                    </a:stretch>
                  </pic:blipFill>
                  <pic:spPr>
                    <a:xfrm>
                      <a:off x="0" y="0"/>
                      <a:ext cx="4394200" cy="7835900"/>
                    </a:xfrm>
                    <a:prstGeom prst="rect">
                      <a:avLst/>
                    </a:prstGeom>
                  </pic:spPr>
                </pic:pic>
              </a:graphicData>
            </a:graphic>
          </wp:inline>
        </w:drawing>
      </w:r>
    </w:p>
    <w:p w14:paraId="4AAB1593" w14:textId="19624184" w:rsidR="008F3169" w:rsidRPr="001B2B3C" w:rsidRDefault="008F3169" w:rsidP="001B2B3C">
      <w:pPr>
        <w:rPr>
          <w:lang w:val="en-US"/>
        </w:rPr>
      </w:pPr>
    </w:p>
    <w:sectPr w:rsidR="008F3169" w:rsidRPr="001B2B3C" w:rsidSect="00622304">
      <w:footerReference w:type="even" r:id="rId54"/>
      <w:footerReference w:type="default" r:id="rId5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00AEA" w14:textId="77777777" w:rsidR="00AF3528" w:rsidRDefault="00AF3528" w:rsidP="00740FE6">
      <w:r>
        <w:separator/>
      </w:r>
    </w:p>
  </w:endnote>
  <w:endnote w:type="continuationSeparator" w:id="0">
    <w:p w14:paraId="5A1B539C" w14:textId="77777777" w:rsidR="00AF3528" w:rsidRDefault="00AF3528" w:rsidP="00740FE6">
      <w:r>
        <w:continuationSeparator/>
      </w:r>
    </w:p>
  </w:endnote>
  <w:endnote w:type="continuationNotice" w:id="1">
    <w:p w14:paraId="336F4FEE" w14:textId="77777777" w:rsidR="00AF3528" w:rsidRDefault="00AF35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b"/>
      </w:rPr>
      <w:id w:val="-1159916557"/>
      <w:docPartObj>
        <w:docPartGallery w:val="Page Numbers (Bottom of Page)"/>
        <w:docPartUnique/>
      </w:docPartObj>
    </w:sdtPr>
    <w:sdtContent>
      <w:p w14:paraId="3519DF27" w14:textId="77777777" w:rsidR="00740FE6" w:rsidRDefault="00740FE6" w:rsidP="00FC63CA">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3C92BC5A" w14:textId="77777777" w:rsidR="00740FE6" w:rsidRDefault="00740FE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b"/>
      </w:rPr>
      <w:id w:val="1104158283"/>
      <w:docPartObj>
        <w:docPartGallery w:val="Page Numbers (Bottom of Page)"/>
        <w:docPartUnique/>
      </w:docPartObj>
    </w:sdtPr>
    <w:sdtContent>
      <w:p w14:paraId="0219AEBC" w14:textId="77777777" w:rsidR="00740FE6" w:rsidRDefault="00740FE6" w:rsidP="00FC63CA">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2E510883" w14:textId="77777777" w:rsidR="00740FE6" w:rsidRDefault="00740FE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E9B15" w14:textId="77777777" w:rsidR="00AF3528" w:rsidRDefault="00AF3528" w:rsidP="00740FE6">
      <w:r>
        <w:separator/>
      </w:r>
    </w:p>
  </w:footnote>
  <w:footnote w:type="continuationSeparator" w:id="0">
    <w:p w14:paraId="4B49EA4E" w14:textId="77777777" w:rsidR="00AF3528" w:rsidRDefault="00AF3528" w:rsidP="00740FE6">
      <w:r>
        <w:continuationSeparator/>
      </w:r>
    </w:p>
  </w:footnote>
  <w:footnote w:type="continuationNotice" w:id="1">
    <w:p w14:paraId="5DBCFB14" w14:textId="77777777" w:rsidR="00AF3528" w:rsidRDefault="00AF352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63AF"/>
    <w:multiLevelType w:val="hybridMultilevel"/>
    <w:tmpl w:val="0ADE5FE6"/>
    <w:lvl w:ilvl="0" w:tplc="A2B0AFA0">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0903FE7"/>
    <w:multiLevelType w:val="hybridMultilevel"/>
    <w:tmpl w:val="6058A9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0E454C8"/>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7201B2"/>
    <w:multiLevelType w:val="hybridMultilevel"/>
    <w:tmpl w:val="E6A60E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2BC03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2D83FB1"/>
    <w:multiLevelType w:val="multilevel"/>
    <w:tmpl w:val="2EE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44E81"/>
    <w:multiLevelType w:val="hybridMultilevel"/>
    <w:tmpl w:val="4970BCC8"/>
    <w:lvl w:ilvl="0" w:tplc="CAB631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5C57F4E"/>
    <w:multiLevelType w:val="hybridMultilevel"/>
    <w:tmpl w:val="A154B02E"/>
    <w:lvl w:ilvl="0" w:tplc="B7F24A30">
      <w:start w:val="1"/>
      <w:numFmt w:val="decimal"/>
      <w:lvlText w:val="%1."/>
      <w:lvlJc w:val="left"/>
      <w:pPr>
        <w:ind w:left="1440" w:hanging="72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073707F7"/>
    <w:multiLevelType w:val="multilevel"/>
    <w:tmpl w:val="85E8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61BA5"/>
    <w:multiLevelType w:val="hybridMultilevel"/>
    <w:tmpl w:val="91EEE0BA"/>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09EB22DC"/>
    <w:multiLevelType w:val="hybridMultilevel"/>
    <w:tmpl w:val="224CFE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D0C3B4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D9C4C3C"/>
    <w:multiLevelType w:val="multilevel"/>
    <w:tmpl w:val="A36E2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20081"/>
    <w:multiLevelType w:val="hybridMultilevel"/>
    <w:tmpl w:val="4FE2EB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E0D4711"/>
    <w:multiLevelType w:val="hybridMultilevel"/>
    <w:tmpl w:val="8E12D00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5" w15:restartNumberingAfterBreak="0">
    <w:nsid w:val="0ECA028D"/>
    <w:multiLevelType w:val="hybridMultilevel"/>
    <w:tmpl w:val="FAE4C2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F641B5C"/>
    <w:multiLevelType w:val="hybridMultilevel"/>
    <w:tmpl w:val="A7BED70E"/>
    <w:lvl w:ilvl="0" w:tplc="17D83426">
      <w:numFmt w:val="bullet"/>
      <w:lvlText w:val="•"/>
      <w:lvlJc w:val="left"/>
      <w:pPr>
        <w:ind w:left="2160" w:hanging="72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10B76385"/>
    <w:multiLevelType w:val="hybridMultilevel"/>
    <w:tmpl w:val="76342C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61265B0"/>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3468DE"/>
    <w:multiLevelType w:val="hybridMultilevel"/>
    <w:tmpl w:val="CA549D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18A64E8A"/>
    <w:multiLevelType w:val="hybridMultilevel"/>
    <w:tmpl w:val="CD60608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1CB17101"/>
    <w:multiLevelType w:val="hybridMultilevel"/>
    <w:tmpl w:val="A35C8646"/>
    <w:lvl w:ilvl="0" w:tplc="08D89056">
      <w:numFmt w:val="bullet"/>
      <w:lvlText w:val="•"/>
      <w:lvlJc w:val="left"/>
      <w:pPr>
        <w:ind w:left="720" w:hanging="72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1CF52CFA"/>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C54285"/>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E4D21A1"/>
    <w:multiLevelType w:val="hybridMultilevel"/>
    <w:tmpl w:val="9A94BCFE"/>
    <w:lvl w:ilvl="0" w:tplc="08D89056">
      <w:numFmt w:val="bullet"/>
      <w:lvlText w:val="•"/>
      <w:lvlJc w:val="left"/>
      <w:pPr>
        <w:ind w:left="720" w:hanging="72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E945296"/>
    <w:multiLevelType w:val="hybridMultilevel"/>
    <w:tmpl w:val="DDB4BF7E"/>
    <w:lvl w:ilvl="0" w:tplc="17D83426">
      <w:numFmt w:val="bullet"/>
      <w:lvlText w:val="•"/>
      <w:lvlJc w:val="left"/>
      <w:pPr>
        <w:ind w:left="1440" w:hanging="72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1EE6125F"/>
    <w:multiLevelType w:val="multilevel"/>
    <w:tmpl w:val="DF9C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5418AD"/>
    <w:multiLevelType w:val="hybridMultilevel"/>
    <w:tmpl w:val="AFBC50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0A63AE0"/>
    <w:multiLevelType w:val="hybridMultilevel"/>
    <w:tmpl w:val="AC20D3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20D664FA"/>
    <w:multiLevelType w:val="multilevel"/>
    <w:tmpl w:val="3E16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C30032"/>
    <w:multiLevelType w:val="multilevel"/>
    <w:tmpl w:val="7B98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40F7F"/>
    <w:multiLevelType w:val="hybridMultilevel"/>
    <w:tmpl w:val="7E528E96"/>
    <w:lvl w:ilvl="0" w:tplc="17D83426">
      <w:numFmt w:val="bullet"/>
      <w:lvlText w:val="•"/>
      <w:lvlJc w:val="left"/>
      <w:pPr>
        <w:ind w:left="1440" w:hanging="72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41E4FD1"/>
    <w:multiLevelType w:val="hybridMultilevel"/>
    <w:tmpl w:val="B9F2047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15:restartNumberingAfterBreak="0">
    <w:nsid w:val="2582357F"/>
    <w:multiLevelType w:val="multilevel"/>
    <w:tmpl w:val="1438E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DD3BCC"/>
    <w:multiLevelType w:val="multilevel"/>
    <w:tmpl w:val="77824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147ED7"/>
    <w:multiLevelType w:val="hybridMultilevel"/>
    <w:tmpl w:val="C3F06406"/>
    <w:lvl w:ilvl="0" w:tplc="17D83426">
      <w:numFmt w:val="bullet"/>
      <w:lvlText w:val="•"/>
      <w:lvlJc w:val="left"/>
      <w:pPr>
        <w:ind w:left="1440" w:hanging="72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69B3257"/>
    <w:multiLevelType w:val="hybridMultilevel"/>
    <w:tmpl w:val="FD16E900"/>
    <w:lvl w:ilvl="0" w:tplc="A2B0AFA0">
      <w:start w:val="1"/>
      <w:numFmt w:val="decimal"/>
      <w:lvlText w:val="%1."/>
      <w:lvlJc w:val="left"/>
      <w:pPr>
        <w:ind w:left="72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29C052C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9D93209"/>
    <w:multiLevelType w:val="hybridMultilevel"/>
    <w:tmpl w:val="715EA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AF3651B"/>
    <w:multiLevelType w:val="hybridMultilevel"/>
    <w:tmpl w:val="C5500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C4C2860"/>
    <w:multiLevelType w:val="hybridMultilevel"/>
    <w:tmpl w:val="2DF2201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1" w15:restartNumberingAfterBreak="0">
    <w:nsid w:val="2CBE3027"/>
    <w:multiLevelType w:val="hybridMultilevel"/>
    <w:tmpl w:val="ED1627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2E855CB0"/>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FE659DF"/>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349379D"/>
    <w:multiLevelType w:val="hybridMultilevel"/>
    <w:tmpl w:val="B7604D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33517953"/>
    <w:multiLevelType w:val="hybridMultilevel"/>
    <w:tmpl w:val="27207FD2"/>
    <w:lvl w:ilvl="0" w:tplc="4ECAEAB0">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3F03460"/>
    <w:multiLevelType w:val="hybridMultilevel"/>
    <w:tmpl w:val="1B6EB32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7" w15:restartNumberingAfterBreak="0">
    <w:nsid w:val="351F31A1"/>
    <w:multiLevelType w:val="hybridMultilevel"/>
    <w:tmpl w:val="4CBE6C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6E53DAD"/>
    <w:multiLevelType w:val="hybridMultilevel"/>
    <w:tmpl w:val="99E20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3751540F"/>
    <w:multiLevelType w:val="hybridMultilevel"/>
    <w:tmpl w:val="1F7AE7BA"/>
    <w:lvl w:ilvl="0" w:tplc="4ECAEAB0">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39216B22"/>
    <w:multiLevelType w:val="hybridMultilevel"/>
    <w:tmpl w:val="AB6C0024"/>
    <w:lvl w:ilvl="0" w:tplc="17D83426">
      <w:numFmt w:val="bullet"/>
      <w:lvlText w:val="•"/>
      <w:lvlJc w:val="left"/>
      <w:pPr>
        <w:ind w:left="720" w:hanging="720"/>
      </w:pPr>
      <w:rPr>
        <w:rFonts w:ascii="Times New Roman" w:eastAsia="Times New Roman" w:hAnsi="Times New Roman" w:cs="Times New Roman"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51" w15:restartNumberingAfterBreak="0">
    <w:nsid w:val="396E7582"/>
    <w:multiLevelType w:val="multilevel"/>
    <w:tmpl w:val="8D06C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3D7BEF"/>
    <w:multiLevelType w:val="hybridMultilevel"/>
    <w:tmpl w:val="C73CC25A"/>
    <w:lvl w:ilvl="0" w:tplc="50E006E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ACB4D8A"/>
    <w:multiLevelType w:val="hybridMultilevel"/>
    <w:tmpl w:val="B8540014"/>
    <w:lvl w:ilvl="0" w:tplc="58C4C32A">
      <w:start w:val="1"/>
      <w:numFmt w:val="decimal"/>
      <w:lvlText w:val="%1."/>
      <w:lvlJc w:val="left"/>
      <w:pPr>
        <w:ind w:left="1440" w:hanging="72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4" w15:restartNumberingAfterBreak="0">
    <w:nsid w:val="3B10170F"/>
    <w:multiLevelType w:val="multilevel"/>
    <w:tmpl w:val="99189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31759C"/>
    <w:multiLevelType w:val="hybridMultilevel"/>
    <w:tmpl w:val="9BA81C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3C9E2DFB"/>
    <w:multiLevelType w:val="hybridMultilevel"/>
    <w:tmpl w:val="4988698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7" w15:restartNumberingAfterBreak="0">
    <w:nsid w:val="3F8E77C2"/>
    <w:multiLevelType w:val="multilevel"/>
    <w:tmpl w:val="5A8C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985F4E"/>
    <w:multiLevelType w:val="hybridMultilevel"/>
    <w:tmpl w:val="E4ECEC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04A18BB"/>
    <w:multiLevelType w:val="hybridMultilevel"/>
    <w:tmpl w:val="DB8080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40857C64"/>
    <w:multiLevelType w:val="hybridMultilevel"/>
    <w:tmpl w:val="D714A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22D772B"/>
    <w:multiLevelType w:val="hybridMultilevel"/>
    <w:tmpl w:val="FD600D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4AD5E0E"/>
    <w:multiLevelType w:val="hybridMultilevel"/>
    <w:tmpl w:val="219A8FD4"/>
    <w:lvl w:ilvl="0" w:tplc="17D83426">
      <w:numFmt w:val="bullet"/>
      <w:lvlText w:val="•"/>
      <w:lvlJc w:val="left"/>
      <w:pPr>
        <w:ind w:left="1440" w:hanging="72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3" w15:restartNumberingAfterBreak="0">
    <w:nsid w:val="467405B6"/>
    <w:multiLevelType w:val="hybridMultilevel"/>
    <w:tmpl w:val="79AEA5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46EE5952"/>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9B60779"/>
    <w:multiLevelType w:val="hybridMultilevel"/>
    <w:tmpl w:val="F8FC9A0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6" w15:restartNumberingAfterBreak="0">
    <w:nsid w:val="4C0814E8"/>
    <w:multiLevelType w:val="hybridMultilevel"/>
    <w:tmpl w:val="17AEEE8A"/>
    <w:lvl w:ilvl="0" w:tplc="E0DA8692">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4CBE67B8"/>
    <w:multiLevelType w:val="multilevel"/>
    <w:tmpl w:val="A85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CE2FAA"/>
    <w:multiLevelType w:val="hybridMultilevel"/>
    <w:tmpl w:val="7C7AE188"/>
    <w:lvl w:ilvl="0" w:tplc="17D83426">
      <w:numFmt w:val="bullet"/>
      <w:lvlText w:val="•"/>
      <w:lvlJc w:val="left"/>
      <w:pPr>
        <w:ind w:left="2160" w:hanging="72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9" w15:restartNumberingAfterBreak="0">
    <w:nsid w:val="4D782E91"/>
    <w:multiLevelType w:val="hybridMultilevel"/>
    <w:tmpl w:val="7CB0F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0516834"/>
    <w:multiLevelType w:val="multilevel"/>
    <w:tmpl w:val="A28A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C61561"/>
    <w:multiLevelType w:val="hybridMultilevel"/>
    <w:tmpl w:val="BC7C728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50CD1A55"/>
    <w:multiLevelType w:val="hybridMultilevel"/>
    <w:tmpl w:val="EE26EF0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51E74C96"/>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29321A3"/>
    <w:multiLevelType w:val="hybridMultilevel"/>
    <w:tmpl w:val="7A4412CE"/>
    <w:lvl w:ilvl="0" w:tplc="61B6E1C2">
      <w:start w:val="1"/>
      <w:numFmt w:val="decimal"/>
      <w:lvlText w:val="%1."/>
      <w:lvlJc w:val="left"/>
      <w:pPr>
        <w:ind w:left="720" w:hanging="360"/>
      </w:pPr>
      <w:rPr>
        <w:rFonts w:ascii="Roboto" w:hAnsi="Roboto" w:hint="default"/>
        <w:color w:val="111111"/>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B34178"/>
    <w:multiLevelType w:val="hybridMultilevel"/>
    <w:tmpl w:val="B83EC8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6" w15:restartNumberingAfterBreak="0">
    <w:nsid w:val="55283720"/>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B1F7E03"/>
    <w:multiLevelType w:val="hybridMultilevel"/>
    <w:tmpl w:val="2A0C5B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BD241E6"/>
    <w:multiLevelType w:val="hybridMultilevel"/>
    <w:tmpl w:val="A49A50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5C654DF5"/>
    <w:multiLevelType w:val="hybridMultilevel"/>
    <w:tmpl w:val="F6DC11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5C893007"/>
    <w:multiLevelType w:val="hybridMultilevel"/>
    <w:tmpl w:val="4D926B56"/>
    <w:lvl w:ilvl="0" w:tplc="17D83426">
      <w:numFmt w:val="bullet"/>
      <w:lvlText w:val="•"/>
      <w:lvlJc w:val="left"/>
      <w:pPr>
        <w:ind w:left="1440" w:hanging="72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1" w15:restartNumberingAfterBreak="0">
    <w:nsid w:val="5CA7327A"/>
    <w:multiLevelType w:val="multilevel"/>
    <w:tmpl w:val="70144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0F5948"/>
    <w:multiLevelType w:val="hybridMultilevel"/>
    <w:tmpl w:val="BF8A9900"/>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3" w15:restartNumberingAfterBreak="0">
    <w:nsid w:val="61694C9D"/>
    <w:multiLevelType w:val="hybridMultilevel"/>
    <w:tmpl w:val="735E4EF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4" w15:restartNumberingAfterBreak="0">
    <w:nsid w:val="62744927"/>
    <w:multiLevelType w:val="hybridMultilevel"/>
    <w:tmpl w:val="ABECF0B0"/>
    <w:lvl w:ilvl="0" w:tplc="50E006EA">
      <w:start w:val="1"/>
      <w:numFmt w:val="decimal"/>
      <w:lvlText w:val="%1."/>
      <w:lvlJc w:val="left"/>
      <w:pPr>
        <w:ind w:left="720" w:hanging="360"/>
      </w:pPr>
      <w:rPr>
        <w:rFonts w:hint="default"/>
        <w:b/>
      </w:rPr>
    </w:lvl>
    <w:lvl w:ilvl="1" w:tplc="2A185668">
      <w:start w:val="1"/>
      <w:numFmt w:val="bullet"/>
      <w:lvlText w:val="•"/>
      <w:lvlJc w:val="left"/>
      <w:pPr>
        <w:ind w:left="1800" w:hanging="72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63947D2E"/>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3FE4B87"/>
    <w:multiLevelType w:val="multilevel"/>
    <w:tmpl w:val="937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5FD6AA5"/>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6B60F61"/>
    <w:multiLevelType w:val="hybridMultilevel"/>
    <w:tmpl w:val="4D3A3F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682812AB"/>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91777CC"/>
    <w:multiLevelType w:val="hybridMultilevel"/>
    <w:tmpl w:val="44E4512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1" w15:restartNumberingAfterBreak="0">
    <w:nsid w:val="6A1A39EE"/>
    <w:multiLevelType w:val="hybridMultilevel"/>
    <w:tmpl w:val="486811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6C6647B3"/>
    <w:multiLevelType w:val="hybridMultilevel"/>
    <w:tmpl w:val="792629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6C6D69C3"/>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1CE47A6"/>
    <w:multiLevelType w:val="hybridMultilevel"/>
    <w:tmpl w:val="CB48FCEC"/>
    <w:lvl w:ilvl="0" w:tplc="17D83426">
      <w:numFmt w:val="bullet"/>
      <w:lvlText w:val="•"/>
      <w:lvlJc w:val="left"/>
      <w:pPr>
        <w:ind w:left="2160" w:hanging="72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5" w15:restartNumberingAfterBreak="0">
    <w:nsid w:val="71E35B7E"/>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2DC3C6C"/>
    <w:multiLevelType w:val="multilevel"/>
    <w:tmpl w:val="5690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EB6741"/>
    <w:multiLevelType w:val="hybridMultilevel"/>
    <w:tmpl w:val="E2EAD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73332D69"/>
    <w:multiLevelType w:val="hybridMultilevel"/>
    <w:tmpl w:val="E8582A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739B4750"/>
    <w:multiLevelType w:val="multilevel"/>
    <w:tmpl w:val="37CA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C816B3"/>
    <w:multiLevelType w:val="multilevel"/>
    <w:tmpl w:val="F00EC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A822D1"/>
    <w:multiLevelType w:val="hybridMultilevel"/>
    <w:tmpl w:val="E5E63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51E42B3"/>
    <w:multiLevelType w:val="hybridMultilevel"/>
    <w:tmpl w:val="0EA4F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6197CA8"/>
    <w:multiLevelType w:val="hybridMultilevel"/>
    <w:tmpl w:val="BC7C72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6FE2E5A"/>
    <w:multiLevelType w:val="hybridMultilevel"/>
    <w:tmpl w:val="EF867BEA"/>
    <w:lvl w:ilvl="0" w:tplc="E824312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5" w15:restartNumberingAfterBreak="0">
    <w:nsid w:val="77EA2D29"/>
    <w:multiLevelType w:val="hybridMultilevel"/>
    <w:tmpl w:val="A252BD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79F575CE"/>
    <w:multiLevelType w:val="multilevel"/>
    <w:tmpl w:val="4C04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427DDB"/>
    <w:multiLevelType w:val="hybridMultilevel"/>
    <w:tmpl w:val="34389A3C"/>
    <w:lvl w:ilvl="0" w:tplc="8E862C4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3C70EB"/>
    <w:multiLevelType w:val="hybridMultilevel"/>
    <w:tmpl w:val="BC7C72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C005A53"/>
    <w:multiLevelType w:val="hybridMultilevel"/>
    <w:tmpl w:val="F556884A"/>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0" w15:restartNumberingAfterBreak="0">
    <w:nsid w:val="7C8B25FC"/>
    <w:multiLevelType w:val="multilevel"/>
    <w:tmpl w:val="DFC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90070B"/>
    <w:multiLevelType w:val="hybridMultilevel"/>
    <w:tmpl w:val="D20E15EC"/>
    <w:lvl w:ilvl="0" w:tplc="4ECAEAB0">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2" w15:restartNumberingAfterBreak="0">
    <w:nsid w:val="7D0912EE"/>
    <w:multiLevelType w:val="hybridMultilevel"/>
    <w:tmpl w:val="C19052E6"/>
    <w:lvl w:ilvl="0" w:tplc="17D83426">
      <w:numFmt w:val="bullet"/>
      <w:lvlText w:val="•"/>
      <w:lvlJc w:val="left"/>
      <w:pPr>
        <w:ind w:left="2160" w:hanging="72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3" w15:restartNumberingAfterBreak="0">
    <w:nsid w:val="7DCA7AEF"/>
    <w:multiLevelType w:val="multilevel"/>
    <w:tmpl w:val="D5302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432CDF"/>
    <w:multiLevelType w:val="multilevel"/>
    <w:tmpl w:val="22EE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F26916"/>
    <w:multiLevelType w:val="hybridMultilevel"/>
    <w:tmpl w:val="5E66D6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7F4710B4"/>
    <w:multiLevelType w:val="hybridMultilevel"/>
    <w:tmpl w:val="027C9488"/>
    <w:lvl w:ilvl="0" w:tplc="3A7067B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7F7E63D7"/>
    <w:multiLevelType w:val="hybridMultilevel"/>
    <w:tmpl w:val="FA868D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704282344">
    <w:abstractNumId w:val="86"/>
  </w:num>
  <w:num w:numId="2" w16cid:durableId="2132047513">
    <w:abstractNumId w:val="99"/>
  </w:num>
  <w:num w:numId="3" w16cid:durableId="1835291244">
    <w:abstractNumId w:val="74"/>
  </w:num>
  <w:num w:numId="4" w16cid:durableId="72707558">
    <w:abstractNumId w:val="107"/>
  </w:num>
  <w:num w:numId="5" w16cid:durableId="433135521">
    <w:abstractNumId w:val="13"/>
  </w:num>
  <w:num w:numId="6" w16cid:durableId="2057510692">
    <w:abstractNumId w:val="55"/>
  </w:num>
  <w:num w:numId="7" w16cid:durableId="1772125601">
    <w:abstractNumId w:val="6"/>
  </w:num>
  <w:num w:numId="8" w16cid:durableId="1279530804">
    <w:abstractNumId w:val="44"/>
  </w:num>
  <w:num w:numId="9" w16cid:durableId="1882285637">
    <w:abstractNumId w:val="113"/>
  </w:num>
  <w:num w:numId="10" w16cid:durableId="1375351449">
    <w:abstractNumId w:val="71"/>
  </w:num>
  <w:num w:numId="11" w16cid:durableId="2059283919">
    <w:abstractNumId w:val="43"/>
  </w:num>
  <w:num w:numId="12" w16cid:durableId="1548638443">
    <w:abstractNumId w:val="73"/>
  </w:num>
  <w:num w:numId="13" w16cid:durableId="330302430">
    <w:abstractNumId w:val="87"/>
  </w:num>
  <w:num w:numId="14" w16cid:durableId="895310935">
    <w:abstractNumId w:val="22"/>
  </w:num>
  <w:num w:numId="15" w16cid:durableId="1031299299">
    <w:abstractNumId w:val="2"/>
  </w:num>
  <w:num w:numId="16" w16cid:durableId="413354934">
    <w:abstractNumId w:val="85"/>
  </w:num>
  <w:num w:numId="17" w16cid:durableId="1816876261">
    <w:abstractNumId w:val="64"/>
  </w:num>
  <w:num w:numId="18" w16cid:durableId="571352009">
    <w:abstractNumId w:val="93"/>
  </w:num>
  <w:num w:numId="19" w16cid:durableId="1185481942">
    <w:abstractNumId w:val="108"/>
  </w:num>
  <w:num w:numId="20" w16cid:durableId="380716726">
    <w:abstractNumId w:val="76"/>
  </w:num>
  <w:num w:numId="21" w16cid:durableId="1428885410">
    <w:abstractNumId w:val="18"/>
  </w:num>
  <w:num w:numId="22" w16cid:durableId="767503072">
    <w:abstractNumId w:val="23"/>
  </w:num>
  <w:num w:numId="23" w16cid:durableId="919220893">
    <w:abstractNumId w:val="95"/>
  </w:num>
  <w:num w:numId="24" w16cid:durableId="1535653529">
    <w:abstractNumId w:val="89"/>
  </w:num>
  <w:num w:numId="25" w16cid:durableId="279532349">
    <w:abstractNumId w:val="42"/>
  </w:num>
  <w:num w:numId="26" w16cid:durableId="570627680">
    <w:abstractNumId w:val="110"/>
  </w:num>
  <w:num w:numId="27" w16cid:durableId="521821674">
    <w:abstractNumId w:val="26"/>
  </w:num>
  <w:num w:numId="28" w16cid:durableId="394745506">
    <w:abstractNumId w:val="60"/>
  </w:num>
  <w:num w:numId="29" w16cid:durableId="1656764550">
    <w:abstractNumId w:val="96"/>
  </w:num>
  <w:num w:numId="30" w16cid:durableId="1357733421">
    <w:abstractNumId w:val="30"/>
  </w:num>
  <w:num w:numId="31" w16cid:durableId="2073574642">
    <w:abstractNumId w:val="77"/>
  </w:num>
  <w:num w:numId="32" w16cid:durableId="465202081">
    <w:abstractNumId w:val="69"/>
  </w:num>
  <w:num w:numId="33" w16cid:durableId="1442991260">
    <w:abstractNumId w:val="48"/>
  </w:num>
  <w:num w:numId="34" w16cid:durableId="24645458">
    <w:abstractNumId w:val="34"/>
  </w:num>
  <w:num w:numId="35" w16cid:durableId="1053312374">
    <w:abstractNumId w:val="117"/>
  </w:num>
  <w:num w:numId="36" w16cid:durableId="1547372793">
    <w:abstractNumId w:val="91"/>
  </w:num>
  <w:num w:numId="37" w16cid:durableId="210848245">
    <w:abstractNumId w:val="102"/>
  </w:num>
  <w:num w:numId="38" w16cid:durableId="89394407">
    <w:abstractNumId w:val="116"/>
  </w:num>
  <w:num w:numId="39" w16cid:durableId="373510150">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125662520">
    <w:abstractNumId w:val="103"/>
  </w:num>
  <w:num w:numId="41" w16cid:durableId="559368927">
    <w:abstractNumId w:val="4"/>
  </w:num>
  <w:num w:numId="42" w16cid:durableId="1405103025">
    <w:abstractNumId w:val="37"/>
  </w:num>
  <w:num w:numId="43" w16cid:durableId="221449664">
    <w:abstractNumId w:val="11"/>
  </w:num>
  <w:num w:numId="44" w16cid:durableId="1506628474">
    <w:abstractNumId w:val="61"/>
  </w:num>
  <w:num w:numId="45" w16cid:durableId="1593466835">
    <w:abstractNumId w:val="104"/>
  </w:num>
  <w:num w:numId="46" w16cid:durableId="620574746">
    <w:abstractNumId w:val="66"/>
  </w:num>
  <w:num w:numId="47" w16cid:durableId="905803304">
    <w:abstractNumId w:val="59"/>
  </w:num>
  <w:num w:numId="48" w16cid:durableId="114912600">
    <w:abstractNumId w:val="84"/>
  </w:num>
  <w:num w:numId="49" w16cid:durableId="390731348">
    <w:abstractNumId w:val="52"/>
  </w:num>
  <w:num w:numId="50" w16cid:durableId="242375030">
    <w:abstractNumId w:val="0"/>
  </w:num>
  <w:num w:numId="51" w16cid:durableId="1792236647">
    <w:abstractNumId w:val="36"/>
  </w:num>
  <w:num w:numId="52" w16cid:durableId="1003048216">
    <w:abstractNumId w:val="7"/>
  </w:num>
  <w:num w:numId="53" w16cid:durableId="1783450418">
    <w:abstractNumId w:val="15"/>
  </w:num>
  <w:num w:numId="54" w16cid:durableId="276134133">
    <w:abstractNumId w:val="53"/>
  </w:num>
  <w:num w:numId="55" w16cid:durableId="1294168594">
    <w:abstractNumId w:val="115"/>
  </w:num>
  <w:num w:numId="56" w16cid:durableId="1491481814">
    <w:abstractNumId w:val="32"/>
  </w:num>
  <w:num w:numId="57" w16cid:durableId="1399552142">
    <w:abstractNumId w:val="46"/>
  </w:num>
  <w:num w:numId="58" w16cid:durableId="1679502627">
    <w:abstractNumId w:val="63"/>
  </w:num>
  <w:num w:numId="59" w16cid:durableId="907619143">
    <w:abstractNumId w:val="10"/>
  </w:num>
  <w:num w:numId="60" w16cid:durableId="429936355">
    <w:abstractNumId w:val="33"/>
  </w:num>
  <w:num w:numId="61" w16cid:durableId="1516654769">
    <w:abstractNumId w:val="12"/>
  </w:num>
  <w:num w:numId="62" w16cid:durableId="1405642333">
    <w:abstractNumId w:val="100"/>
  </w:num>
  <w:num w:numId="63" w16cid:durableId="1156992666">
    <w:abstractNumId w:val="51"/>
  </w:num>
  <w:num w:numId="64" w16cid:durableId="1771579201">
    <w:abstractNumId w:val="81"/>
  </w:num>
  <w:num w:numId="65" w16cid:durableId="260647620">
    <w:abstractNumId w:val="106"/>
  </w:num>
  <w:num w:numId="66" w16cid:durableId="1816141692">
    <w:abstractNumId w:val="114"/>
  </w:num>
  <w:num w:numId="67" w16cid:durableId="1762603567">
    <w:abstractNumId w:val="5"/>
  </w:num>
  <w:num w:numId="68" w16cid:durableId="715590345">
    <w:abstractNumId w:val="54"/>
  </w:num>
  <w:num w:numId="69" w16cid:durableId="694425930">
    <w:abstractNumId w:val="67"/>
  </w:num>
  <w:num w:numId="70" w16cid:durableId="2103838781">
    <w:abstractNumId w:val="8"/>
  </w:num>
  <w:num w:numId="71" w16cid:durableId="1031955677">
    <w:abstractNumId w:val="29"/>
  </w:num>
  <w:num w:numId="72" w16cid:durableId="1220674961">
    <w:abstractNumId w:val="57"/>
  </w:num>
  <w:num w:numId="73" w16cid:durableId="753891534">
    <w:abstractNumId w:val="78"/>
  </w:num>
  <w:num w:numId="74" w16cid:durableId="1456290753">
    <w:abstractNumId w:val="38"/>
  </w:num>
  <w:num w:numId="75" w16cid:durableId="1035037163">
    <w:abstractNumId w:val="39"/>
  </w:num>
  <w:num w:numId="76" w16cid:durableId="1312325339">
    <w:abstractNumId w:val="101"/>
  </w:num>
  <w:num w:numId="77" w16cid:durableId="401685825">
    <w:abstractNumId w:val="47"/>
  </w:num>
  <w:num w:numId="78" w16cid:durableId="292448016">
    <w:abstractNumId w:val="27"/>
  </w:num>
  <w:num w:numId="79" w16cid:durableId="1456096815">
    <w:abstractNumId w:val="58"/>
  </w:num>
  <w:num w:numId="80" w16cid:durableId="929237348">
    <w:abstractNumId w:val="92"/>
  </w:num>
  <w:num w:numId="81" w16cid:durableId="98531944">
    <w:abstractNumId w:val="65"/>
  </w:num>
  <w:num w:numId="82" w16cid:durableId="1461069263">
    <w:abstractNumId w:val="98"/>
  </w:num>
  <w:num w:numId="83" w16cid:durableId="596645140">
    <w:abstractNumId w:val="83"/>
  </w:num>
  <w:num w:numId="84" w16cid:durableId="520583815">
    <w:abstractNumId w:val="82"/>
  </w:num>
  <w:num w:numId="85" w16cid:durableId="165945612">
    <w:abstractNumId w:val="9"/>
  </w:num>
  <w:num w:numId="86" w16cid:durableId="985008398">
    <w:abstractNumId w:val="14"/>
  </w:num>
  <w:num w:numId="87" w16cid:durableId="1191802882">
    <w:abstractNumId w:val="1"/>
  </w:num>
  <w:num w:numId="88" w16cid:durableId="522473560">
    <w:abstractNumId w:val="109"/>
  </w:num>
  <w:num w:numId="89" w16cid:durableId="1678077628">
    <w:abstractNumId w:val="3"/>
  </w:num>
  <w:num w:numId="90" w16cid:durableId="1695158147">
    <w:abstractNumId w:val="105"/>
  </w:num>
  <w:num w:numId="91" w16cid:durableId="1813447857">
    <w:abstractNumId w:val="56"/>
  </w:num>
  <w:num w:numId="92" w16cid:durableId="2045861346">
    <w:abstractNumId w:val="90"/>
  </w:num>
  <w:num w:numId="93" w16cid:durableId="1795247538">
    <w:abstractNumId w:val="97"/>
  </w:num>
  <w:num w:numId="94" w16cid:durableId="988367229">
    <w:abstractNumId w:val="21"/>
  </w:num>
  <w:num w:numId="95" w16cid:durableId="858352083">
    <w:abstractNumId w:val="24"/>
  </w:num>
  <w:num w:numId="96" w16cid:durableId="1910768186">
    <w:abstractNumId w:val="41"/>
  </w:num>
  <w:num w:numId="97" w16cid:durableId="1015687634">
    <w:abstractNumId w:val="19"/>
  </w:num>
  <w:num w:numId="98" w16cid:durableId="106975666">
    <w:abstractNumId w:val="88"/>
  </w:num>
  <w:num w:numId="99" w16cid:durableId="1642033890">
    <w:abstractNumId w:val="25"/>
  </w:num>
  <w:num w:numId="100" w16cid:durableId="658656566">
    <w:abstractNumId w:val="68"/>
  </w:num>
  <w:num w:numId="101" w16cid:durableId="1552035754">
    <w:abstractNumId w:val="72"/>
  </w:num>
  <w:num w:numId="102" w16cid:durableId="1471483858">
    <w:abstractNumId w:val="28"/>
  </w:num>
  <w:num w:numId="103" w16cid:durableId="420033724">
    <w:abstractNumId w:val="79"/>
  </w:num>
  <w:num w:numId="104" w16cid:durableId="1316451636">
    <w:abstractNumId w:val="62"/>
  </w:num>
  <w:num w:numId="105" w16cid:durableId="568539940">
    <w:abstractNumId w:val="35"/>
  </w:num>
  <w:num w:numId="106" w16cid:durableId="863321581">
    <w:abstractNumId w:val="112"/>
  </w:num>
  <w:num w:numId="107" w16cid:durableId="258029581">
    <w:abstractNumId w:val="16"/>
  </w:num>
  <w:num w:numId="108" w16cid:durableId="322514428">
    <w:abstractNumId w:val="75"/>
  </w:num>
  <w:num w:numId="109" w16cid:durableId="849486089">
    <w:abstractNumId w:val="20"/>
  </w:num>
  <w:num w:numId="110" w16cid:durableId="1676152969">
    <w:abstractNumId w:val="17"/>
  </w:num>
  <w:num w:numId="111" w16cid:durableId="525562041">
    <w:abstractNumId w:val="80"/>
  </w:num>
  <w:num w:numId="112" w16cid:durableId="1143542193">
    <w:abstractNumId w:val="94"/>
  </w:num>
  <w:num w:numId="113" w16cid:durableId="949362987">
    <w:abstractNumId w:val="31"/>
  </w:num>
  <w:num w:numId="114" w16cid:durableId="986669393">
    <w:abstractNumId w:val="50"/>
  </w:num>
  <w:num w:numId="115" w16cid:durableId="395856678">
    <w:abstractNumId w:val="40"/>
  </w:num>
  <w:num w:numId="116" w16cid:durableId="469254088">
    <w:abstractNumId w:val="45"/>
  </w:num>
  <w:num w:numId="117" w16cid:durableId="1109280642">
    <w:abstractNumId w:val="111"/>
  </w:num>
  <w:num w:numId="118" w16cid:durableId="44184481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624"/>
    <w:rsid w:val="00005B9F"/>
    <w:rsid w:val="00005ED2"/>
    <w:rsid w:val="000109B2"/>
    <w:rsid w:val="00015E21"/>
    <w:rsid w:val="00016D2F"/>
    <w:rsid w:val="00016F3F"/>
    <w:rsid w:val="0002127E"/>
    <w:rsid w:val="00021CAD"/>
    <w:rsid w:val="00022C53"/>
    <w:rsid w:val="000246F1"/>
    <w:rsid w:val="00024721"/>
    <w:rsid w:val="00027252"/>
    <w:rsid w:val="00037624"/>
    <w:rsid w:val="00042303"/>
    <w:rsid w:val="0004371A"/>
    <w:rsid w:val="000573D2"/>
    <w:rsid w:val="00061D6C"/>
    <w:rsid w:val="00064DF3"/>
    <w:rsid w:val="00070532"/>
    <w:rsid w:val="0007444F"/>
    <w:rsid w:val="000747F0"/>
    <w:rsid w:val="000769B8"/>
    <w:rsid w:val="00080E5C"/>
    <w:rsid w:val="00082C7C"/>
    <w:rsid w:val="00084FCF"/>
    <w:rsid w:val="000865B7"/>
    <w:rsid w:val="000877E9"/>
    <w:rsid w:val="00092493"/>
    <w:rsid w:val="00093BA2"/>
    <w:rsid w:val="00096A4A"/>
    <w:rsid w:val="000974A4"/>
    <w:rsid w:val="000A25E5"/>
    <w:rsid w:val="000A6E4F"/>
    <w:rsid w:val="000B0E80"/>
    <w:rsid w:val="000B46A6"/>
    <w:rsid w:val="000B6092"/>
    <w:rsid w:val="000E076A"/>
    <w:rsid w:val="000E3EE5"/>
    <w:rsid w:val="000E4D70"/>
    <w:rsid w:val="000E64C2"/>
    <w:rsid w:val="000F3239"/>
    <w:rsid w:val="000F3F54"/>
    <w:rsid w:val="00101FCE"/>
    <w:rsid w:val="00113D61"/>
    <w:rsid w:val="00114BFB"/>
    <w:rsid w:val="00116378"/>
    <w:rsid w:val="00116A11"/>
    <w:rsid w:val="00117733"/>
    <w:rsid w:val="0012228D"/>
    <w:rsid w:val="00127074"/>
    <w:rsid w:val="001276BC"/>
    <w:rsid w:val="00130233"/>
    <w:rsid w:val="00140243"/>
    <w:rsid w:val="0014036D"/>
    <w:rsid w:val="00140893"/>
    <w:rsid w:val="00141B66"/>
    <w:rsid w:val="0014329D"/>
    <w:rsid w:val="00151FD0"/>
    <w:rsid w:val="001574F6"/>
    <w:rsid w:val="00160454"/>
    <w:rsid w:val="00163A6E"/>
    <w:rsid w:val="00163C6F"/>
    <w:rsid w:val="00165380"/>
    <w:rsid w:val="00170790"/>
    <w:rsid w:val="00173111"/>
    <w:rsid w:val="001740EF"/>
    <w:rsid w:val="001756B6"/>
    <w:rsid w:val="00180091"/>
    <w:rsid w:val="00181C56"/>
    <w:rsid w:val="0018208F"/>
    <w:rsid w:val="0018324B"/>
    <w:rsid w:val="001911C3"/>
    <w:rsid w:val="001A03CD"/>
    <w:rsid w:val="001A2638"/>
    <w:rsid w:val="001A31BD"/>
    <w:rsid w:val="001A4B5B"/>
    <w:rsid w:val="001A6710"/>
    <w:rsid w:val="001B2B3C"/>
    <w:rsid w:val="001B4950"/>
    <w:rsid w:val="001C1B86"/>
    <w:rsid w:val="001C447A"/>
    <w:rsid w:val="001C46F3"/>
    <w:rsid w:val="001C497B"/>
    <w:rsid w:val="001C4E39"/>
    <w:rsid w:val="001C6755"/>
    <w:rsid w:val="001D20BA"/>
    <w:rsid w:val="001D2C91"/>
    <w:rsid w:val="001D3019"/>
    <w:rsid w:val="001E21A7"/>
    <w:rsid w:val="001E26CD"/>
    <w:rsid w:val="001E3B9C"/>
    <w:rsid w:val="001E6510"/>
    <w:rsid w:val="001E6A06"/>
    <w:rsid w:val="001E749E"/>
    <w:rsid w:val="001E7A2F"/>
    <w:rsid w:val="001F04E3"/>
    <w:rsid w:val="001F65A8"/>
    <w:rsid w:val="00200398"/>
    <w:rsid w:val="002017BD"/>
    <w:rsid w:val="00205FE1"/>
    <w:rsid w:val="00206965"/>
    <w:rsid w:val="00210056"/>
    <w:rsid w:val="00211F3B"/>
    <w:rsid w:val="002126C6"/>
    <w:rsid w:val="002159C2"/>
    <w:rsid w:val="0021712E"/>
    <w:rsid w:val="0022461E"/>
    <w:rsid w:val="00225669"/>
    <w:rsid w:val="00230C83"/>
    <w:rsid w:val="0023157F"/>
    <w:rsid w:val="00231D88"/>
    <w:rsid w:val="00233306"/>
    <w:rsid w:val="002336F3"/>
    <w:rsid w:val="00237FAE"/>
    <w:rsid w:val="00241A82"/>
    <w:rsid w:val="00241DBB"/>
    <w:rsid w:val="00245901"/>
    <w:rsid w:val="002503D0"/>
    <w:rsid w:val="002517FA"/>
    <w:rsid w:val="00254BD1"/>
    <w:rsid w:val="00256A5C"/>
    <w:rsid w:val="00261A4B"/>
    <w:rsid w:val="00261CE6"/>
    <w:rsid w:val="00263230"/>
    <w:rsid w:val="00264A2B"/>
    <w:rsid w:val="00267757"/>
    <w:rsid w:val="00267DB2"/>
    <w:rsid w:val="00270FBD"/>
    <w:rsid w:val="0027305C"/>
    <w:rsid w:val="002762F4"/>
    <w:rsid w:val="002810DB"/>
    <w:rsid w:val="00281BE3"/>
    <w:rsid w:val="002832C9"/>
    <w:rsid w:val="0028532A"/>
    <w:rsid w:val="00287C5B"/>
    <w:rsid w:val="002902D0"/>
    <w:rsid w:val="00290FD2"/>
    <w:rsid w:val="00292FE5"/>
    <w:rsid w:val="002A0B15"/>
    <w:rsid w:val="002A27CB"/>
    <w:rsid w:val="002A397F"/>
    <w:rsid w:val="002A3F04"/>
    <w:rsid w:val="002A753A"/>
    <w:rsid w:val="002B1AD5"/>
    <w:rsid w:val="002B4065"/>
    <w:rsid w:val="002C1AB8"/>
    <w:rsid w:val="002D16B2"/>
    <w:rsid w:val="002D1EDE"/>
    <w:rsid w:val="002D49D8"/>
    <w:rsid w:val="002D60D0"/>
    <w:rsid w:val="00300CA2"/>
    <w:rsid w:val="003014CE"/>
    <w:rsid w:val="00301887"/>
    <w:rsid w:val="00302876"/>
    <w:rsid w:val="00303CEC"/>
    <w:rsid w:val="0030714E"/>
    <w:rsid w:val="00307FD5"/>
    <w:rsid w:val="00311E51"/>
    <w:rsid w:val="00311F00"/>
    <w:rsid w:val="003126DE"/>
    <w:rsid w:val="003128E1"/>
    <w:rsid w:val="00314C1F"/>
    <w:rsid w:val="003177E9"/>
    <w:rsid w:val="003178D8"/>
    <w:rsid w:val="00320B6A"/>
    <w:rsid w:val="00321543"/>
    <w:rsid w:val="00325533"/>
    <w:rsid w:val="0032595F"/>
    <w:rsid w:val="00325AB7"/>
    <w:rsid w:val="003267EB"/>
    <w:rsid w:val="00327204"/>
    <w:rsid w:val="003273B3"/>
    <w:rsid w:val="0033620F"/>
    <w:rsid w:val="0034283C"/>
    <w:rsid w:val="00343795"/>
    <w:rsid w:val="00346C70"/>
    <w:rsid w:val="00351B69"/>
    <w:rsid w:val="00354EA7"/>
    <w:rsid w:val="003551D4"/>
    <w:rsid w:val="00363AB5"/>
    <w:rsid w:val="0036665C"/>
    <w:rsid w:val="00367422"/>
    <w:rsid w:val="00370282"/>
    <w:rsid w:val="003702CB"/>
    <w:rsid w:val="0037377D"/>
    <w:rsid w:val="003738B4"/>
    <w:rsid w:val="00376517"/>
    <w:rsid w:val="00382D0A"/>
    <w:rsid w:val="00383941"/>
    <w:rsid w:val="003908AC"/>
    <w:rsid w:val="0039280B"/>
    <w:rsid w:val="0039670E"/>
    <w:rsid w:val="00397320"/>
    <w:rsid w:val="003A01B5"/>
    <w:rsid w:val="003A0200"/>
    <w:rsid w:val="003A06D6"/>
    <w:rsid w:val="003A1A56"/>
    <w:rsid w:val="003A263C"/>
    <w:rsid w:val="003A35E0"/>
    <w:rsid w:val="003B5998"/>
    <w:rsid w:val="003B6206"/>
    <w:rsid w:val="003B6A8F"/>
    <w:rsid w:val="003B6E7E"/>
    <w:rsid w:val="003C0776"/>
    <w:rsid w:val="003C1AFE"/>
    <w:rsid w:val="003C564C"/>
    <w:rsid w:val="003D07DB"/>
    <w:rsid w:val="003D0CC6"/>
    <w:rsid w:val="003D1AF6"/>
    <w:rsid w:val="003E0755"/>
    <w:rsid w:val="003E1666"/>
    <w:rsid w:val="003E3F36"/>
    <w:rsid w:val="003F0538"/>
    <w:rsid w:val="003F235E"/>
    <w:rsid w:val="003F735E"/>
    <w:rsid w:val="00402D5B"/>
    <w:rsid w:val="00403136"/>
    <w:rsid w:val="00405770"/>
    <w:rsid w:val="004079E1"/>
    <w:rsid w:val="004156F1"/>
    <w:rsid w:val="00415991"/>
    <w:rsid w:val="00416F99"/>
    <w:rsid w:val="00427E4D"/>
    <w:rsid w:val="00427F0B"/>
    <w:rsid w:val="00430AFF"/>
    <w:rsid w:val="00432D54"/>
    <w:rsid w:val="00432D9A"/>
    <w:rsid w:val="00435251"/>
    <w:rsid w:val="00436395"/>
    <w:rsid w:val="00437DAF"/>
    <w:rsid w:val="00440222"/>
    <w:rsid w:val="00440CD1"/>
    <w:rsid w:val="0044493B"/>
    <w:rsid w:val="0044507A"/>
    <w:rsid w:val="0045336D"/>
    <w:rsid w:val="004536B8"/>
    <w:rsid w:val="00455AAA"/>
    <w:rsid w:val="004560E7"/>
    <w:rsid w:val="0046271E"/>
    <w:rsid w:val="00463EEF"/>
    <w:rsid w:val="0047021C"/>
    <w:rsid w:val="004715F3"/>
    <w:rsid w:val="00473B1A"/>
    <w:rsid w:val="00484CE5"/>
    <w:rsid w:val="00492EB0"/>
    <w:rsid w:val="00494170"/>
    <w:rsid w:val="004969F6"/>
    <w:rsid w:val="004A190C"/>
    <w:rsid w:val="004A32FA"/>
    <w:rsid w:val="004A42D3"/>
    <w:rsid w:val="004A4773"/>
    <w:rsid w:val="004A669B"/>
    <w:rsid w:val="004B059F"/>
    <w:rsid w:val="004B0C51"/>
    <w:rsid w:val="004B3809"/>
    <w:rsid w:val="004B6807"/>
    <w:rsid w:val="004B7CDA"/>
    <w:rsid w:val="004C29A2"/>
    <w:rsid w:val="004C6603"/>
    <w:rsid w:val="004D765C"/>
    <w:rsid w:val="004D7ED2"/>
    <w:rsid w:val="004E0A85"/>
    <w:rsid w:val="004E463D"/>
    <w:rsid w:val="004E46B3"/>
    <w:rsid w:val="004E68FB"/>
    <w:rsid w:val="004E731F"/>
    <w:rsid w:val="004F2ECC"/>
    <w:rsid w:val="00503949"/>
    <w:rsid w:val="00504056"/>
    <w:rsid w:val="0050680F"/>
    <w:rsid w:val="0050733E"/>
    <w:rsid w:val="00507FAF"/>
    <w:rsid w:val="00512B70"/>
    <w:rsid w:val="00516AAB"/>
    <w:rsid w:val="005175BF"/>
    <w:rsid w:val="00522ADF"/>
    <w:rsid w:val="00524D74"/>
    <w:rsid w:val="005271F5"/>
    <w:rsid w:val="005344F9"/>
    <w:rsid w:val="005346B1"/>
    <w:rsid w:val="00546B75"/>
    <w:rsid w:val="00550760"/>
    <w:rsid w:val="00554841"/>
    <w:rsid w:val="00555523"/>
    <w:rsid w:val="005570DB"/>
    <w:rsid w:val="005578CB"/>
    <w:rsid w:val="00560730"/>
    <w:rsid w:val="005630B6"/>
    <w:rsid w:val="00563894"/>
    <w:rsid w:val="005645FB"/>
    <w:rsid w:val="00566982"/>
    <w:rsid w:val="00571F40"/>
    <w:rsid w:val="00575430"/>
    <w:rsid w:val="00580D83"/>
    <w:rsid w:val="005825E5"/>
    <w:rsid w:val="00583332"/>
    <w:rsid w:val="005862AE"/>
    <w:rsid w:val="005A09C9"/>
    <w:rsid w:val="005A1805"/>
    <w:rsid w:val="005A180A"/>
    <w:rsid w:val="005A4893"/>
    <w:rsid w:val="005A6E4B"/>
    <w:rsid w:val="005C3ADE"/>
    <w:rsid w:val="005C4BD4"/>
    <w:rsid w:val="005C5D0A"/>
    <w:rsid w:val="005D0E48"/>
    <w:rsid w:val="005D593C"/>
    <w:rsid w:val="005D63D3"/>
    <w:rsid w:val="005E051F"/>
    <w:rsid w:val="005E15D8"/>
    <w:rsid w:val="005F5657"/>
    <w:rsid w:val="005F7891"/>
    <w:rsid w:val="00600557"/>
    <w:rsid w:val="0060179D"/>
    <w:rsid w:val="0060522F"/>
    <w:rsid w:val="00606105"/>
    <w:rsid w:val="006125ED"/>
    <w:rsid w:val="0061693E"/>
    <w:rsid w:val="00617820"/>
    <w:rsid w:val="00622304"/>
    <w:rsid w:val="00624A68"/>
    <w:rsid w:val="00624C5F"/>
    <w:rsid w:val="006309E0"/>
    <w:rsid w:val="0063640A"/>
    <w:rsid w:val="006401BA"/>
    <w:rsid w:val="00640632"/>
    <w:rsid w:val="00642198"/>
    <w:rsid w:val="0064567E"/>
    <w:rsid w:val="00645EB1"/>
    <w:rsid w:val="00651CAE"/>
    <w:rsid w:val="0065529F"/>
    <w:rsid w:val="006552A7"/>
    <w:rsid w:val="0066085D"/>
    <w:rsid w:val="006611A2"/>
    <w:rsid w:val="00662890"/>
    <w:rsid w:val="00664207"/>
    <w:rsid w:val="0066487D"/>
    <w:rsid w:val="0066602B"/>
    <w:rsid w:val="006672CE"/>
    <w:rsid w:val="00670F27"/>
    <w:rsid w:val="00671468"/>
    <w:rsid w:val="006715CA"/>
    <w:rsid w:val="00676664"/>
    <w:rsid w:val="00680436"/>
    <w:rsid w:val="0068423D"/>
    <w:rsid w:val="00684319"/>
    <w:rsid w:val="00684895"/>
    <w:rsid w:val="0069084D"/>
    <w:rsid w:val="006916B4"/>
    <w:rsid w:val="00694127"/>
    <w:rsid w:val="00694741"/>
    <w:rsid w:val="006A01AF"/>
    <w:rsid w:val="006A1B90"/>
    <w:rsid w:val="006A1BF7"/>
    <w:rsid w:val="006A1EB0"/>
    <w:rsid w:val="006A4740"/>
    <w:rsid w:val="006A4F17"/>
    <w:rsid w:val="006A5CF6"/>
    <w:rsid w:val="006A60B8"/>
    <w:rsid w:val="006A6884"/>
    <w:rsid w:val="006B0121"/>
    <w:rsid w:val="006B1239"/>
    <w:rsid w:val="006C0C4C"/>
    <w:rsid w:val="006C1B9C"/>
    <w:rsid w:val="006C3B58"/>
    <w:rsid w:val="006C5B8E"/>
    <w:rsid w:val="006C5D3E"/>
    <w:rsid w:val="006D2172"/>
    <w:rsid w:val="006E3270"/>
    <w:rsid w:val="006E6384"/>
    <w:rsid w:val="006F0831"/>
    <w:rsid w:val="006F1D99"/>
    <w:rsid w:val="006F3C52"/>
    <w:rsid w:val="006F4396"/>
    <w:rsid w:val="006F4C1D"/>
    <w:rsid w:val="006F5380"/>
    <w:rsid w:val="006F6F58"/>
    <w:rsid w:val="00701F95"/>
    <w:rsid w:val="0070316D"/>
    <w:rsid w:val="007064AA"/>
    <w:rsid w:val="00710293"/>
    <w:rsid w:val="007169D5"/>
    <w:rsid w:val="0071750E"/>
    <w:rsid w:val="00717EAC"/>
    <w:rsid w:val="007203F9"/>
    <w:rsid w:val="00721A7A"/>
    <w:rsid w:val="00722385"/>
    <w:rsid w:val="00724F99"/>
    <w:rsid w:val="007260AE"/>
    <w:rsid w:val="00727D04"/>
    <w:rsid w:val="0074032D"/>
    <w:rsid w:val="007409EC"/>
    <w:rsid w:val="00740FE6"/>
    <w:rsid w:val="00741228"/>
    <w:rsid w:val="007451F7"/>
    <w:rsid w:val="00745B70"/>
    <w:rsid w:val="0076431E"/>
    <w:rsid w:val="007673A5"/>
    <w:rsid w:val="00767E0E"/>
    <w:rsid w:val="007738A8"/>
    <w:rsid w:val="00773B62"/>
    <w:rsid w:val="00777169"/>
    <w:rsid w:val="007816B2"/>
    <w:rsid w:val="00781E57"/>
    <w:rsid w:val="007839C2"/>
    <w:rsid w:val="00785014"/>
    <w:rsid w:val="007858E9"/>
    <w:rsid w:val="0079191A"/>
    <w:rsid w:val="00793568"/>
    <w:rsid w:val="007A5DD9"/>
    <w:rsid w:val="007A66D7"/>
    <w:rsid w:val="007A6ECA"/>
    <w:rsid w:val="007B1B20"/>
    <w:rsid w:val="007B2AFA"/>
    <w:rsid w:val="007B3D6C"/>
    <w:rsid w:val="007B5003"/>
    <w:rsid w:val="007B5EDB"/>
    <w:rsid w:val="007C00C4"/>
    <w:rsid w:val="007C1149"/>
    <w:rsid w:val="007C64A1"/>
    <w:rsid w:val="007C7AFD"/>
    <w:rsid w:val="007D22C3"/>
    <w:rsid w:val="007E0300"/>
    <w:rsid w:val="007E2635"/>
    <w:rsid w:val="007E26AD"/>
    <w:rsid w:val="007F1B32"/>
    <w:rsid w:val="007F6C80"/>
    <w:rsid w:val="007F717C"/>
    <w:rsid w:val="007F7A7A"/>
    <w:rsid w:val="008076CB"/>
    <w:rsid w:val="00811389"/>
    <w:rsid w:val="00811CAF"/>
    <w:rsid w:val="00815C8A"/>
    <w:rsid w:val="008173D1"/>
    <w:rsid w:val="00820277"/>
    <w:rsid w:val="008239A2"/>
    <w:rsid w:val="0082600F"/>
    <w:rsid w:val="00835C4D"/>
    <w:rsid w:val="008368D3"/>
    <w:rsid w:val="008405E2"/>
    <w:rsid w:val="00840B28"/>
    <w:rsid w:val="00845A68"/>
    <w:rsid w:val="00847839"/>
    <w:rsid w:val="00854378"/>
    <w:rsid w:val="00854ED3"/>
    <w:rsid w:val="00856DE8"/>
    <w:rsid w:val="00860A5E"/>
    <w:rsid w:val="0087151D"/>
    <w:rsid w:val="00874F8D"/>
    <w:rsid w:val="00877F38"/>
    <w:rsid w:val="0088198C"/>
    <w:rsid w:val="00883F12"/>
    <w:rsid w:val="0088510C"/>
    <w:rsid w:val="00887904"/>
    <w:rsid w:val="00890930"/>
    <w:rsid w:val="00895AF7"/>
    <w:rsid w:val="008A7DE0"/>
    <w:rsid w:val="008B5C24"/>
    <w:rsid w:val="008B7466"/>
    <w:rsid w:val="008C325D"/>
    <w:rsid w:val="008C59B3"/>
    <w:rsid w:val="008D0AB2"/>
    <w:rsid w:val="008D27FC"/>
    <w:rsid w:val="008D2D4C"/>
    <w:rsid w:val="008D3F4E"/>
    <w:rsid w:val="008D43FC"/>
    <w:rsid w:val="008D4C0A"/>
    <w:rsid w:val="008D6528"/>
    <w:rsid w:val="008D76DC"/>
    <w:rsid w:val="008E08B4"/>
    <w:rsid w:val="008E196E"/>
    <w:rsid w:val="008E5F16"/>
    <w:rsid w:val="008E6F3D"/>
    <w:rsid w:val="008E6F65"/>
    <w:rsid w:val="008E76BD"/>
    <w:rsid w:val="008E7C21"/>
    <w:rsid w:val="008F1ADA"/>
    <w:rsid w:val="008F2918"/>
    <w:rsid w:val="008F3169"/>
    <w:rsid w:val="008F5378"/>
    <w:rsid w:val="008F5B94"/>
    <w:rsid w:val="008F7464"/>
    <w:rsid w:val="008F77DA"/>
    <w:rsid w:val="009011AD"/>
    <w:rsid w:val="00905B4C"/>
    <w:rsid w:val="00911AF2"/>
    <w:rsid w:val="00913F65"/>
    <w:rsid w:val="00914E19"/>
    <w:rsid w:val="00915E28"/>
    <w:rsid w:val="00924C73"/>
    <w:rsid w:val="0092630E"/>
    <w:rsid w:val="00933267"/>
    <w:rsid w:val="00933E45"/>
    <w:rsid w:val="00936154"/>
    <w:rsid w:val="00937973"/>
    <w:rsid w:val="009409D0"/>
    <w:rsid w:val="009436A1"/>
    <w:rsid w:val="0094517E"/>
    <w:rsid w:val="00946005"/>
    <w:rsid w:val="009461EB"/>
    <w:rsid w:val="00946A52"/>
    <w:rsid w:val="0095327B"/>
    <w:rsid w:val="00954071"/>
    <w:rsid w:val="009541D6"/>
    <w:rsid w:val="00954CC9"/>
    <w:rsid w:val="00956FD9"/>
    <w:rsid w:val="00971106"/>
    <w:rsid w:val="0098026F"/>
    <w:rsid w:val="00982055"/>
    <w:rsid w:val="009856A1"/>
    <w:rsid w:val="00987051"/>
    <w:rsid w:val="00991807"/>
    <w:rsid w:val="00992D2A"/>
    <w:rsid w:val="009937E7"/>
    <w:rsid w:val="00994FC6"/>
    <w:rsid w:val="009960A3"/>
    <w:rsid w:val="009A2DD7"/>
    <w:rsid w:val="009A2F87"/>
    <w:rsid w:val="009A6339"/>
    <w:rsid w:val="009A76AF"/>
    <w:rsid w:val="009B602E"/>
    <w:rsid w:val="009B799D"/>
    <w:rsid w:val="009C5332"/>
    <w:rsid w:val="009C6218"/>
    <w:rsid w:val="009C69EC"/>
    <w:rsid w:val="009D2382"/>
    <w:rsid w:val="009D5B2F"/>
    <w:rsid w:val="009E0FEC"/>
    <w:rsid w:val="009E3EA3"/>
    <w:rsid w:val="009E45B7"/>
    <w:rsid w:val="009E49F9"/>
    <w:rsid w:val="009E50FA"/>
    <w:rsid w:val="009E6FC6"/>
    <w:rsid w:val="009E7C14"/>
    <w:rsid w:val="009F1200"/>
    <w:rsid w:val="009F37DE"/>
    <w:rsid w:val="009F6F52"/>
    <w:rsid w:val="009F7CDB"/>
    <w:rsid w:val="009F7CDE"/>
    <w:rsid w:val="00A00BC3"/>
    <w:rsid w:val="00A00BC5"/>
    <w:rsid w:val="00A01B95"/>
    <w:rsid w:val="00A04A04"/>
    <w:rsid w:val="00A07B15"/>
    <w:rsid w:val="00A11434"/>
    <w:rsid w:val="00A11D0F"/>
    <w:rsid w:val="00A12921"/>
    <w:rsid w:val="00A1341E"/>
    <w:rsid w:val="00A1537B"/>
    <w:rsid w:val="00A15B95"/>
    <w:rsid w:val="00A21CA6"/>
    <w:rsid w:val="00A22249"/>
    <w:rsid w:val="00A23091"/>
    <w:rsid w:val="00A2338C"/>
    <w:rsid w:val="00A248F1"/>
    <w:rsid w:val="00A2661E"/>
    <w:rsid w:val="00A307FE"/>
    <w:rsid w:val="00A3352E"/>
    <w:rsid w:val="00A35670"/>
    <w:rsid w:val="00A3764A"/>
    <w:rsid w:val="00A37C44"/>
    <w:rsid w:val="00A44C05"/>
    <w:rsid w:val="00A45FFE"/>
    <w:rsid w:val="00A52D5F"/>
    <w:rsid w:val="00A55100"/>
    <w:rsid w:val="00A61D7F"/>
    <w:rsid w:val="00A63066"/>
    <w:rsid w:val="00A6475D"/>
    <w:rsid w:val="00A647E4"/>
    <w:rsid w:val="00A65196"/>
    <w:rsid w:val="00A71E9B"/>
    <w:rsid w:val="00A7360C"/>
    <w:rsid w:val="00A74CE9"/>
    <w:rsid w:val="00A75903"/>
    <w:rsid w:val="00A842AC"/>
    <w:rsid w:val="00A8549C"/>
    <w:rsid w:val="00A85ADD"/>
    <w:rsid w:val="00A91FC1"/>
    <w:rsid w:val="00A955C1"/>
    <w:rsid w:val="00AA0F38"/>
    <w:rsid w:val="00AA42A3"/>
    <w:rsid w:val="00AA5869"/>
    <w:rsid w:val="00AA6683"/>
    <w:rsid w:val="00AB583B"/>
    <w:rsid w:val="00AB7551"/>
    <w:rsid w:val="00AC66A2"/>
    <w:rsid w:val="00AC7BB5"/>
    <w:rsid w:val="00AD433A"/>
    <w:rsid w:val="00AD578C"/>
    <w:rsid w:val="00AF0216"/>
    <w:rsid w:val="00AF3528"/>
    <w:rsid w:val="00AF6146"/>
    <w:rsid w:val="00B004CF"/>
    <w:rsid w:val="00B02582"/>
    <w:rsid w:val="00B069C9"/>
    <w:rsid w:val="00B11F60"/>
    <w:rsid w:val="00B1323E"/>
    <w:rsid w:val="00B13E8B"/>
    <w:rsid w:val="00B1538A"/>
    <w:rsid w:val="00B20BD6"/>
    <w:rsid w:val="00B23C0C"/>
    <w:rsid w:val="00B248E6"/>
    <w:rsid w:val="00B31E48"/>
    <w:rsid w:val="00B36169"/>
    <w:rsid w:val="00B36C60"/>
    <w:rsid w:val="00B46805"/>
    <w:rsid w:val="00B517CD"/>
    <w:rsid w:val="00B51F2C"/>
    <w:rsid w:val="00B52CE2"/>
    <w:rsid w:val="00B5335C"/>
    <w:rsid w:val="00B55EE5"/>
    <w:rsid w:val="00B57576"/>
    <w:rsid w:val="00B610EA"/>
    <w:rsid w:val="00B62E2F"/>
    <w:rsid w:val="00B63372"/>
    <w:rsid w:val="00B63748"/>
    <w:rsid w:val="00B65900"/>
    <w:rsid w:val="00B76E16"/>
    <w:rsid w:val="00B7788E"/>
    <w:rsid w:val="00B7798F"/>
    <w:rsid w:val="00B80B98"/>
    <w:rsid w:val="00B85E1A"/>
    <w:rsid w:val="00B96002"/>
    <w:rsid w:val="00BA080D"/>
    <w:rsid w:val="00BA0B39"/>
    <w:rsid w:val="00BA1AB0"/>
    <w:rsid w:val="00BA21FB"/>
    <w:rsid w:val="00BA3A8E"/>
    <w:rsid w:val="00BA44E0"/>
    <w:rsid w:val="00BA580B"/>
    <w:rsid w:val="00BA5816"/>
    <w:rsid w:val="00BA6723"/>
    <w:rsid w:val="00BA7D22"/>
    <w:rsid w:val="00BB1562"/>
    <w:rsid w:val="00BB3400"/>
    <w:rsid w:val="00BB4879"/>
    <w:rsid w:val="00BC00FE"/>
    <w:rsid w:val="00BC1DE9"/>
    <w:rsid w:val="00BC5574"/>
    <w:rsid w:val="00BC55D1"/>
    <w:rsid w:val="00BC6D78"/>
    <w:rsid w:val="00BC797C"/>
    <w:rsid w:val="00BD0D83"/>
    <w:rsid w:val="00BD2379"/>
    <w:rsid w:val="00BD2758"/>
    <w:rsid w:val="00BD3067"/>
    <w:rsid w:val="00BD44A7"/>
    <w:rsid w:val="00BE0A16"/>
    <w:rsid w:val="00BE2F1B"/>
    <w:rsid w:val="00BE36D1"/>
    <w:rsid w:val="00BE5E9E"/>
    <w:rsid w:val="00BE6AFE"/>
    <w:rsid w:val="00BF11E0"/>
    <w:rsid w:val="00BF2ADD"/>
    <w:rsid w:val="00BF55B2"/>
    <w:rsid w:val="00BF66CC"/>
    <w:rsid w:val="00BF6975"/>
    <w:rsid w:val="00C00287"/>
    <w:rsid w:val="00C01806"/>
    <w:rsid w:val="00C01B8C"/>
    <w:rsid w:val="00C02831"/>
    <w:rsid w:val="00C060FB"/>
    <w:rsid w:val="00C06CF5"/>
    <w:rsid w:val="00C0771C"/>
    <w:rsid w:val="00C1101D"/>
    <w:rsid w:val="00C13E87"/>
    <w:rsid w:val="00C13F9D"/>
    <w:rsid w:val="00C144C1"/>
    <w:rsid w:val="00C14C70"/>
    <w:rsid w:val="00C16F75"/>
    <w:rsid w:val="00C22A98"/>
    <w:rsid w:val="00C22C85"/>
    <w:rsid w:val="00C235EE"/>
    <w:rsid w:val="00C2441F"/>
    <w:rsid w:val="00C262F6"/>
    <w:rsid w:val="00C3007C"/>
    <w:rsid w:val="00C306A3"/>
    <w:rsid w:val="00C31428"/>
    <w:rsid w:val="00C32AF9"/>
    <w:rsid w:val="00C34D8D"/>
    <w:rsid w:val="00C36169"/>
    <w:rsid w:val="00C36363"/>
    <w:rsid w:val="00C41266"/>
    <w:rsid w:val="00C41EDA"/>
    <w:rsid w:val="00C44FCF"/>
    <w:rsid w:val="00C45FC9"/>
    <w:rsid w:val="00C464E8"/>
    <w:rsid w:val="00C47915"/>
    <w:rsid w:val="00C56EDE"/>
    <w:rsid w:val="00C57EB0"/>
    <w:rsid w:val="00C66396"/>
    <w:rsid w:val="00C73101"/>
    <w:rsid w:val="00C733D3"/>
    <w:rsid w:val="00C77EAF"/>
    <w:rsid w:val="00C81E2B"/>
    <w:rsid w:val="00C836E2"/>
    <w:rsid w:val="00C922D1"/>
    <w:rsid w:val="00C9478E"/>
    <w:rsid w:val="00C94EE2"/>
    <w:rsid w:val="00CA106C"/>
    <w:rsid w:val="00CA19B1"/>
    <w:rsid w:val="00CA2083"/>
    <w:rsid w:val="00CA6402"/>
    <w:rsid w:val="00CA645B"/>
    <w:rsid w:val="00CA7971"/>
    <w:rsid w:val="00CB34D5"/>
    <w:rsid w:val="00CD0414"/>
    <w:rsid w:val="00CD22AE"/>
    <w:rsid w:val="00CD2409"/>
    <w:rsid w:val="00CD2E79"/>
    <w:rsid w:val="00CE1CBD"/>
    <w:rsid w:val="00CE5324"/>
    <w:rsid w:val="00CE60A5"/>
    <w:rsid w:val="00CF3037"/>
    <w:rsid w:val="00CF5CDF"/>
    <w:rsid w:val="00CF6A45"/>
    <w:rsid w:val="00CF716F"/>
    <w:rsid w:val="00CF7884"/>
    <w:rsid w:val="00D04638"/>
    <w:rsid w:val="00D06353"/>
    <w:rsid w:val="00D13782"/>
    <w:rsid w:val="00D13FC0"/>
    <w:rsid w:val="00D20DE9"/>
    <w:rsid w:val="00D22EBD"/>
    <w:rsid w:val="00D23156"/>
    <w:rsid w:val="00D26E2F"/>
    <w:rsid w:val="00D37654"/>
    <w:rsid w:val="00D37DC5"/>
    <w:rsid w:val="00D406D2"/>
    <w:rsid w:val="00D42576"/>
    <w:rsid w:val="00D43541"/>
    <w:rsid w:val="00D4432F"/>
    <w:rsid w:val="00D44CBC"/>
    <w:rsid w:val="00D44FA7"/>
    <w:rsid w:val="00D45FFC"/>
    <w:rsid w:val="00D5100A"/>
    <w:rsid w:val="00D51CC7"/>
    <w:rsid w:val="00D575D7"/>
    <w:rsid w:val="00D57D16"/>
    <w:rsid w:val="00D57DC1"/>
    <w:rsid w:val="00D61D32"/>
    <w:rsid w:val="00D658C2"/>
    <w:rsid w:val="00D6694D"/>
    <w:rsid w:val="00D66AD6"/>
    <w:rsid w:val="00D67F55"/>
    <w:rsid w:val="00D75B5B"/>
    <w:rsid w:val="00D76551"/>
    <w:rsid w:val="00D807AF"/>
    <w:rsid w:val="00D81AB1"/>
    <w:rsid w:val="00D84C6E"/>
    <w:rsid w:val="00D84CA2"/>
    <w:rsid w:val="00D9525B"/>
    <w:rsid w:val="00D9560D"/>
    <w:rsid w:val="00D95BB0"/>
    <w:rsid w:val="00DA2253"/>
    <w:rsid w:val="00DA4893"/>
    <w:rsid w:val="00DB0F49"/>
    <w:rsid w:val="00DB5FDD"/>
    <w:rsid w:val="00DB69A5"/>
    <w:rsid w:val="00DC2099"/>
    <w:rsid w:val="00DC74E9"/>
    <w:rsid w:val="00DC775F"/>
    <w:rsid w:val="00DD042A"/>
    <w:rsid w:val="00DD075B"/>
    <w:rsid w:val="00DD346B"/>
    <w:rsid w:val="00DD48B5"/>
    <w:rsid w:val="00DE1657"/>
    <w:rsid w:val="00DE307F"/>
    <w:rsid w:val="00DE5BA9"/>
    <w:rsid w:val="00DE7E84"/>
    <w:rsid w:val="00DF054E"/>
    <w:rsid w:val="00DF098F"/>
    <w:rsid w:val="00DF3DB7"/>
    <w:rsid w:val="00DF4E0C"/>
    <w:rsid w:val="00DF55E3"/>
    <w:rsid w:val="00E04A79"/>
    <w:rsid w:val="00E11342"/>
    <w:rsid w:val="00E125A6"/>
    <w:rsid w:val="00E165E6"/>
    <w:rsid w:val="00E17CEB"/>
    <w:rsid w:val="00E2086E"/>
    <w:rsid w:val="00E214C3"/>
    <w:rsid w:val="00E25C36"/>
    <w:rsid w:val="00E27046"/>
    <w:rsid w:val="00E32F4E"/>
    <w:rsid w:val="00E34B64"/>
    <w:rsid w:val="00E35F16"/>
    <w:rsid w:val="00E37289"/>
    <w:rsid w:val="00E40718"/>
    <w:rsid w:val="00E4247F"/>
    <w:rsid w:val="00E43253"/>
    <w:rsid w:val="00E45B5E"/>
    <w:rsid w:val="00E46CEE"/>
    <w:rsid w:val="00E53574"/>
    <w:rsid w:val="00E53C65"/>
    <w:rsid w:val="00E56703"/>
    <w:rsid w:val="00E6172C"/>
    <w:rsid w:val="00E637A7"/>
    <w:rsid w:val="00E63E12"/>
    <w:rsid w:val="00E67DB4"/>
    <w:rsid w:val="00E70709"/>
    <w:rsid w:val="00E71846"/>
    <w:rsid w:val="00E8168B"/>
    <w:rsid w:val="00E84381"/>
    <w:rsid w:val="00E85FAE"/>
    <w:rsid w:val="00E9051A"/>
    <w:rsid w:val="00E976EA"/>
    <w:rsid w:val="00EA31B4"/>
    <w:rsid w:val="00EA789A"/>
    <w:rsid w:val="00EB1650"/>
    <w:rsid w:val="00EB22B5"/>
    <w:rsid w:val="00EB365B"/>
    <w:rsid w:val="00EB4E09"/>
    <w:rsid w:val="00EC1FC6"/>
    <w:rsid w:val="00EC2DF4"/>
    <w:rsid w:val="00EC586D"/>
    <w:rsid w:val="00ED00DC"/>
    <w:rsid w:val="00ED10F0"/>
    <w:rsid w:val="00ED15E3"/>
    <w:rsid w:val="00ED1F2B"/>
    <w:rsid w:val="00ED47FF"/>
    <w:rsid w:val="00ED63A4"/>
    <w:rsid w:val="00EE5D91"/>
    <w:rsid w:val="00EF172A"/>
    <w:rsid w:val="00EF6112"/>
    <w:rsid w:val="00EF61A5"/>
    <w:rsid w:val="00EF6F63"/>
    <w:rsid w:val="00EF7BF0"/>
    <w:rsid w:val="00EF7F1B"/>
    <w:rsid w:val="00F033ED"/>
    <w:rsid w:val="00F044BF"/>
    <w:rsid w:val="00F048B4"/>
    <w:rsid w:val="00F064FB"/>
    <w:rsid w:val="00F11171"/>
    <w:rsid w:val="00F129CF"/>
    <w:rsid w:val="00F15995"/>
    <w:rsid w:val="00F165FB"/>
    <w:rsid w:val="00F210F6"/>
    <w:rsid w:val="00F23028"/>
    <w:rsid w:val="00F23639"/>
    <w:rsid w:val="00F25C5F"/>
    <w:rsid w:val="00F31DC7"/>
    <w:rsid w:val="00F31F01"/>
    <w:rsid w:val="00F351D5"/>
    <w:rsid w:val="00F35449"/>
    <w:rsid w:val="00F41336"/>
    <w:rsid w:val="00F41E2F"/>
    <w:rsid w:val="00F447DE"/>
    <w:rsid w:val="00F5292B"/>
    <w:rsid w:val="00F53F70"/>
    <w:rsid w:val="00F578BE"/>
    <w:rsid w:val="00F6166B"/>
    <w:rsid w:val="00F63D8E"/>
    <w:rsid w:val="00F641D6"/>
    <w:rsid w:val="00F64D2B"/>
    <w:rsid w:val="00F7150C"/>
    <w:rsid w:val="00F722ED"/>
    <w:rsid w:val="00F75644"/>
    <w:rsid w:val="00F7652E"/>
    <w:rsid w:val="00F83E47"/>
    <w:rsid w:val="00F84717"/>
    <w:rsid w:val="00F85507"/>
    <w:rsid w:val="00F87015"/>
    <w:rsid w:val="00F9205F"/>
    <w:rsid w:val="00F93B9F"/>
    <w:rsid w:val="00F96E15"/>
    <w:rsid w:val="00FA52BD"/>
    <w:rsid w:val="00FA659A"/>
    <w:rsid w:val="00FB1335"/>
    <w:rsid w:val="00FB1B74"/>
    <w:rsid w:val="00FB1BB8"/>
    <w:rsid w:val="00FB282C"/>
    <w:rsid w:val="00FB3B06"/>
    <w:rsid w:val="00FB52B0"/>
    <w:rsid w:val="00FC1DC5"/>
    <w:rsid w:val="00FC6C6E"/>
    <w:rsid w:val="00FD033A"/>
    <w:rsid w:val="00FD2560"/>
    <w:rsid w:val="00FD4404"/>
    <w:rsid w:val="00FD7ED5"/>
    <w:rsid w:val="00FE14C0"/>
    <w:rsid w:val="00FE2849"/>
    <w:rsid w:val="00FE41DC"/>
    <w:rsid w:val="00FE4623"/>
    <w:rsid w:val="00FE6D1F"/>
    <w:rsid w:val="00FE7CDD"/>
    <w:rsid w:val="00FF1569"/>
    <w:rsid w:val="00FF348C"/>
    <w:rsid w:val="00FF43FD"/>
    <w:rsid w:val="00FF6A69"/>
    <w:rsid w:val="00FF74AB"/>
    <w:rsid w:val="019BD32A"/>
    <w:rsid w:val="21915DFF"/>
    <w:rsid w:val="22DF8CE7"/>
    <w:rsid w:val="33E973A4"/>
    <w:rsid w:val="5268B000"/>
    <w:rsid w:val="6FC01C9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8B369"/>
  <w15:docId w15:val="{C18BB96D-2694-5641-B55D-D46A299E7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5014"/>
    <w:pPr>
      <w:spacing w:after="0" w:line="240" w:lineRule="auto"/>
    </w:pPr>
    <w:rPr>
      <w:rFonts w:ascii="Times New Roman" w:eastAsia="Times New Roman" w:hAnsi="Times New Roman" w:cs="Times New Roman"/>
      <w:sz w:val="24"/>
      <w:szCs w:val="24"/>
      <w:lang w:val="ru-KZ" w:eastAsia="ru-RU"/>
    </w:rPr>
  </w:style>
  <w:style w:type="paragraph" w:styleId="1">
    <w:name w:val="heading 1"/>
    <w:basedOn w:val="a"/>
    <w:next w:val="a"/>
    <w:link w:val="10"/>
    <w:uiPriority w:val="9"/>
    <w:qFormat/>
    <w:rsid w:val="00FB1B7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402D5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nhideWhenUsed/>
    <w:qFormat/>
    <w:rsid w:val="00311F00"/>
    <w:pPr>
      <w:keepNext/>
      <w:jc w:val="center"/>
      <w:outlineLvl w:val="2"/>
    </w:pPr>
    <w:rPr>
      <w:b/>
      <w:bCs/>
    </w:rPr>
  </w:style>
  <w:style w:type="paragraph" w:styleId="4">
    <w:name w:val="heading 4"/>
    <w:basedOn w:val="a"/>
    <w:next w:val="a"/>
    <w:link w:val="40"/>
    <w:uiPriority w:val="9"/>
    <w:unhideWhenUsed/>
    <w:qFormat/>
    <w:rsid w:val="00516AA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311F00"/>
    <w:rPr>
      <w:rFonts w:ascii="Times New Roman" w:eastAsia="Times New Roman" w:hAnsi="Times New Roman" w:cs="Times New Roman"/>
      <w:b/>
      <w:bCs/>
      <w:sz w:val="24"/>
      <w:szCs w:val="20"/>
    </w:rPr>
  </w:style>
  <w:style w:type="character" w:styleId="a3">
    <w:name w:val="Hyperlink"/>
    <w:basedOn w:val="a0"/>
    <w:uiPriority w:val="99"/>
    <w:unhideWhenUsed/>
    <w:rsid w:val="00E37289"/>
    <w:rPr>
      <w:color w:val="0000FF" w:themeColor="hyperlink"/>
      <w:u w:val="single"/>
    </w:rPr>
  </w:style>
  <w:style w:type="character" w:styleId="a4">
    <w:name w:val="Unresolved Mention"/>
    <w:basedOn w:val="a0"/>
    <w:uiPriority w:val="99"/>
    <w:semiHidden/>
    <w:unhideWhenUsed/>
    <w:rsid w:val="00E37289"/>
    <w:rPr>
      <w:color w:val="605E5C"/>
      <w:shd w:val="clear" w:color="auto" w:fill="E1DFDD"/>
    </w:rPr>
  </w:style>
  <w:style w:type="paragraph" w:styleId="a5">
    <w:name w:val="caption"/>
    <w:basedOn w:val="a"/>
    <w:next w:val="a"/>
    <w:uiPriority w:val="35"/>
    <w:unhideWhenUsed/>
    <w:qFormat/>
    <w:rsid w:val="00B11F60"/>
    <w:pPr>
      <w:spacing w:after="200"/>
    </w:pPr>
    <w:rPr>
      <w:i/>
      <w:iCs/>
      <w:color w:val="1F497D" w:themeColor="text2"/>
      <w:sz w:val="18"/>
      <w:szCs w:val="18"/>
    </w:rPr>
  </w:style>
  <w:style w:type="character" w:styleId="a6">
    <w:name w:val="FollowedHyperlink"/>
    <w:basedOn w:val="a0"/>
    <w:uiPriority w:val="99"/>
    <w:semiHidden/>
    <w:unhideWhenUsed/>
    <w:rsid w:val="009856A1"/>
    <w:rPr>
      <w:color w:val="800080" w:themeColor="followedHyperlink"/>
      <w:u w:val="single"/>
    </w:rPr>
  </w:style>
  <w:style w:type="character" w:customStyle="1" w:styleId="10">
    <w:name w:val="Заголовок 1 Знак"/>
    <w:basedOn w:val="a0"/>
    <w:link w:val="1"/>
    <w:uiPriority w:val="9"/>
    <w:rsid w:val="00FB1B74"/>
    <w:rPr>
      <w:rFonts w:asciiTheme="majorHAnsi" w:eastAsiaTheme="majorEastAsia" w:hAnsiTheme="majorHAnsi" w:cstheme="majorBidi"/>
      <w:color w:val="365F91" w:themeColor="accent1" w:themeShade="BF"/>
      <w:sz w:val="32"/>
      <w:szCs w:val="32"/>
    </w:rPr>
  </w:style>
  <w:style w:type="character" w:styleId="a7">
    <w:name w:val="Strong"/>
    <w:basedOn w:val="a0"/>
    <w:uiPriority w:val="22"/>
    <w:qFormat/>
    <w:rsid w:val="00C9478E"/>
    <w:rPr>
      <w:b/>
      <w:bCs/>
    </w:rPr>
  </w:style>
  <w:style w:type="paragraph" w:styleId="a8">
    <w:name w:val="Normal (Web)"/>
    <w:basedOn w:val="a"/>
    <w:uiPriority w:val="99"/>
    <w:semiHidden/>
    <w:unhideWhenUsed/>
    <w:rsid w:val="00403136"/>
    <w:pPr>
      <w:spacing w:before="100" w:beforeAutospacing="1" w:after="100" w:afterAutospacing="1"/>
    </w:pPr>
  </w:style>
  <w:style w:type="paragraph" w:styleId="a9">
    <w:name w:val="footer"/>
    <w:basedOn w:val="a"/>
    <w:link w:val="aa"/>
    <w:uiPriority w:val="99"/>
    <w:unhideWhenUsed/>
    <w:rsid w:val="00740FE6"/>
    <w:pPr>
      <w:tabs>
        <w:tab w:val="center" w:pos="4680"/>
        <w:tab w:val="right" w:pos="9360"/>
      </w:tabs>
    </w:pPr>
  </w:style>
  <w:style w:type="character" w:customStyle="1" w:styleId="aa">
    <w:name w:val="Нижний колонтитул Знак"/>
    <w:basedOn w:val="a0"/>
    <w:link w:val="a9"/>
    <w:uiPriority w:val="99"/>
    <w:rsid w:val="00740FE6"/>
    <w:rPr>
      <w:rFonts w:ascii="Times New Roman" w:eastAsia="Times New Roman" w:hAnsi="Times New Roman" w:cs="Times New Roman"/>
      <w:sz w:val="24"/>
      <w:szCs w:val="24"/>
    </w:rPr>
  </w:style>
  <w:style w:type="character" w:styleId="ab">
    <w:name w:val="page number"/>
    <w:basedOn w:val="a0"/>
    <w:uiPriority w:val="99"/>
    <w:semiHidden/>
    <w:unhideWhenUsed/>
    <w:rsid w:val="00740FE6"/>
  </w:style>
  <w:style w:type="character" w:styleId="ac">
    <w:name w:val="Emphasis"/>
    <w:basedOn w:val="a0"/>
    <w:uiPriority w:val="20"/>
    <w:qFormat/>
    <w:rsid w:val="00717EAC"/>
    <w:rPr>
      <w:i/>
      <w:iCs/>
    </w:rPr>
  </w:style>
  <w:style w:type="paragraph" w:styleId="ad">
    <w:name w:val="List Paragraph"/>
    <w:basedOn w:val="a"/>
    <w:uiPriority w:val="34"/>
    <w:qFormat/>
    <w:rsid w:val="007169D5"/>
    <w:pPr>
      <w:ind w:left="720"/>
      <w:contextualSpacing/>
    </w:pPr>
  </w:style>
  <w:style w:type="character" w:customStyle="1" w:styleId="20">
    <w:name w:val="Заголовок 2 Знак"/>
    <w:basedOn w:val="a0"/>
    <w:link w:val="2"/>
    <w:uiPriority w:val="9"/>
    <w:rsid w:val="00402D5B"/>
    <w:rPr>
      <w:rFonts w:asciiTheme="majorHAnsi" w:eastAsiaTheme="majorEastAsia" w:hAnsiTheme="majorHAnsi" w:cstheme="majorBidi"/>
      <w:color w:val="365F91" w:themeColor="accent1" w:themeShade="BF"/>
      <w:sz w:val="26"/>
      <w:szCs w:val="26"/>
    </w:rPr>
  </w:style>
  <w:style w:type="paragraph" w:styleId="ae">
    <w:name w:val="header"/>
    <w:basedOn w:val="a"/>
    <w:link w:val="af"/>
    <w:uiPriority w:val="99"/>
    <w:unhideWhenUsed/>
    <w:rsid w:val="00173111"/>
    <w:pPr>
      <w:tabs>
        <w:tab w:val="center" w:pos="4513"/>
        <w:tab w:val="right" w:pos="9026"/>
      </w:tabs>
    </w:pPr>
  </w:style>
  <w:style w:type="character" w:customStyle="1" w:styleId="af">
    <w:name w:val="Верхний колонтитул Знак"/>
    <w:basedOn w:val="a0"/>
    <w:link w:val="ae"/>
    <w:uiPriority w:val="99"/>
    <w:rsid w:val="00173111"/>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CA645B"/>
    <w:rPr>
      <w:rFonts w:ascii="Consolas" w:hAnsi="Consolas" w:cs="Consolas"/>
      <w:sz w:val="20"/>
      <w:szCs w:val="20"/>
    </w:rPr>
  </w:style>
  <w:style w:type="character" w:customStyle="1" w:styleId="HTML0">
    <w:name w:val="Стандартный HTML Знак"/>
    <w:basedOn w:val="a0"/>
    <w:link w:val="HTML"/>
    <w:uiPriority w:val="99"/>
    <w:semiHidden/>
    <w:rsid w:val="00CA645B"/>
    <w:rPr>
      <w:rFonts w:ascii="Consolas" w:eastAsia="Times New Roman" w:hAnsi="Consolas" w:cs="Consolas"/>
      <w:sz w:val="20"/>
      <w:szCs w:val="20"/>
    </w:rPr>
  </w:style>
  <w:style w:type="character" w:customStyle="1" w:styleId="40">
    <w:name w:val="Заголовок 4 Знак"/>
    <w:basedOn w:val="a0"/>
    <w:link w:val="4"/>
    <w:uiPriority w:val="9"/>
    <w:rsid w:val="00516AAB"/>
    <w:rPr>
      <w:rFonts w:asciiTheme="majorHAnsi" w:eastAsiaTheme="majorEastAsia" w:hAnsiTheme="majorHAnsi" w:cstheme="majorBidi"/>
      <w:i/>
      <w:iCs/>
      <w:color w:val="365F91" w:themeColor="accent1" w:themeShade="BF"/>
      <w:sz w:val="24"/>
      <w:szCs w:val="24"/>
    </w:rPr>
  </w:style>
  <w:style w:type="paragraph" w:styleId="af0">
    <w:name w:val="Revision"/>
    <w:hidden/>
    <w:uiPriority w:val="99"/>
    <w:semiHidden/>
    <w:rsid w:val="001276BC"/>
    <w:pPr>
      <w:spacing w:after="0" w:line="240" w:lineRule="auto"/>
    </w:pPr>
    <w:rPr>
      <w:rFonts w:ascii="Times New Roman" w:eastAsia="Times New Roman" w:hAnsi="Times New Roman" w:cs="Times New Roman"/>
      <w:sz w:val="24"/>
      <w:szCs w:val="24"/>
      <w:lang w:val="ru-KZ" w:eastAsia="ru-RU"/>
    </w:rPr>
  </w:style>
  <w:style w:type="paragraph" w:styleId="af1">
    <w:name w:val="No Spacing"/>
    <w:uiPriority w:val="1"/>
    <w:qFormat/>
    <w:rsid w:val="006C5B8E"/>
    <w:pPr>
      <w:spacing w:after="0" w:line="240" w:lineRule="auto"/>
    </w:pPr>
    <w:rPr>
      <w:rFonts w:ascii="Times New Roman" w:eastAsia="Times New Roman" w:hAnsi="Times New Roman" w:cs="Times New Roman"/>
      <w:sz w:val="24"/>
      <w:szCs w:val="24"/>
      <w:lang w:val="ru-KZ" w:eastAsia="ru-RU"/>
    </w:rPr>
  </w:style>
  <w:style w:type="character" w:customStyle="1" w:styleId="cfc-color-secondary">
    <w:name w:val="cfc-color-secondary"/>
    <w:basedOn w:val="a0"/>
    <w:rsid w:val="00ED1F2B"/>
  </w:style>
  <w:style w:type="character" w:customStyle="1" w:styleId="mdc-buttonlabel">
    <w:name w:val="mdc-button__label"/>
    <w:basedOn w:val="a0"/>
    <w:rsid w:val="00ED1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31501">
      <w:bodyDiv w:val="1"/>
      <w:marLeft w:val="0"/>
      <w:marRight w:val="0"/>
      <w:marTop w:val="0"/>
      <w:marBottom w:val="0"/>
      <w:divBdr>
        <w:top w:val="none" w:sz="0" w:space="0" w:color="auto"/>
        <w:left w:val="none" w:sz="0" w:space="0" w:color="auto"/>
        <w:bottom w:val="none" w:sz="0" w:space="0" w:color="auto"/>
        <w:right w:val="none" w:sz="0" w:space="0" w:color="auto"/>
      </w:divBdr>
    </w:div>
    <w:div w:id="17237671">
      <w:bodyDiv w:val="1"/>
      <w:marLeft w:val="0"/>
      <w:marRight w:val="0"/>
      <w:marTop w:val="0"/>
      <w:marBottom w:val="0"/>
      <w:divBdr>
        <w:top w:val="none" w:sz="0" w:space="0" w:color="auto"/>
        <w:left w:val="none" w:sz="0" w:space="0" w:color="auto"/>
        <w:bottom w:val="none" w:sz="0" w:space="0" w:color="auto"/>
        <w:right w:val="none" w:sz="0" w:space="0" w:color="auto"/>
      </w:divBdr>
    </w:div>
    <w:div w:id="31613666">
      <w:bodyDiv w:val="1"/>
      <w:marLeft w:val="0"/>
      <w:marRight w:val="0"/>
      <w:marTop w:val="0"/>
      <w:marBottom w:val="0"/>
      <w:divBdr>
        <w:top w:val="none" w:sz="0" w:space="0" w:color="auto"/>
        <w:left w:val="none" w:sz="0" w:space="0" w:color="auto"/>
        <w:bottom w:val="none" w:sz="0" w:space="0" w:color="auto"/>
        <w:right w:val="none" w:sz="0" w:space="0" w:color="auto"/>
      </w:divBdr>
    </w:div>
    <w:div w:id="46224921">
      <w:bodyDiv w:val="1"/>
      <w:marLeft w:val="0"/>
      <w:marRight w:val="0"/>
      <w:marTop w:val="0"/>
      <w:marBottom w:val="0"/>
      <w:divBdr>
        <w:top w:val="none" w:sz="0" w:space="0" w:color="auto"/>
        <w:left w:val="none" w:sz="0" w:space="0" w:color="auto"/>
        <w:bottom w:val="none" w:sz="0" w:space="0" w:color="auto"/>
        <w:right w:val="none" w:sz="0" w:space="0" w:color="auto"/>
      </w:divBdr>
    </w:div>
    <w:div w:id="100758086">
      <w:bodyDiv w:val="1"/>
      <w:marLeft w:val="0"/>
      <w:marRight w:val="0"/>
      <w:marTop w:val="0"/>
      <w:marBottom w:val="0"/>
      <w:divBdr>
        <w:top w:val="none" w:sz="0" w:space="0" w:color="auto"/>
        <w:left w:val="none" w:sz="0" w:space="0" w:color="auto"/>
        <w:bottom w:val="none" w:sz="0" w:space="0" w:color="auto"/>
        <w:right w:val="none" w:sz="0" w:space="0" w:color="auto"/>
      </w:divBdr>
    </w:div>
    <w:div w:id="120079573">
      <w:bodyDiv w:val="1"/>
      <w:marLeft w:val="0"/>
      <w:marRight w:val="0"/>
      <w:marTop w:val="0"/>
      <w:marBottom w:val="0"/>
      <w:divBdr>
        <w:top w:val="none" w:sz="0" w:space="0" w:color="auto"/>
        <w:left w:val="none" w:sz="0" w:space="0" w:color="auto"/>
        <w:bottom w:val="none" w:sz="0" w:space="0" w:color="auto"/>
        <w:right w:val="none" w:sz="0" w:space="0" w:color="auto"/>
      </w:divBdr>
    </w:div>
    <w:div w:id="123159281">
      <w:bodyDiv w:val="1"/>
      <w:marLeft w:val="0"/>
      <w:marRight w:val="0"/>
      <w:marTop w:val="0"/>
      <w:marBottom w:val="0"/>
      <w:divBdr>
        <w:top w:val="none" w:sz="0" w:space="0" w:color="auto"/>
        <w:left w:val="none" w:sz="0" w:space="0" w:color="auto"/>
        <w:bottom w:val="none" w:sz="0" w:space="0" w:color="auto"/>
        <w:right w:val="none" w:sz="0" w:space="0" w:color="auto"/>
      </w:divBdr>
    </w:div>
    <w:div w:id="131408788">
      <w:bodyDiv w:val="1"/>
      <w:marLeft w:val="0"/>
      <w:marRight w:val="0"/>
      <w:marTop w:val="0"/>
      <w:marBottom w:val="0"/>
      <w:divBdr>
        <w:top w:val="none" w:sz="0" w:space="0" w:color="auto"/>
        <w:left w:val="none" w:sz="0" w:space="0" w:color="auto"/>
        <w:bottom w:val="none" w:sz="0" w:space="0" w:color="auto"/>
        <w:right w:val="none" w:sz="0" w:space="0" w:color="auto"/>
      </w:divBdr>
    </w:div>
    <w:div w:id="175190184">
      <w:bodyDiv w:val="1"/>
      <w:marLeft w:val="0"/>
      <w:marRight w:val="0"/>
      <w:marTop w:val="0"/>
      <w:marBottom w:val="0"/>
      <w:divBdr>
        <w:top w:val="none" w:sz="0" w:space="0" w:color="auto"/>
        <w:left w:val="none" w:sz="0" w:space="0" w:color="auto"/>
        <w:bottom w:val="none" w:sz="0" w:space="0" w:color="auto"/>
        <w:right w:val="none" w:sz="0" w:space="0" w:color="auto"/>
      </w:divBdr>
    </w:div>
    <w:div w:id="186798488">
      <w:bodyDiv w:val="1"/>
      <w:marLeft w:val="0"/>
      <w:marRight w:val="0"/>
      <w:marTop w:val="0"/>
      <w:marBottom w:val="0"/>
      <w:divBdr>
        <w:top w:val="none" w:sz="0" w:space="0" w:color="auto"/>
        <w:left w:val="none" w:sz="0" w:space="0" w:color="auto"/>
        <w:bottom w:val="none" w:sz="0" w:space="0" w:color="auto"/>
        <w:right w:val="none" w:sz="0" w:space="0" w:color="auto"/>
      </w:divBdr>
    </w:div>
    <w:div w:id="194076905">
      <w:bodyDiv w:val="1"/>
      <w:marLeft w:val="0"/>
      <w:marRight w:val="0"/>
      <w:marTop w:val="0"/>
      <w:marBottom w:val="0"/>
      <w:divBdr>
        <w:top w:val="none" w:sz="0" w:space="0" w:color="auto"/>
        <w:left w:val="none" w:sz="0" w:space="0" w:color="auto"/>
        <w:bottom w:val="none" w:sz="0" w:space="0" w:color="auto"/>
        <w:right w:val="none" w:sz="0" w:space="0" w:color="auto"/>
      </w:divBdr>
    </w:div>
    <w:div w:id="211430349">
      <w:bodyDiv w:val="1"/>
      <w:marLeft w:val="0"/>
      <w:marRight w:val="0"/>
      <w:marTop w:val="0"/>
      <w:marBottom w:val="0"/>
      <w:divBdr>
        <w:top w:val="none" w:sz="0" w:space="0" w:color="auto"/>
        <w:left w:val="none" w:sz="0" w:space="0" w:color="auto"/>
        <w:bottom w:val="none" w:sz="0" w:space="0" w:color="auto"/>
        <w:right w:val="none" w:sz="0" w:space="0" w:color="auto"/>
      </w:divBdr>
    </w:div>
    <w:div w:id="228853430">
      <w:bodyDiv w:val="1"/>
      <w:marLeft w:val="0"/>
      <w:marRight w:val="0"/>
      <w:marTop w:val="0"/>
      <w:marBottom w:val="0"/>
      <w:divBdr>
        <w:top w:val="none" w:sz="0" w:space="0" w:color="auto"/>
        <w:left w:val="none" w:sz="0" w:space="0" w:color="auto"/>
        <w:bottom w:val="none" w:sz="0" w:space="0" w:color="auto"/>
        <w:right w:val="none" w:sz="0" w:space="0" w:color="auto"/>
      </w:divBdr>
    </w:div>
    <w:div w:id="234245898">
      <w:bodyDiv w:val="1"/>
      <w:marLeft w:val="0"/>
      <w:marRight w:val="0"/>
      <w:marTop w:val="0"/>
      <w:marBottom w:val="0"/>
      <w:divBdr>
        <w:top w:val="none" w:sz="0" w:space="0" w:color="auto"/>
        <w:left w:val="none" w:sz="0" w:space="0" w:color="auto"/>
        <w:bottom w:val="none" w:sz="0" w:space="0" w:color="auto"/>
        <w:right w:val="none" w:sz="0" w:space="0" w:color="auto"/>
      </w:divBdr>
    </w:div>
    <w:div w:id="239410199">
      <w:bodyDiv w:val="1"/>
      <w:marLeft w:val="0"/>
      <w:marRight w:val="0"/>
      <w:marTop w:val="0"/>
      <w:marBottom w:val="0"/>
      <w:divBdr>
        <w:top w:val="none" w:sz="0" w:space="0" w:color="auto"/>
        <w:left w:val="none" w:sz="0" w:space="0" w:color="auto"/>
        <w:bottom w:val="none" w:sz="0" w:space="0" w:color="auto"/>
        <w:right w:val="none" w:sz="0" w:space="0" w:color="auto"/>
      </w:divBdr>
    </w:div>
    <w:div w:id="249776790">
      <w:bodyDiv w:val="1"/>
      <w:marLeft w:val="0"/>
      <w:marRight w:val="0"/>
      <w:marTop w:val="0"/>
      <w:marBottom w:val="0"/>
      <w:divBdr>
        <w:top w:val="none" w:sz="0" w:space="0" w:color="auto"/>
        <w:left w:val="none" w:sz="0" w:space="0" w:color="auto"/>
        <w:bottom w:val="none" w:sz="0" w:space="0" w:color="auto"/>
        <w:right w:val="none" w:sz="0" w:space="0" w:color="auto"/>
      </w:divBdr>
    </w:div>
    <w:div w:id="275530369">
      <w:bodyDiv w:val="1"/>
      <w:marLeft w:val="0"/>
      <w:marRight w:val="0"/>
      <w:marTop w:val="0"/>
      <w:marBottom w:val="0"/>
      <w:divBdr>
        <w:top w:val="none" w:sz="0" w:space="0" w:color="auto"/>
        <w:left w:val="none" w:sz="0" w:space="0" w:color="auto"/>
        <w:bottom w:val="none" w:sz="0" w:space="0" w:color="auto"/>
        <w:right w:val="none" w:sz="0" w:space="0" w:color="auto"/>
      </w:divBdr>
    </w:div>
    <w:div w:id="294607220">
      <w:bodyDiv w:val="1"/>
      <w:marLeft w:val="0"/>
      <w:marRight w:val="0"/>
      <w:marTop w:val="0"/>
      <w:marBottom w:val="0"/>
      <w:divBdr>
        <w:top w:val="none" w:sz="0" w:space="0" w:color="auto"/>
        <w:left w:val="none" w:sz="0" w:space="0" w:color="auto"/>
        <w:bottom w:val="none" w:sz="0" w:space="0" w:color="auto"/>
        <w:right w:val="none" w:sz="0" w:space="0" w:color="auto"/>
      </w:divBdr>
    </w:div>
    <w:div w:id="299962255">
      <w:bodyDiv w:val="1"/>
      <w:marLeft w:val="0"/>
      <w:marRight w:val="0"/>
      <w:marTop w:val="0"/>
      <w:marBottom w:val="0"/>
      <w:divBdr>
        <w:top w:val="none" w:sz="0" w:space="0" w:color="auto"/>
        <w:left w:val="none" w:sz="0" w:space="0" w:color="auto"/>
        <w:bottom w:val="none" w:sz="0" w:space="0" w:color="auto"/>
        <w:right w:val="none" w:sz="0" w:space="0" w:color="auto"/>
      </w:divBdr>
    </w:div>
    <w:div w:id="307172789">
      <w:bodyDiv w:val="1"/>
      <w:marLeft w:val="0"/>
      <w:marRight w:val="0"/>
      <w:marTop w:val="0"/>
      <w:marBottom w:val="0"/>
      <w:divBdr>
        <w:top w:val="none" w:sz="0" w:space="0" w:color="auto"/>
        <w:left w:val="none" w:sz="0" w:space="0" w:color="auto"/>
        <w:bottom w:val="none" w:sz="0" w:space="0" w:color="auto"/>
        <w:right w:val="none" w:sz="0" w:space="0" w:color="auto"/>
      </w:divBdr>
    </w:div>
    <w:div w:id="318073728">
      <w:bodyDiv w:val="1"/>
      <w:marLeft w:val="0"/>
      <w:marRight w:val="0"/>
      <w:marTop w:val="0"/>
      <w:marBottom w:val="0"/>
      <w:divBdr>
        <w:top w:val="none" w:sz="0" w:space="0" w:color="auto"/>
        <w:left w:val="none" w:sz="0" w:space="0" w:color="auto"/>
        <w:bottom w:val="none" w:sz="0" w:space="0" w:color="auto"/>
        <w:right w:val="none" w:sz="0" w:space="0" w:color="auto"/>
      </w:divBdr>
    </w:div>
    <w:div w:id="321004007">
      <w:bodyDiv w:val="1"/>
      <w:marLeft w:val="0"/>
      <w:marRight w:val="0"/>
      <w:marTop w:val="0"/>
      <w:marBottom w:val="0"/>
      <w:divBdr>
        <w:top w:val="none" w:sz="0" w:space="0" w:color="auto"/>
        <w:left w:val="none" w:sz="0" w:space="0" w:color="auto"/>
        <w:bottom w:val="none" w:sz="0" w:space="0" w:color="auto"/>
        <w:right w:val="none" w:sz="0" w:space="0" w:color="auto"/>
      </w:divBdr>
    </w:div>
    <w:div w:id="330061407">
      <w:bodyDiv w:val="1"/>
      <w:marLeft w:val="0"/>
      <w:marRight w:val="0"/>
      <w:marTop w:val="0"/>
      <w:marBottom w:val="0"/>
      <w:divBdr>
        <w:top w:val="none" w:sz="0" w:space="0" w:color="auto"/>
        <w:left w:val="none" w:sz="0" w:space="0" w:color="auto"/>
        <w:bottom w:val="none" w:sz="0" w:space="0" w:color="auto"/>
        <w:right w:val="none" w:sz="0" w:space="0" w:color="auto"/>
      </w:divBdr>
    </w:div>
    <w:div w:id="334459359">
      <w:bodyDiv w:val="1"/>
      <w:marLeft w:val="0"/>
      <w:marRight w:val="0"/>
      <w:marTop w:val="0"/>
      <w:marBottom w:val="0"/>
      <w:divBdr>
        <w:top w:val="none" w:sz="0" w:space="0" w:color="auto"/>
        <w:left w:val="none" w:sz="0" w:space="0" w:color="auto"/>
        <w:bottom w:val="none" w:sz="0" w:space="0" w:color="auto"/>
        <w:right w:val="none" w:sz="0" w:space="0" w:color="auto"/>
      </w:divBdr>
    </w:div>
    <w:div w:id="339044809">
      <w:bodyDiv w:val="1"/>
      <w:marLeft w:val="0"/>
      <w:marRight w:val="0"/>
      <w:marTop w:val="0"/>
      <w:marBottom w:val="0"/>
      <w:divBdr>
        <w:top w:val="none" w:sz="0" w:space="0" w:color="auto"/>
        <w:left w:val="none" w:sz="0" w:space="0" w:color="auto"/>
        <w:bottom w:val="none" w:sz="0" w:space="0" w:color="auto"/>
        <w:right w:val="none" w:sz="0" w:space="0" w:color="auto"/>
      </w:divBdr>
    </w:div>
    <w:div w:id="341399251">
      <w:bodyDiv w:val="1"/>
      <w:marLeft w:val="0"/>
      <w:marRight w:val="0"/>
      <w:marTop w:val="0"/>
      <w:marBottom w:val="0"/>
      <w:divBdr>
        <w:top w:val="none" w:sz="0" w:space="0" w:color="auto"/>
        <w:left w:val="none" w:sz="0" w:space="0" w:color="auto"/>
        <w:bottom w:val="none" w:sz="0" w:space="0" w:color="auto"/>
        <w:right w:val="none" w:sz="0" w:space="0" w:color="auto"/>
      </w:divBdr>
    </w:div>
    <w:div w:id="353965824">
      <w:bodyDiv w:val="1"/>
      <w:marLeft w:val="0"/>
      <w:marRight w:val="0"/>
      <w:marTop w:val="0"/>
      <w:marBottom w:val="0"/>
      <w:divBdr>
        <w:top w:val="none" w:sz="0" w:space="0" w:color="auto"/>
        <w:left w:val="none" w:sz="0" w:space="0" w:color="auto"/>
        <w:bottom w:val="none" w:sz="0" w:space="0" w:color="auto"/>
        <w:right w:val="none" w:sz="0" w:space="0" w:color="auto"/>
      </w:divBdr>
    </w:div>
    <w:div w:id="359815557">
      <w:bodyDiv w:val="1"/>
      <w:marLeft w:val="0"/>
      <w:marRight w:val="0"/>
      <w:marTop w:val="0"/>
      <w:marBottom w:val="0"/>
      <w:divBdr>
        <w:top w:val="none" w:sz="0" w:space="0" w:color="auto"/>
        <w:left w:val="none" w:sz="0" w:space="0" w:color="auto"/>
        <w:bottom w:val="none" w:sz="0" w:space="0" w:color="auto"/>
        <w:right w:val="none" w:sz="0" w:space="0" w:color="auto"/>
      </w:divBdr>
    </w:div>
    <w:div w:id="360671413">
      <w:bodyDiv w:val="1"/>
      <w:marLeft w:val="0"/>
      <w:marRight w:val="0"/>
      <w:marTop w:val="0"/>
      <w:marBottom w:val="0"/>
      <w:divBdr>
        <w:top w:val="none" w:sz="0" w:space="0" w:color="auto"/>
        <w:left w:val="none" w:sz="0" w:space="0" w:color="auto"/>
        <w:bottom w:val="none" w:sz="0" w:space="0" w:color="auto"/>
        <w:right w:val="none" w:sz="0" w:space="0" w:color="auto"/>
      </w:divBdr>
    </w:div>
    <w:div w:id="384447315">
      <w:bodyDiv w:val="1"/>
      <w:marLeft w:val="0"/>
      <w:marRight w:val="0"/>
      <w:marTop w:val="0"/>
      <w:marBottom w:val="0"/>
      <w:divBdr>
        <w:top w:val="none" w:sz="0" w:space="0" w:color="auto"/>
        <w:left w:val="none" w:sz="0" w:space="0" w:color="auto"/>
        <w:bottom w:val="none" w:sz="0" w:space="0" w:color="auto"/>
        <w:right w:val="none" w:sz="0" w:space="0" w:color="auto"/>
      </w:divBdr>
      <w:divsChild>
        <w:div w:id="1323239418">
          <w:marLeft w:val="0"/>
          <w:marRight w:val="0"/>
          <w:marTop w:val="0"/>
          <w:marBottom w:val="0"/>
          <w:divBdr>
            <w:top w:val="none" w:sz="0" w:space="0" w:color="auto"/>
            <w:left w:val="none" w:sz="0" w:space="0" w:color="auto"/>
            <w:bottom w:val="none" w:sz="0" w:space="0" w:color="auto"/>
            <w:right w:val="none" w:sz="0" w:space="0" w:color="auto"/>
          </w:divBdr>
        </w:div>
      </w:divsChild>
    </w:div>
    <w:div w:id="386269810">
      <w:bodyDiv w:val="1"/>
      <w:marLeft w:val="0"/>
      <w:marRight w:val="0"/>
      <w:marTop w:val="0"/>
      <w:marBottom w:val="0"/>
      <w:divBdr>
        <w:top w:val="none" w:sz="0" w:space="0" w:color="auto"/>
        <w:left w:val="none" w:sz="0" w:space="0" w:color="auto"/>
        <w:bottom w:val="none" w:sz="0" w:space="0" w:color="auto"/>
        <w:right w:val="none" w:sz="0" w:space="0" w:color="auto"/>
      </w:divBdr>
    </w:div>
    <w:div w:id="393894010">
      <w:bodyDiv w:val="1"/>
      <w:marLeft w:val="0"/>
      <w:marRight w:val="0"/>
      <w:marTop w:val="0"/>
      <w:marBottom w:val="0"/>
      <w:divBdr>
        <w:top w:val="none" w:sz="0" w:space="0" w:color="auto"/>
        <w:left w:val="none" w:sz="0" w:space="0" w:color="auto"/>
        <w:bottom w:val="none" w:sz="0" w:space="0" w:color="auto"/>
        <w:right w:val="none" w:sz="0" w:space="0" w:color="auto"/>
      </w:divBdr>
    </w:div>
    <w:div w:id="418792899">
      <w:bodyDiv w:val="1"/>
      <w:marLeft w:val="0"/>
      <w:marRight w:val="0"/>
      <w:marTop w:val="0"/>
      <w:marBottom w:val="0"/>
      <w:divBdr>
        <w:top w:val="none" w:sz="0" w:space="0" w:color="auto"/>
        <w:left w:val="none" w:sz="0" w:space="0" w:color="auto"/>
        <w:bottom w:val="none" w:sz="0" w:space="0" w:color="auto"/>
        <w:right w:val="none" w:sz="0" w:space="0" w:color="auto"/>
      </w:divBdr>
    </w:div>
    <w:div w:id="441650727">
      <w:bodyDiv w:val="1"/>
      <w:marLeft w:val="0"/>
      <w:marRight w:val="0"/>
      <w:marTop w:val="0"/>
      <w:marBottom w:val="0"/>
      <w:divBdr>
        <w:top w:val="none" w:sz="0" w:space="0" w:color="auto"/>
        <w:left w:val="none" w:sz="0" w:space="0" w:color="auto"/>
        <w:bottom w:val="none" w:sz="0" w:space="0" w:color="auto"/>
        <w:right w:val="none" w:sz="0" w:space="0" w:color="auto"/>
      </w:divBdr>
    </w:div>
    <w:div w:id="448814596">
      <w:bodyDiv w:val="1"/>
      <w:marLeft w:val="0"/>
      <w:marRight w:val="0"/>
      <w:marTop w:val="0"/>
      <w:marBottom w:val="0"/>
      <w:divBdr>
        <w:top w:val="none" w:sz="0" w:space="0" w:color="auto"/>
        <w:left w:val="none" w:sz="0" w:space="0" w:color="auto"/>
        <w:bottom w:val="none" w:sz="0" w:space="0" w:color="auto"/>
        <w:right w:val="none" w:sz="0" w:space="0" w:color="auto"/>
      </w:divBdr>
    </w:div>
    <w:div w:id="466747858">
      <w:bodyDiv w:val="1"/>
      <w:marLeft w:val="0"/>
      <w:marRight w:val="0"/>
      <w:marTop w:val="0"/>
      <w:marBottom w:val="0"/>
      <w:divBdr>
        <w:top w:val="none" w:sz="0" w:space="0" w:color="auto"/>
        <w:left w:val="none" w:sz="0" w:space="0" w:color="auto"/>
        <w:bottom w:val="none" w:sz="0" w:space="0" w:color="auto"/>
        <w:right w:val="none" w:sz="0" w:space="0" w:color="auto"/>
      </w:divBdr>
    </w:div>
    <w:div w:id="482312126">
      <w:bodyDiv w:val="1"/>
      <w:marLeft w:val="0"/>
      <w:marRight w:val="0"/>
      <w:marTop w:val="0"/>
      <w:marBottom w:val="0"/>
      <w:divBdr>
        <w:top w:val="none" w:sz="0" w:space="0" w:color="auto"/>
        <w:left w:val="none" w:sz="0" w:space="0" w:color="auto"/>
        <w:bottom w:val="none" w:sz="0" w:space="0" w:color="auto"/>
        <w:right w:val="none" w:sz="0" w:space="0" w:color="auto"/>
      </w:divBdr>
    </w:div>
    <w:div w:id="484474509">
      <w:bodyDiv w:val="1"/>
      <w:marLeft w:val="0"/>
      <w:marRight w:val="0"/>
      <w:marTop w:val="0"/>
      <w:marBottom w:val="0"/>
      <w:divBdr>
        <w:top w:val="none" w:sz="0" w:space="0" w:color="auto"/>
        <w:left w:val="none" w:sz="0" w:space="0" w:color="auto"/>
        <w:bottom w:val="none" w:sz="0" w:space="0" w:color="auto"/>
        <w:right w:val="none" w:sz="0" w:space="0" w:color="auto"/>
      </w:divBdr>
    </w:div>
    <w:div w:id="490558571">
      <w:bodyDiv w:val="1"/>
      <w:marLeft w:val="0"/>
      <w:marRight w:val="0"/>
      <w:marTop w:val="0"/>
      <w:marBottom w:val="0"/>
      <w:divBdr>
        <w:top w:val="none" w:sz="0" w:space="0" w:color="auto"/>
        <w:left w:val="none" w:sz="0" w:space="0" w:color="auto"/>
        <w:bottom w:val="none" w:sz="0" w:space="0" w:color="auto"/>
        <w:right w:val="none" w:sz="0" w:space="0" w:color="auto"/>
      </w:divBdr>
    </w:div>
    <w:div w:id="569727800">
      <w:bodyDiv w:val="1"/>
      <w:marLeft w:val="0"/>
      <w:marRight w:val="0"/>
      <w:marTop w:val="0"/>
      <w:marBottom w:val="0"/>
      <w:divBdr>
        <w:top w:val="none" w:sz="0" w:space="0" w:color="auto"/>
        <w:left w:val="none" w:sz="0" w:space="0" w:color="auto"/>
        <w:bottom w:val="none" w:sz="0" w:space="0" w:color="auto"/>
        <w:right w:val="none" w:sz="0" w:space="0" w:color="auto"/>
      </w:divBdr>
    </w:div>
    <w:div w:id="581917127">
      <w:bodyDiv w:val="1"/>
      <w:marLeft w:val="0"/>
      <w:marRight w:val="0"/>
      <w:marTop w:val="0"/>
      <w:marBottom w:val="0"/>
      <w:divBdr>
        <w:top w:val="none" w:sz="0" w:space="0" w:color="auto"/>
        <w:left w:val="none" w:sz="0" w:space="0" w:color="auto"/>
        <w:bottom w:val="none" w:sz="0" w:space="0" w:color="auto"/>
        <w:right w:val="none" w:sz="0" w:space="0" w:color="auto"/>
      </w:divBdr>
    </w:div>
    <w:div w:id="600115335">
      <w:bodyDiv w:val="1"/>
      <w:marLeft w:val="0"/>
      <w:marRight w:val="0"/>
      <w:marTop w:val="0"/>
      <w:marBottom w:val="0"/>
      <w:divBdr>
        <w:top w:val="none" w:sz="0" w:space="0" w:color="auto"/>
        <w:left w:val="none" w:sz="0" w:space="0" w:color="auto"/>
        <w:bottom w:val="none" w:sz="0" w:space="0" w:color="auto"/>
        <w:right w:val="none" w:sz="0" w:space="0" w:color="auto"/>
      </w:divBdr>
    </w:div>
    <w:div w:id="613244753">
      <w:bodyDiv w:val="1"/>
      <w:marLeft w:val="0"/>
      <w:marRight w:val="0"/>
      <w:marTop w:val="0"/>
      <w:marBottom w:val="0"/>
      <w:divBdr>
        <w:top w:val="none" w:sz="0" w:space="0" w:color="auto"/>
        <w:left w:val="none" w:sz="0" w:space="0" w:color="auto"/>
        <w:bottom w:val="none" w:sz="0" w:space="0" w:color="auto"/>
        <w:right w:val="none" w:sz="0" w:space="0" w:color="auto"/>
      </w:divBdr>
      <w:divsChild>
        <w:div w:id="887498022">
          <w:marLeft w:val="0"/>
          <w:marRight w:val="0"/>
          <w:marTop w:val="0"/>
          <w:marBottom w:val="0"/>
          <w:divBdr>
            <w:top w:val="none" w:sz="0" w:space="0" w:color="auto"/>
            <w:left w:val="none" w:sz="0" w:space="0" w:color="auto"/>
            <w:bottom w:val="none" w:sz="0" w:space="0" w:color="auto"/>
            <w:right w:val="none" w:sz="0" w:space="0" w:color="auto"/>
          </w:divBdr>
          <w:divsChild>
            <w:div w:id="1370108282">
              <w:marLeft w:val="0"/>
              <w:marRight w:val="0"/>
              <w:marTop w:val="0"/>
              <w:marBottom w:val="0"/>
              <w:divBdr>
                <w:top w:val="none" w:sz="0" w:space="0" w:color="auto"/>
                <w:left w:val="none" w:sz="0" w:space="0" w:color="auto"/>
                <w:bottom w:val="none" w:sz="0" w:space="0" w:color="auto"/>
                <w:right w:val="none" w:sz="0" w:space="0" w:color="auto"/>
              </w:divBdr>
              <w:divsChild>
                <w:div w:id="1072509329">
                  <w:marLeft w:val="-360"/>
                  <w:marRight w:val="-360"/>
                  <w:marTop w:val="0"/>
                  <w:marBottom w:val="420"/>
                  <w:divBdr>
                    <w:top w:val="none" w:sz="0" w:space="0" w:color="auto"/>
                    <w:left w:val="none" w:sz="0" w:space="0" w:color="auto"/>
                    <w:bottom w:val="none" w:sz="0" w:space="0" w:color="auto"/>
                    <w:right w:val="none" w:sz="0" w:space="0" w:color="auto"/>
                  </w:divBdr>
                  <w:divsChild>
                    <w:div w:id="13192252">
                      <w:marLeft w:val="0"/>
                      <w:marRight w:val="0"/>
                      <w:marTop w:val="0"/>
                      <w:marBottom w:val="0"/>
                      <w:divBdr>
                        <w:top w:val="none" w:sz="0" w:space="0" w:color="auto"/>
                        <w:left w:val="none" w:sz="0" w:space="0" w:color="auto"/>
                        <w:bottom w:val="none" w:sz="0" w:space="0" w:color="auto"/>
                        <w:right w:val="none" w:sz="0" w:space="0" w:color="auto"/>
                      </w:divBdr>
                      <w:divsChild>
                        <w:div w:id="991130886">
                          <w:marLeft w:val="0"/>
                          <w:marRight w:val="0"/>
                          <w:marTop w:val="0"/>
                          <w:marBottom w:val="0"/>
                          <w:divBdr>
                            <w:top w:val="none" w:sz="0" w:space="0" w:color="auto"/>
                            <w:left w:val="none" w:sz="0" w:space="0" w:color="auto"/>
                            <w:bottom w:val="none" w:sz="0" w:space="0" w:color="auto"/>
                            <w:right w:val="none" w:sz="0" w:space="0" w:color="auto"/>
                          </w:divBdr>
                          <w:divsChild>
                            <w:div w:id="1323774224">
                              <w:marLeft w:val="0"/>
                              <w:marRight w:val="0"/>
                              <w:marTop w:val="0"/>
                              <w:marBottom w:val="0"/>
                              <w:divBdr>
                                <w:top w:val="none" w:sz="0" w:space="0" w:color="auto"/>
                                <w:left w:val="none" w:sz="0" w:space="0" w:color="auto"/>
                                <w:bottom w:val="none" w:sz="0" w:space="0" w:color="auto"/>
                                <w:right w:val="none" w:sz="0" w:space="0" w:color="auto"/>
                              </w:divBdr>
                              <w:divsChild>
                                <w:div w:id="799147154">
                                  <w:marLeft w:val="0"/>
                                  <w:marRight w:val="0"/>
                                  <w:marTop w:val="0"/>
                                  <w:marBottom w:val="0"/>
                                  <w:divBdr>
                                    <w:top w:val="none" w:sz="0" w:space="0" w:color="auto"/>
                                    <w:left w:val="none" w:sz="0" w:space="0" w:color="auto"/>
                                    <w:bottom w:val="none" w:sz="0" w:space="0" w:color="auto"/>
                                    <w:right w:val="none" w:sz="0" w:space="0" w:color="auto"/>
                                  </w:divBdr>
                                  <w:divsChild>
                                    <w:div w:id="917405496">
                                      <w:marLeft w:val="0"/>
                                      <w:marRight w:val="0"/>
                                      <w:marTop w:val="0"/>
                                      <w:marBottom w:val="0"/>
                                      <w:divBdr>
                                        <w:top w:val="none" w:sz="0" w:space="0" w:color="auto"/>
                                        <w:left w:val="none" w:sz="0" w:space="0" w:color="auto"/>
                                        <w:bottom w:val="none" w:sz="0" w:space="0" w:color="auto"/>
                                        <w:right w:val="none" w:sz="0" w:space="0" w:color="auto"/>
                                      </w:divBdr>
                                      <w:divsChild>
                                        <w:div w:id="1498375003">
                                          <w:marLeft w:val="0"/>
                                          <w:marRight w:val="0"/>
                                          <w:marTop w:val="0"/>
                                          <w:marBottom w:val="0"/>
                                          <w:divBdr>
                                            <w:top w:val="none" w:sz="0" w:space="0" w:color="auto"/>
                                            <w:left w:val="none" w:sz="0" w:space="0" w:color="auto"/>
                                            <w:bottom w:val="none" w:sz="0" w:space="0" w:color="auto"/>
                                            <w:right w:val="none" w:sz="0" w:space="0" w:color="auto"/>
                                          </w:divBdr>
                                          <w:divsChild>
                                            <w:div w:id="1658416268">
                                              <w:marLeft w:val="0"/>
                                              <w:marRight w:val="0"/>
                                              <w:marTop w:val="0"/>
                                              <w:marBottom w:val="0"/>
                                              <w:divBdr>
                                                <w:top w:val="none" w:sz="0" w:space="0" w:color="auto"/>
                                                <w:left w:val="none" w:sz="0" w:space="0" w:color="auto"/>
                                                <w:bottom w:val="none" w:sz="0" w:space="0" w:color="auto"/>
                                                <w:right w:val="none" w:sz="0" w:space="0" w:color="auto"/>
                                              </w:divBdr>
                                              <w:divsChild>
                                                <w:div w:id="20198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8413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614824490">
      <w:bodyDiv w:val="1"/>
      <w:marLeft w:val="0"/>
      <w:marRight w:val="0"/>
      <w:marTop w:val="0"/>
      <w:marBottom w:val="0"/>
      <w:divBdr>
        <w:top w:val="none" w:sz="0" w:space="0" w:color="auto"/>
        <w:left w:val="none" w:sz="0" w:space="0" w:color="auto"/>
        <w:bottom w:val="none" w:sz="0" w:space="0" w:color="auto"/>
        <w:right w:val="none" w:sz="0" w:space="0" w:color="auto"/>
      </w:divBdr>
    </w:div>
    <w:div w:id="631404334">
      <w:bodyDiv w:val="1"/>
      <w:marLeft w:val="0"/>
      <w:marRight w:val="0"/>
      <w:marTop w:val="0"/>
      <w:marBottom w:val="0"/>
      <w:divBdr>
        <w:top w:val="none" w:sz="0" w:space="0" w:color="auto"/>
        <w:left w:val="none" w:sz="0" w:space="0" w:color="auto"/>
        <w:bottom w:val="none" w:sz="0" w:space="0" w:color="auto"/>
        <w:right w:val="none" w:sz="0" w:space="0" w:color="auto"/>
      </w:divBdr>
    </w:div>
    <w:div w:id="634026728">
      <w:bodyDiv w:val="1"/>
      <w:marLeft w:val="0"/>
      <w:marRight w:val="0"/>
      <w:marTop w:val="0"/>
      <w:marBottom w:val="0"/>
      <w:divBdr>
        <w:top w:val="none" w:sz="0" w:space="0" w:color="auto"/>
        <w:left w:val="none" w:sz="0" w:space="0" w:color="auto"/>
        <w:bottom w:val="none" w:sz="0" w:space="0" w:color="auto"/>
        <w:right w:val="none" w:sz="0" w:space="0" w:color="auto"/>
      </w:divBdr>
    </w:div>
    <w:div w:id="647435850">
      <w:bodyDiv w:val="1"/>
      <w:marLeft w:val="0"/>
      <w:marRight w:val="0"/>
      <w:marTop w:val="0"/>
      <w:marBottom w:val="0"/>
      <w:divBdr>
        <w:top w:val="none" w:sz="0" w:space="0" w:color="auto"/>
        <w:left w:val="none" w:sz="0" w:space="0" w:color="auto"/>
        <w:bottom w:val="none" w:sz="0" w:space="0" w:color="auto"/>
        <w:right w:val="none" w:sz="0" w:space="0" w:color="auto"/>
      </w:divBdr>
    </w:div>
    <w:div w:id="662054092">
      <w:bodyDiv w:val="1"/>
      <w:marLeft w:val="0"/>
      <w:marRight w:val="0"/>
      <w:marTop w:val="0"/>
      <w:marBottom w:val="0"/>
      <w:divBdr>
        <w:top w:val="none" w:sz="0" w:space="0" w:color="auto"/>
        <w:left w:val="none" w:sz="0" w:space="0" w:color="auto"/>
        <w:bottom w:val="none" w:sz="0" w:space="0" w:color="auto"/>
        <w:right w:val="none" w:sz="0" w:space="0" w:color="auto"/>
      </w:divBdr>
    </w:div>
    <w:div w:id="696081344">
      <w:bodyDiv w:val="1"/>
      <w:marLeft w:val="0"/>
      <w:marRight w:val="0"/>
      <w:marTop w:val="0"/>
      <w:marBottom w:val="0"/>
      <w:divBdr>
        <w:top w:val="none" w:sz="0" w:space="0" w:color="auto"/>
        <w:left w:val="none" w:sz="0" w:space="0" w:color="auto"/>
        <w:bottom w:val="none" w:sz="0" w:space="0" w:color="auto"/>
        <w:right w:val="none" w:sz="0" w:space="0" w:color="auto"/>
      </w:divBdr>
    </w:div>
    <w:div w:id="698167558">
      <w:bodyDiv w:val="1"/>
      <w:marLeft w:val="0"/>
      <w:marRight w:val="0"/>
      <w:marTop w:val="0"/>
      <w:marBottom w:val="0"/>
      <w:divBdr>
        <w:top w:val="none" w:sz="0" w:space="0" w:color="auto"/>
        <w:left w:val="none" w:sz="0" w:space="0" w:color="auto"/>
        <w:bottom w:val="none" w:sz="0" w:space="0" w:color="auto"/>
        <w:right w:val="none" w:sz="0" w:space="0" w:color="auto"/>
      </w:divBdr>
    </w:div>
    <w:div w:id="703141108">
      <w:bodyDiv w:val="1"/>
      <w:marLeft w:val="0"/>
      <w:marRight w:val="0"/>
      <w:marTop w:val="0"/>
      <w:marBottom w:val="0"/>
      <w:divBdr>
        <w:top w:val="none" w:sz="0" w:space="0" w:color="auto"/>
        <w:left w:val="none" w:sz="0" w:space="0" w:color="auto"/>
        <w:bottom w:val="none" w:sz="0" w:space="0" w:color="auto"/>
        <w:right w:val="none" w:sz="0" w:space="0" w:color="auto"/>
      </w:divBdr>
    </w:div>
    <w:div w:id="703868004">
      <w:bodyDiv w:val="1"/>
      <w:marLeft w:val="0"/>
      <w:marRight w:val="0"/>
      <w:marTop w:val="0"/>
      <w:marBottom w:val="0"/>
      <w:divBdr>
        <w:top w:val="none" w:sz="0" w:space="0" w:color="auto"/>
        <w:left w:val="none" w:sz="0" w:space="0" w:color="auto"/>
        <w:bottom w:val="none" w:sz="0" w:space="0" w:color="auto"/>
        <w:right w:val="none" w:sz="0" w:space="0" w:color="auto"/>
      </w:divBdr>
    </w:div>
    <w:div w:id="728185048">
      <w:bodyDiv w:val="1"/>
      <w:marLeft w:val="0"/>
      <w:marRight w:val="0"/>
      <w:marTop w:val="0"/>
      <w:marBottom w:val="0"/>
      <w:divBdr>
        <w:top w:val="none" w:sz="0" w:space="0" w:color="auto"/>
        <w:left w:val="none" w:sz="0" w:space="0" w:color="auto"/>
        <w:bottom w:val="none" w:sz="0" w:space="0" w:color="auto"/>
        <w:right w:val="none" w:sz="0" w:space="0" w:color="auto"/>
      </w:divBdr>
    </w:div>
    <w:div w:id="732431784">
      <w:bodyDiv w:val="1"/>
      <w:marLeft w:val="0"/>
      <w:marRight w:val="0"/>
      <w:marTop w:val="0"/>
      <w:marBottom w:val="0"/>
      <w:divBdr>
        <w:top w:val="none" w:sz="0" w:space="0" w:color="auto"/>
        <w:left w:val="none" w:sz="0" w:space="0" w:color="auto"/>
        <w:bottom w:val="none" w:sz="0" w:space="0" w:color="auto"/>
        <w:right w:val="none" w:sz="0" w:space="0" w:color="auto"/>
      </w:divBdr>
    </w:div>
    <w:div w:id="734855456">
      <w:bodyDiv w:val="1"/>
      <w:marLeft w:val="0"/>
      <w:marRight w:val="0"/>
      <w:marTop w:val="0"/>
      <w:marBottom w:val="0"/>
      <w:divBdr>
        <w:top w:val="none" w:sz="0" w:space="0" w:color="auto"/>
        <w:left w:val="none" w:sz="0" w:space="0" w:color="auto"/>
        <w:bottom w:val="none" w:sz="0" w:space="0" w:color="auto"/>
        <w:right w:val="none" w:sz="0" w:space="0" w:color="auto"/>
      </w:divBdr>
    </w:div>
    <w:div w:id="741757490">
      <w:bodyDiv w:val="1"/>
      <w:marLeft w:val="0"/>
      <w:marRight w:val="0"/>
      <w:marTop w:val="0"/>
      <w:marBottom w:val="0"/>
      <w:divBdr>
        <w:top w:val="none" w:sz="0" w:space="0" w:color="auto"/>
        <w:left w:val="none" w:sz="0" w:space="0" w:color="auto"/>
        <w:bottom w:val="none" w:sz="0" w:space="0" w:color="auto"/>
        <w:right w:val="none" w:sz="0" w:space="0" w:color="auto"/>
      </w:divBdr>
    </w:div>
    <w:div w:id="859657873">
      <w:bodyDiv w:val="1"/>
      <w:marLeft w:val="0"/>
      <w:marRight w:val="0"/>
      <w:marTop w:val="0"/>
      <w:marBottom w:val="0"/>
      <w:divBdr>
        <w:top w:val="none" w:sz="0" w:space="0" w:color="auto"/>
        <w:left w:val="none" w:sz="0" w:space="0" w:color="auto"/>
        <w:bottom w:val="none" w:sz="0" w:space="0" w:color="auto"/>
        <w:right w:val="none" w:sz="0" w:space="0" w:color="auto"/>
      </w:divBdr>
      <w:divsChild>
        <w:div w:id="1479954472">
          <w:marLeft w:val="0"/>
          <w:marRight w:val="0"/>
          <w:marTop w:val="0"/>
          <w:marBottom w:val="0"/>
          <w:divBdr>
            <w:top w:val="none" w:sz="0" w:space="0" w:color="auto"/>
            <w:left w:val="none" w:sz="0" w:space="0" w:color="auto"/>
            <w:bottom w:val="none" w:sz="0" w:space="0" w:color="auto"/>
            <w:right w:val="none" w:sz="0" w:space="0" w:color="auto"/>
          </w:divBdr>
          <w:divsChild>
            <w:div w:id="6428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6871">
      <w:bodyDiv w:val="1"/>
      <w:marLeft w:val="0"/>
      <w:marRight w:val="0"/>
      <w:marTop w:val="0"/>
      <w:marBottom w:val="0"/>
      <w:divBdr>
        <w:top w:val="none" w:sz="0" w:space="0" w:color="auto"/>
        <w:left w:val="none" w:sz="0" w:space="0" w:color="auto"/>
        <w:bottom w:val="none" w:sz="0" w:space="0" w:color="auto"/>
        <w:right w:val="none" w:sz="0" w:space="0" w:color="auto"/>
      </w:divBdr>
      <w:divsChild>
        <w:div w:id="121581633">
          <w:marLeft w:val="0"/>
          <w:marRight w:val="0"/>
          <w:marTop w:val="0"/>
          <w:marBottom w:val="0"/>
          <w:divBdr>
            <w:top w:val="none" w:sz="0" w:space="0" w:color="auto"/>
            <w:left w:val="none" w:sz="0" w:space="0" w:color="auto"/>
            <w:bottom w:val="none" w:sz="0" w:space="0" w:color="auto"/>
            <w:right w:val="none" w:sz="0" w:space="0" w:color="auto"/>
          </w:divBdr>
          <w:divsChild>
            <w:div w:id="1308971954">
              <w:marLeft w:val="0"/>
              <w:marRight w:val="0"/>
              <w:marTop w:val="0"/>
              <w:marBottom w:val="0"/>
              <w:divBdr>
                <w:top w:val="none" w:sz="0" w:space="0" w:color="auto"/>
                <w:left w:val="none" w:sz="0" w:space="0" w:color="auto"/>
                <w:bottom w:val="none" w:sz="0" w:space="0" w:color="auto"/>
                <w:right w:val="none" w:sz="0" w:space="0" w:color="auto"/>
              </w:divBdr>
              <w:divsChild>
                <w:div w:id="1227187319">
                  <w:marLeft w:val="0"/>
                  <w:marRight w:val="0"/>
                  <w:marTop w:val="0"/>
                  <w:marBottom w:val="0"/>
                  <w:divBdr>
                    <w:top w:val="none" w:sz="0" w:space="0" w:color="auto"/>
                    <w:left w:val="none" w:sz="0" w:space="0" w:color="auto"/>
                    <w:bottom w:val="none" w:sz="0" w:space="0" w:color="auto"/>
                    <w:right w:val="none" w:sz="0" w:space="0" w:color="auto"/>
                  </w:divBdr>
                  <w:divsChild>
                    <w:div w:id="156606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6513">
      <w:bodyDiv w:val="1"/>
      <w:marLeft w:val="0"/>
      <w:marRight w:val="0"/>
      <w:marTop w:val="0"/>
      <w:marBottom w:val="0"/>
      <w:divBdr>
        <w:top w:val="none" w:sz="0" w:space="0" w:color="auto"/>
        <w:left w:val="none" w:sz="0" w:space="0" w:color="auto"/>
        <w:bottom w:val="none" w:sz="0" w:space="0" w:color="auto"/>
        <w:right w:val="none" w:sz="0" w:space="0" w:color="auto"/>
      </w:divBdr>
    </w:div>
    <w:div w:id="904411106">
      <w:bodyDiv w:val="1"/>
      <w:marLeft w:val="0"/>
      <w:marRight w:val="0"/>
      <w:marTop w:val="0"/>
      <w:marBottom w:val="0"/>
      <w:divBdr>
        <w:top w:val="none" w:sz="0" w:space="0" w:color="auto"/>
        <w:left w:val="none" w:sz="0" w:space="0" w:color="auto"/>
        <w:bottom w:val="none" w:sz="0" w:space="0" w:color="auto"/>
        <w:right w:val="none" w:sz="0" w:space="0" w:color="auto"/>
      </w:divBdr>
    </w:div>
    <w:div w:id="938366400">
      <w:bodyDiv w:val="1"/>
      <w:marLeft w:val="0"/>
      <w:marRight w:val="0"/>
      <w:marTop w:val="0"/>
      <w:marBottom w:val="0"/>
      <w:divBdr>
        <w:top w:val="none" w:sz="0" w:space="0" w:color="auto"/>
        <w:left w:val="none" w:sz="0" w:space="0" w:color="auto"/>
        <w:bottom w:val="none" w:sz="0" w:space="0" w:color="auto"/>
        <w:right w:val="none" w:sz="0" w:space="0" w:color="auto"/>
      </w:divBdr>
    </w:div>
    <w:div w:id="939869257">
      <w:bodyDiv w:val="1"/>
      <w:marLeft w:val="0"/>
      <w:marRight w:val="0"/>
      <w:marTop w:val="0"/>
      <w:marBottom w:val="0"/>
      <w:divBdr>
        <w:top w:val="none" w:sz="0" w:space="0" w:color="auto"/>
        <w:left w:val="none" w:sz="0" w:space="0" w:color="auto"/>
        <w:bottom w:val="none" w:sz="0" w:space="0" w:color="auto"/>
        <w:right w:val="none" w:sz="0" w:space="0" w:color="auto"/>
      </w:divBdr>
    </w:div>
    <w:div w:id="943264807">
      <w:bodyDiv w:val="1"/>
      <w:marLeft w:val="0"/>
      <w:marRight w:val="0"/>
      <w:marTop w:val="0"/>
      <w:marBottom w:val="0"/>
      <w:divBdr>
        <w:top w:val="none" w:sz="0" w:space="0" w:color="auto"/>
        <w:left w:val="none" w:sz="0" w:space="0" w:color="auto"/>
        <w:bottom w:val="none" w:sz="0" w:space="0" w:color="auto"/>
        <w:right w:val="none" w:sz="0" w:space="0" w:color="auto"/>
      </w:divBdr>
    </w:div>
    <w:div w:id="950164143">
      <w:bodyDiv w:val="1"/>
      <w:marLeft w:val="0"/>
      <w:marRight w:val="0"/>
      <w:marTop w:val="0"/>
      <w:marBottom w:val="0"/>
      <w:divBdr>
        <w:top w:val="none" w:sz="0" w:space="0" w:color="auto"/>
        <w:left w:val="none" w:sz="0" w:space="0" w:color="auto"/>
        <w:bottom w:val="none" w:sz="0" w:space="0" w:color="auto"/>
        <w:right w:val="none" w:sz="0" w:space="0" w:color="auto"/>
      </w:divBdr>
    </w:div>
    <w:div w:id="987713091">
      <w:bodyDiv w:val="1"/>
      <w:marLeft w:val="0"/>
      <w:marRight w:val="0"/>
      <w:marTop w:val="0"/>
      <w:marBottom w:val="0"/>
      <w:divBdr>
        <w:top w:val="none" w:sz="0" w:space="0" w:color="auto"/>
        <w:left w:val="none" w:sz="0" w:space="0" w:color="auto"/>
        <w:bottom w:val="none" w:sz="0" w:space="0" w:color="auto"/>
        <w:right w:val="none" w:sz="0" w:space="0" w:color="auto"/>
      </w:divBdr>
    </w:div>
    <w:div w:id="1016688547">
      <w:bodyDiv w:val="1"/>
      <w:marLeft w:val="0"/>
      <w:marRight w:val="0"/>
      <w:marTop w:val="0"/>
      <w:marBottom w:val="0"/>
      <w:divBdr>
        <w:top w:val="none" w:sz="0" w:space="0" w:color="auto"/>
        <w:left w:val="none" w:sz="0" w:space="0" w:color="auto"/>
        <w:bottom w:val="none" w:sz="0" w:space="0" w:color="auto"/>
        <w:right w:val="none" w:sz="0" w:space="0" w:color="auto"/>
      </w:divBdr>
    </w:div>
    <w:div w:id="1048460012">
      <w:bodyDiv w:val="1"/>
      <w:marLeft w:val="0"/>
      <w:marRight w:val="0"/>
      <w:marTop w:val="0"/>
      <w:marBottom w:val="0"/>
      <w:divBdr>
        <w:top w:val="none" w:sz="0" w:space="0" w:color="auto"/>
        <w:left w:val="none" w:sz="0" w:space="0" w:color="auto"/>
        <w:bottom w:val="none" w:sz="0" w:space="0" w:color="auto"/>
        <w:right w:val="none" w:sz="0" w:space="0" w:color="auto"/>
      </w:divBdr>
      <w:divsChild>
        <w:div w:id="84425614">
          <w:marLeft w:val="0"/>
          <w:marRight w:val="0"/>
          <w:marTop w:val="0"/>
          <w:marBottom w:val="0"/>
          <w:divBdr>
            <w:top w:val="none" w:sz="0" w:space="0" w:color="auto"/>
            <w:left w:val="none" w:sz="0" w:space="0" w:color="auto"/>
            <w:bottom w:val="none" w:sz="0" w:space="0" w:color="auto"/>
            <w:right w:val="none" w:sz="0" w:space="0" w:color="auto"/>
          </w:divBdr>
          <w:divsChild>
            <w:div w:id="1520269787">
              <w:marLeft w:val="0"/>
              <w:marRight w:val="0"/>
              <w:marTop w:val="0"/>
              <w:marBottom w:val="0"/>
              <w:divBdr>
                <w:top w:val="none" w:sz="0" w:space="0" w:color="auto"/>
                <w:left w:val="none" w:sz="0" w:space="0" w:color="auto"/>
                <w:bottom w:val="none" w:sz="0" w:space="0" w:color="auto"/>
                <w:right w:val="none" w:sz="0" w:space="0" w:color="auto"/>
              </w:divBdr>
              <w:divsChild>
                <w:div w:id="1993092862">
                  <w:marLeft w:val="0"/>
                  <w:marRight w:val="0"/>
                  <w:marTop w:val="0"/>
                  <w:marBottom w:val="0"/>
                  <w:divBdr>
                    <w:top w:val="none" w:sz="0" w:space="0" w:color="auto"/>
                    <w:left w:val="none" w:sz="0" w:space="0" w:color="auto"/>
                    <w:bottom w:val="none" w:sz="0" w:space="0" w:color="auto"/>
                    <w:right w:val="none" w:sz="0" w:space="0" w:color="auto"/>
                  </w:divBdr>
                  <w:divsChild>
                    <w:div w:id="18067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3984">
      <w:bodyDiv w:val="1"/>
      <w:marLeft w:val="0"/>
      <w:marRight w:val="0"/>
      <w:marTop w:val="0"/>
      <w:marBottom w:val="0"/>
      <w:divBdr>
        <w:top w:val="none" w:sz="0" w:space="0" w:color="auto"/>
        <w:left w:val="none" w:sz="0" w:space="0" w:color="auto"/>
        <w:bottom w:val="none" w:sz="0" w:space="0" w:color="auto"/>
        <w:right w:val="none" w:sz="0" w:space="0" w:color="auto"/>
      </w:divBdr>
    </w:div>
    <w:div w:id="1073701123">
      <w:bodyDiv w:val="1"/>
      <w:marLeft w:val="0"/>
      <w:marRight w:val="0"/>
      <w:marTop w:val="0"/>
      <w:marBottom w:val="0"/>
      <w:divBdr>
        <w:top w:val="none" w:sz="0" w:space="0" w:color="auto"/>
        <w:left w:val="none" w:sz="0" w:space="0" w:color="auto"/>
        <w:bottom w:val="none" w:sz="0" w:space="0" w:color="auto"/>
        <w:right w:val="none" w:sz="0" w:space="0" w:color="auto"/>
      </w:divBdr>
    </w:div>
    <w:div w:id="1083647763">
      <w:bodyDiv w:val="1"/>
      <w:marLeft w:val="0"/>
      <w:marRight w:val="0"/>
      <w:marTop w:val="0"/>
      <w:marBottom w:val="0"/>
      <w:divBdr>
        <w:top w:val="none" w:sz="0" w:space="0" w:color="auto"/>
        <w:left w:val="none" w:sz="0" w:space="0" w:color="auto"/>
        <w:bottom w:val="none" w:sz="0" w:space="0" w:color="auto"/>
        <w:right w:val="none" w:sz="0" w:space="0" w:color="auto"/>
      </w:divBdr>
    </w:div>
    <w:div w:id="1110314782">
      <w:bodyDiv w:val="1"/>
      <w:marLeft w:val="0"/>
      <w:marRight w:val="0"/>
      <w:marTop w:val="0"/>
      <w:marBottom w:val="0"/>
      <w:divBdr>
        <w:top w:val="none" w:sz="0" w:space="0" w:color="auto"/>
        <w:left w:val="none" w:sz="0" w:space="0" w:color="auto"/>
        <w:bottom w:val="none" w:sz="0" w:space="0" w:color="auto"/>
        <w:right w:val="none" w:sz="0" w:space="0" w:color="auto"/>
      </w:divBdr>
      <w:divsChild>
        <w:div w:id="1953241294">
          <w:marLeft w:val="0"/>
          <w:marRight w:val="0"/>
          <w:marTop w:val="0"/>
          <w:marBottom w:val="0"/>
          <w:divBdr>
            <w:top w:val="none" w:sz="0" w:space="0" w:color="auto"/>
            <w:left w:val="none" w:sz="0" w:space="0" w:color="auto"/>
            <w:bottom w:val="none" w:sz="0" w:space="0" w:color="auto"/>
            <w:right w:val="none" w:sz="0" w:space="0" w:color="auto"/>
          </w:divBdr>
          <w:divsChild>
            <w:div w:id="74979216">
              <w:marLeft w:val="0"/>
              <w:marRight w:val="0"/>
              <w:marTop w:val="0"/>
              <w:marBottom w:val="0"/>
              <w:divBdr>
                <w:top w:val="none" w:sz="0" w:space="0" w:color="auto"/>
                <w:left w:val="none" w:sz="0" w:space="0" w:color="auto"/>
                <w:bottom w:val="none" w:sz="0" w:space="0" w:color="auto"/>
                <w:right w:val="none" w:sz="0" w:space="0" w:color="auto"/>
              </w:divBdr>
              <w:divsChild>
                <w:div w:id="604072641">
                  <w:marLeft w:val="0"/>
                  <w:marRight w:val="0"/>
                  <w:marTop w:val="0"/>
                  <w:marBottom w:val="0"/>
                  <w:divBdr>
                    <w:top w:val="none" w:sz="0" w:space="0" w:color="auto"/>
                    <w:left w:val="none" w:sz="0" w:space="0" w:color="auto"/>
                    <w:bottom w:val="none" w:sz="0" w:space="0" w:color="auto"/>
                    <w:right w:val="none" w:sz="0" w:space="0" w:color="auto"/>
                  </w:divBdr>
                  <w:divsChild>
                    <w:div w:id="4874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878055">
          <w:marLeft w:val="0"/>
          <w:marRight w:val="0"/>
          <w:marTop w:val="0"/>
          <w:marBottom w:val="0"/>
          <w:divBdr>
            <w:top w:val="none" w:sz="0" w:space="0" w:color="auto"/>
            <w:left w:val="none" w:sz="0" w:space="0" w:color="auto"/>
            <w:bottom w:val="none" w:sz="0" w:space="0" w:color="auto"/>
            <w:right w:val="none" w:sz="0" w:space="0" w:color="auto"/>
          </w:divBdr>
          <w:divsChild>
            <w:div w:id="931159978">
              <w:marLeft w:val="0"/>
              <w:marRight w:val="0"/>
              <w:marTop w:val="0"/>
              <w:marBottom w:val="0"/>
              <w:divBdr>
                <w:top w:val="none" w:sz="0" w:space="0" w:color="auto"/>
                <w:left w:val="none" w:sz="0" w:space="0" w:color="auto"/>
                <w:bottom w:val="none" w:sz="0" w:space="0" w:color="auto"/>
                <w:right w:val="none" w:sz="0" w:space="0" w:color="auto"/>
              </w:divBdr>
              <w:divsChild>
                <w:div w:id="1708144782">
                  <w:marLeft w:val="0"/>
                  <w:marRight w:val="0"/>
                  <w:marTop w:val="0"/>
                  <w:marBottom w:val="0"/>
                  <w:divBdr>
                    <w:top w:val="none" w:sz="0" w:space="0" w:color="auto"/>
                    <w:left w:val="none" w:sz="0" w:space="0" w:color="auto"/>
                    <w:bottom w:val="none" w:sz="0" w:space="0" w:color="auto"/>
                    <w:right w:val="none" w:sz="0" w:space="0" w:color="auto"/>
                  </w:divBdr>
                  <w:divsChild>
                    <w:div w:id="9112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166036">
      <w:bodyDiv w:val="1"/>
      <w:marLeft w:val="0"/>
      <w:marRight w:val="0"/>
      <w:marTop w:val="0"/>
      <w:marBottom w:val="0"/>
      <w:divBdr>
        <w:top w:val="none" w:sz="0" w:space="0" w:color="auto"/>
        <w:left w:val="none" w:sz="0" w:space="0" w:color="auto"/>
        <w:bottom w:val="none" w:sz="0" w:space="0" w:color="auto"/>
        <w:right w:val="none" w:sz="0" w:space="0" w:color="auto"/>
      </w:divBdr>
    </w:div>
    <w:div w:id="1115365506">
      <w:bodyDiv w:val="1"/>
      <w:marLeft w:val="0"/>
      <w:marRight w:val="0"/>
      <w:marTop w:val="0"/>
      <w:marBottom w:val="0"/>
      <w:divBdr>
        <w:top w:val="none" w:sz="0" w:space="0" w:color="auto"/>
        <w:left w:val="none" w:sz="0" w:space="0" w:color="auto"/>
        <w:bottom w:val="none" w:sz="0" w:space="0" w:color="auto"/>
        <w:right w:val="none" w:sz="0" w:space="0" w:color="auto"/>
      </w:divBdr>
    </w:div>
    <w:div w:id="1165129807">
      <w:bodyDiv w:val="1"/>
      <w:marLeft w:val="0"/>
      <w:marRight w:val="0"/>
      <w:marTop w:val="0"/>
      <w:marBottom w:val="0"/>
      <w:divBdr>
        <w:top w:val="none" w:sz="0" w:space="0" w:color="auto"/>
        <w:left w:val="none" w:sz="0" w:space="0" w:color="auto"/>
        <w:bottom w:val="none" w:sz="0" w:space="0" w:color="auto"/>
        <w:right w:val="none" w:sz="0" w:space="0" w:color="auto"/>
      </w:divBdr>
    </w:div>
    <w:div w:id="1166477973">
      <w:bodyDiv w:val="1"/>
      <w:marLeft w:val="0"/>
      <w:marRight w:val="0"/>
      <w:marTop w:val="0"/>
      <w:marBottom w:val="0"/>
      <w:divBdr>
        <w:top w:val="none" w:sz="0" w:space="0" w:color="auto"/>
        <w:left w:val="none" w:sz="0" w:space="0" w:color="auto"/>
        <w:bottom w:val="none" w:sz="0" w:space="0" w:color="auto"/>
        <w:right w:val="none" w:sz="0" w:space="0" w:color="auto"/>
      </w:divBdr>
    </w:div>
    <w:div w:id="1168716364">
      <w:bodyDiv w:val="1"/>
      <w:marLeft w:val="0"/>
      <w:marRight w:val="0"/>
      <w:marTop w:val="0"/>
      <w:marBottom w:val="0"/>
      <w:divBdr>
        <w:top w:val="none" w:sz="0" w:space="0" w:color="auto"/>
        <w:left w:val="none" w:sz="0" w:space="0" w:color="auto"/>
        <w:bottom w:val="none" w:sz="0" w:space="0" w:color="auto"/>
        <w:right w:val="none" w:sz="0" w:space="0" w:color="auto"/>
      </w:divBdr>
    </w:div>
    <w:div w:id="1169445648">
      <w:bodyDiv w:val="1"/>
      <w:marLeft w:val="0"/>
      <w:marRight w:val="0"/>
      <w:marTop w:val="0"/>
      <w:marBottom w:val="0"/>
      <w:divBdr>
        <w:top w:val="none" w:sz="0" w:space="0" w:color="auto"/>
        <w:left w:val="none" w:sz="0" w:space="0" w:color="auto"/>
        <w:bottom w:val="none" w:sz="0" w:space="0" w:color="auto"/>
        <w:right w:val="none" w:sz="0" w:space="0" w:color="auto"/>
      </w:divBdr>
    </w:div>
    <w:div w:id="1191993844">
      <w:bodyDiv w:val="1"/>
      <w:marLeft w:val="0"/>
      <w:marRight w:val="0"/>
      <w:marTop w:val="0"/>
      <w:marBottom w:val="0"/>
      <w:divBdr>
        <w:top w:val="none" w:sz="0" w:space="0" w:color="auto"/>
        <w:left w:val="none" w:sz="0" w:space="0" w:color="auto"/>
        <w:bottom w:val="none" w:sz="0" w:space="0" w:color="auto"/>
        <w:right w:val="none" w:sz="0" w:space="0" w:color="auto"/>
      </w:divBdr>
    </w:div>
    <w:div w:id="1236355862">
      <w:bodyDiv w:val="1"/>
      <w:marLeft w:val="0"/>
      <w:marRight w:val="0"/>
      <w:marTop w:val="0"/>
      <w:marBottom w:val="0"/>
      <w:divBdr>
        <w:top w:val="none" w:sz="0" w:space="0" w:color="auto"/>
        <w:left w:val="none" w:sz="0" w:space="0" w:color="auto"/>
        <w:bottom w:val="none" w:sz="0" w:space="0" w:color="auto"/>
        <w:right w:val="none" w:sz="0" w:space="0" w:color="auto"/>
      </w:divBdr>
    </w:div>
    <w:div w:id="1239174629">
      <w:bodyDiv w:val="1"/>
      <w:marLeft w:val="0"/>
      <w:marRight w:val="0"/>
      <w:marTop w:val="0"/>
      <w:marBottom w:val="0"/>
      <w:divBdr>
        <w:top w:val="none" w:sz="0" w:space="0" w:color="auto"/>
        <w:left w:val="none" w:sz="0" w:space="0" w:color="auto"/>
        <w:bottom w:val="none" w:sz="0" w:space="0" w:color="auto"/>
        <w:right w:val="none" w:sz="0" w:space="0" w:color="auto"/>
      </w:divBdr>
      <w:divsChild>
        <w:div w:id="1905337532">
          <w:marLeft w:val="0"/>
          <w:marRight w:val="0"/>
          <w:marTop w:val="0"/>
          <w:marBottom w:val="0"/>
          <w:divBdr>
            <w:top w:val="none" w:sz="0" w:space="0" w:color="auto"/>
            <w:left w:val="none" w:sz="0" w:space="0" w:color="auto"/>
            <w:bottom w:val="none" w:sz="0" w:space="0" w:color="auto"/>
            <w:right w:val="none" w:sz="0" w:space="0" w:color="auto"/>
          </w:divBdr>
          <w:divsChild>
            <w:div w:id="184288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05005">
      <w:bodyDiv w:val="1"/>
      <w:marLeft w:val="0"/>
      <w:marRight w:val="0"/>
      <w:marTop w:val="0"/>
      <w:marBottom w:val="0"/>
      <w:divBdr>
        <w:top w:val="none" w:sz="0" w:space="0" w:color="auto"/>
        <w:left w:val="none" w:sz="0" w:space="0" w:color="auto"/>
        <w:bottom w:val="none" w:sz="0" w:space="0" w:color="auto"/>
        <w:right w:val="none" w:sz="0" w:space="0" w:color="auto"/>
      </w:divBdr>
    </w:div>
    <w:div w:id="1269775876">
      <w:bodyDiv w:val="1"/>
      <w:marLeft w:val="0"/>
      <w:marRight w:val="0"/>
      <w:marTop w:val="0"/>
      <w:marBottom w:val="0"/>
      <w:divBdr>
        <w:top w:val="none" w:sz="0" w:space="0" w:color="auto"/>
        <w:left w:val="none" w:sz="0" w:space="0" w:color="auto"/>
        <w:bottom w:val="none" w:sz="0" w:space="0" w:color="auto"/>
        <w:right w:val="none" w:sz="0" w:space="0" w:color="auto"/>
      </w:divBdr>
    </w:div>
    <w:div w:id="1277374508">
      <w:bodyDiv w:val="1"/>
      <w:marLeft w:val="0"/>
      <w:marRight w:val="0"/>
      <w:marTop w:val="0"/>
      <w:marBottom w:val="0"/>
      <w:divBdr>
        <w:top w:val="none" w:sz="0" w:space="0" w:color="auto"/>
        <w:left w:val="none" w:sz="0" w:space="0" w:color="auto"/>
        <w:bottom w:val="none" w:sz="0" w:space="0" w:color="auto"/>
        <w:right w:val="none" w:sz="0" w:space="0" w:color="auto"/>
      </w:divBdr>
    </w:div>
    <w:div w:id="1294409885">
      <w:bodyDiv w:val="1"/>
      <w:marLeft w:val="0"/>
      <w:marRight w:val="0"/>
      <w:marTop w:val="0"/>
      <w:marBottom w:val="0"/>
      <w:divBdr>
        <w:top w:val="none" w:sz="0" w:space="0" w:color="auto"/>
        <w:left w:val="none" w:sz="0" w:space="0" w:color="auto"/>
        <w:bottom w:val="none" w:sz="0" w:space="0" w:color="auto"/>
        <w:right w:val="none" w:sz="0" w:space="0" w:color="auto"/>
      </w:divBdr>
    </w:div>
    <w:div w:id="1295482590">
      <w:bodyDiv w:val="1"/>
      <w:marLeft w:val="0"/>
      <w:marRight w:val="0"/>
      <w:marTop w:val="0"/>
      <w:marBottom w:val="0"/>
      <w:divBdr>
        <w:top w:val="none" w:sz="0" w:space="0" w:color="auto"/>
        <w:left w:val="none" w:sz="0" w:space="0" w:color="auto"/>
        <w:bottom w:val="none" w:sz="0" w:space="0" w:color="auto"/>
        <w:right w:val="none" w:sz="0" w:space="0" w:color="auto"/>
      </w:divBdr>
    </w:div>
    <w:div w:id="1299451743">
      <w:bodyDiv w:val="1"/>
      <w:marLeft w:val="0"/>
      <w:marRight w:val="0"/>
      <w:marTop w:val="0"/>
      <w:marBottom w:val="0"/>
      <w:divBdr>
        <w:top w:val="none" w:sz="0" w:space="0" w:color="auto"/>
        <w:left w:val="none" w:sz="0" w:space="0" w:color="auto"/>
        <w:bottom w:val="none" w:sz="0" w:space="0" w:color="auto"/>
        <w:right w:val="none" w:sz="0" w:space="0" w:color="auto"/>
      </w:divBdr>
      <w:divsChild>
        <w:div w:id="1028524289">
          <w:marLeft w:val="0"/>
          <w:marRight w:val="0"/>
          <w:marTop w:val="0"/>
          <w:marBottom w:val="0"/>
          <w:divBdr>
            <w:top w:val="none" w:sz="0" w:space="0" w:color="auto"/>
            <w:left w:val="none" w:sz="0" w:space="0" w:color="auto"/>
            <w:bottom w:val="none" w:sz="0" w:space="0" w:color="auto"/>
            <w:right w:val="none" w:sz="0" w:space="0" w:color="auto"/>
          </w:divBdr>
          <w:divsChild>
            <w:div w:id="507060505">
              <w:marLeft w:val="0"/>
              <w:marRight w:val="0"/>
              <w:marTop w:val="0"/>
              <w:marBottom w:val="0"/>
              <w:divBdr>
                <w:top w:val="none" w:sz="0" w:space="0" w:color="auto"/>
                <w:left w:val="none" w:sz="0" w:space="0" w:color="auto"/>
                <w:bottom w:val="none" w:sz="0" w:space="0" w:color="auto"/>
                <w:right w:val="none" w:sz="0" w:space="0" w:color="auto"/>
              </w:divBdr>
              <w:divsChild>
                <w:div w:id="900142813">
                  <w:marLeft w:val="0"/>
                  <w:marRight w:val="0"/>
                  <w:marTop w:val="0"/>
                  <w:marBottom w:val="0"/>
                  <w:divBdr>
                    <w:top w:val="none" w:sz="0" w:space="0" w:color="auto"/>
                    <w:left w:val="none" w:sz="0" w:space="0" w:color="auto"/>
                    <w:bottom w:val="none" w:sz="0" w:space="0" w:color="auto"/>
                    <w:right w:val="none" w:sz="0" w:space="0" w:color="auto"/>
                  </w:divBdr>
                  <w:divsChild>
                    <w:div w:id="16579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85132">
          <w:marLeft w:val="0"/>
          <w:marRight w:val="0"/>
          <w:marTop w:val="0"/>
          <w:marBottom w:val="0"/>
          <w:divBdr>
            <w:top w:val="none" w:sz="0" w:space="0" w:color="auto"/>
            <w:left w:val="none" w:sz="0" w:space="0" w:color="auto"/>
            <w:bottom w:val="none" w:sz="0" w:space="0" w:color="auto"/>
            <w:right w:val="none" w:sz="0" w:space="0" w:color="auto"/>
          </w:divBdr>
          <w:divsChild>
            <w:div w:id="835455733">
              <w:marLeft w:val="0"/>
              <w:marRight w:val="0"/>
              <w:marTop w:val="0"/>
              <w:marBottom w:val="0"/>
              <w:divBdr>
                <w:top w:val="none" w:sz="0" w:space="0" w:color="auto"/>
                <w:left w:val="none" w:sz="0" w:space="0" w:color="auto"/>
                <w:bottom w:val="none" w:sz="0" w:space="0" w:color="auto"/>
                <w:right w:val="none" w:sz="0" w:space="0" w:color="auto"/>
              </w:divBdr>
              <w:divsChild>
                <w:div w:id="1711373806">
                  <w:marLeft w:val="0"/>
                  <w:marRight w:val="0"/>
                  <w:marTop w:val="0"/>
                  <w:marBottom w:val="0"/>
                  <w:divBdr>
                    <w:top w:val="none" w:sz="0" w:space="0" w:color="auto"/>
                    <w:left w:val="none" w:sz="0" w:space="0" w:color="auto"/>
                    <w:bottom w:val="none" w:sz="0" w:space="0" w:color="auto"/>
                    <w:right w:val="none" w:sz="0" w:space="0" w:color="auto"/>
                  </w:divBdr>
                  <w:divsChild>
                    <w:div w:id="85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90527">
      <w:bodyDiv w:val="1"/>
      <w:marLeft w:val="0"/>
      <w:marRight w:val="0"/>
      <w:marTop w:val="0"/>
      <w:marBottom w:val="0"/>
      <w:divBdr>
        <w:top w:val="none" w:sz="0" w:space="0" w:color="auto"/>
        <w:left w:val="none" w:sz="0" w:space="0" w:color="auto"/>
        <w:bottom w:val="none" w:sz="0" w:space="0" w:color="auto"/>
        <w:right w:val="none" w:sz="0" w:space="0" w:color="auto"/>
      </w:divBdr>
    </w:div>
    <w:div w:id="1345549424">
      <w:bodyDiv w:val="1"/>
      <w:marLeft w:val="0"/>
      <w:marRight w:val="0"/>
      <w:marTop w:val="0"/>
      <w:marBottom w:val="0"/>
      <w:divBdr>
        <w:top w:val="none" w:sz="0" w:space="0" w:color="auto"/>
        <w:left w:val="none" w:sz="0" w:space="0" w:color="auto"/>
        <w:bottom w:val="none" w:sz="0" w:space="0" w:color="auto"/>
        <w:right w:val="none" w:sz="0" w:space="0" w:color="auto"/>
      </w:divBdr>
    </w:div>
    <w:div w:id="1371296686">
      <w:bodyDiv w:val="1"/>
      <w:marLeft w:val="0"/>
      <w:marRight w:val="0"/>
      <w:marTop w:val="0"/>
      <w:marBottom w:val="0"/>
      <w:divBdr>
        <w:top w:val="none" w:sz="0" w:space="0" w:color="auto"/>
        <w:left w:val="none" w:sz="0" w:space="0" w:color="auto"/>
        <w:bottom w:val="none" w:sz="0" w:space="0" w:color="auto"/>
        <w:right w:val="none" w:sz="0" w:space="0" w:color="auto"/>
      </w:divBdr>
    </w:div>
    <w:div w:id="1378161764">
      <w:bodyDiv w:val="1"/>
      <w:marLeft w:val="0"/>
      <w:marRight w:val="0"/>
      <w:marTop w:val="0"/>
      <w:marBottom w:val="0"/>
      <w:divBdr>
        <w:top w:val="none" w:sz="0" w:space="0" w:color="auto"/>
        <w:left w:val="none" w:sz="0" w:space="0" w:color="auto"/>
        <w:bottom w:val="none" w:sz="0" w:space="0" w:color="auto"/>
        <w:right w:val="none" w:sz="0" w:space="0" w:color="auto"/>
      </w:divBdr>
    </w:div>
    <w:div w:id="1384333276">
      <w:bodyDiv w:val="1"/>
      <w:marLeft w:val="0"/>
      <w:marRight w:val="0"/>
      <w:marTop w:val="0"/>
      <w:marBottom w:val="0"/>
      <w:divBdr>
        <w:top w:val="none" w:sz="0" w:space="0" w:color="auto"/>
        <w:left w:val="none" w:sz="0" w:space="0" w:color="auto"/>
        <w:bottom w:val="none" w:sz="0" w:space="0" w:color="auto"/>
        <w:right w:val="none" w:sz="0" w:space="0" w:color="auto"/>
      </w:divBdr>
    </w:div>
    <w:div w:id="1428233673">
      <w:bodyDiv w:val="1"/>
      <w:marLeft w:val="0"/>
      <w:marRight w:val="0"/>
      <w:marTop w:val="0"/>
      <w:marBottom w:val="0"/>
      <w:divBdr>
        <w:top w:val="none" w:sz="0" w:space="0" w:color="auto"/>
        <w:left w:val="none" w:sz="0" w:space="0" w:color="auto"/>
        <w:bottom w:val="none" w:sz="0" w:space="0" w:color="auto"/>
        <w:right w:val="none" w:sz="0" w:space="0" w:color="auto"/>
      </w:divBdr>
    </w:div>
    <w:div w:id="1443064821">
      <w:bodyDiv w:val="1"/>
      <w:marLeft w:val="0"/>
      <w:marRight w:val="0"/>
      <w:marTop w:val="0"/>
      <w:marBottom w:val="0"/>
      <w:divBdr>
        <w:top w:val="none" w:sz="0" w:space="0" w:color="auto"/>
        <w:left w:val="none" w:sz="0" w:space="0" w:color="auto"/>
        <w:bottom w:val="none" w:sz="0" w:space="0" w:color="auto"/>
        <w:right w:val="none" w:sz="0" w:space="0" w:color="auto"/>
      </w:divBdr>
    </w:div>
    <w:div w:id="1472941623">
      <w:bodyDiv w:val="1"/>
      <w:marLeft w:val="0"/>
      <w:marRight w:val="0"/>
      <w:marTop w:val="0"/>
      <w:marBottom w:val="0"/>
      <w:divBdr>
        <w:top w:val="none" w:sz="0" w:space="0" w:color="auto"/>
        <w:left w:val="none" w:sz="0" w:space="0" w:color="auto"/>
        <w:bottom w:val="none" w:sz="0" w:space="0" w:color="auto"/>
        <w:right w:val="none" w:sz="0" w:space="0" w:color="auto"/>
      </w:divBdr>
    </w:div>
    <w:div w:id="1473792898">
      <w:bodyDiv w:val="1"/>
      <w:marLeft w:val="0"/>
      <w:marRight w:val="0"/>
      <w:marTop w:val="0"/>
      <w:marBottom w:val="0"/>
      <w:divBdr>
        <w:top w:val="none" w:sz="0" w:space="0" w:color="auto"/>
        <w:left w:val="none" w:sz="0" w:space="0" w:color="auto"/>
        <w:bottom w:val="none" w:sz="0" w:space="0" w:color="auto"/>
        <w:right w:val="none" w:sz="0" w:space="0" w:color="auto"/>
      </w:divBdr>
    </w:div>
    <w:div w:id="1522402414">
      <w:bodyDiv w:val="1"/>
      <w:marLeft w:val="0"/>
      <w:marRight w:val="0"/>
      <w:marTop w:val="0"/>
      <w:marBottom w:val="0"/>
      <w:divBdr>
        <w:top w:val="none" w:sz="0" w:space="0" w:color="auto"/>
        <w:left w:val="none" w:sz="0" w:space="0" w:color="auto"/>
        <w:bottom w:val="none" w:sz="0" w:space="0" w:color="auto"/>
        <w:right w:val="none" w:sz="0" w:space="0" w:color="auto"/>
      </w:divBdr>
    </w:div>
    <w:div w:id="1542522756">
      <w:bodyDiv w:val="1"/>
      <w:marLeft w:val="0"/>
      <w:marRight w:val="0"/>
      <w:marTop w:val="0"/>
      <w:marBottom w:val="0"/>
      <w:divBdr>
        <w:top w:val="none" w:sz="0" w:space="0" w:color="auto"/>
        <w:left w:val="none" w:sz="0" w:space="0" w:color="auto"/>
        <w:bottom w:val="none" w:sz="0" w:space="0" w:color="auto"/>
        <w:right w:val="none" w:sz="0" w:space="0" w:color="auto"/>
      </w:divBdr>
    </w:div>
    <w:div w:id="1550146563">
      <w:bodyDiv w:val="1"/>
      <w:marLeft w:val="0"/>
      <w:marRight w:val="0"/>
      <w:marTop w:val="0"/>
      <w:marBottom w:val="0"/>
      <w:divBdr>
        <w:top w:val="none" w:sz="0" w:space="0" w:color="auto"/>
        <w:left w:val="none" w:sz="0" w:space="0" w:color="auto"/>
        <w:bottom w:val="none" w:sz="0" w:space="0" w:color="auto"/>
        <w:right w:val="none" w:sz="0" w:space="0" w:color="auto"/>
      </w:divBdr>
    </w:div>
    <w:div w:id="1593397330">
      <w:bodyDiv w:val="1"/>
      <w:marLeft w:val="0"/>
      <w:marRight w:val="0"/>
      <w:marTop w:val="0"/>
      <w:marBottom w:val="0"/>
      <w:divBdr>
        <w:top w:val="none" w:sz="0" w:space="0" w:color="auto"/>
        <w:left w:val="none" w:sz="0" w:space="0" w:color="auto"/>
        <w:bottom w:val="none" w:sz="0" w:space="0" w:color="auto"/>
        <w:right w:val="none" w:sz="0" w:space="0" w:color="auto"/>
      </w:divBdr>
    </w:div>
    <w:div w:id="1598252516">
      <w:bodyDiv w:val="1"/>
      <w:marLeft w:val="0"/>
      <w:marRight w:val="0"/>
      <w:marTop w:val="0"/>
      <w:marBottom w:val="0"/>
      <w:divBdr>
        <w:top w:val="none" w:sz="0" w:space="0" w:color="auto"/>
        <w:left w:val="none" w:sz="0" w:space="0" w:color="auto"/>
        <w:bottom w:val="none" w:sz="0" w:space="0" w:color="auto"/>
        <w:right w:val="none" w:sz="0" w:space="0" w:color="auto"/>
      </w:divBdr>
    </w:div>
    <w:div w:id="1604217414">
      <w:bodyDiv w:val="1"/>
      <w:marLeft w:val="0"/>
      <w:marRight w:val="0"/>
      <w:marTop w:val="0"/>
      <w:marBottom w:val="0"/>
      <w:divBdr>
        <w:top w:val="none" w:sz="0" w:space="0" w:color="auto"/>
        <w:left w:val="none" w:sz="0" w:space="0" w:color="auto"/>
        <w:bottom w:val="none" w:sz="0" w:space="0" w:color="auto"/>
        <w:right w:val="none" w:sz="0" w:space="0" w:color="auto"/>
      </w:divBdr>
    </w:div>
    <w:div w:id="1605069460">
      <w:bodyDiv w:val="1"/>
      <w:marLeft w:val="0"/>
      <w:marRight w:val="0"/>
      <w:marTop w:val="0"/>
      <w:marBottom w:val="0"/>
      <w:divBdr>
        <w:top w:val="none" w:sz="0" w:space="0" w:color="auto"/>
        <w:left w:val="none" w:sz="0" w:space="0" w:color="auto"/>
        <w:bottom w:val="none" w:sz="0" w:space="0" w:color="auto"/>
        <w:right w:val="none" w:sz="0" w:space="0" w:color="auto"/>
      </w:divBdr>
    </w:div>
    <w:div w:id="1626084059">
      <w:bodyDiv w:val="1"/>
      <w:marLeft w:val="0"/>
      <w:marRight w:val="0"/>
      <w:marTop w:val="0"/>
      <w:marBottom w:val="0"/>
      <w:divBdr>
        <w:top w:val="none" w:sz="0" w:space="0" w:color="auto"/>
        <w:left w:val="none" w:sz="0" w:space="0" w:color="auto"/>
        <w:bottom w:val="none" w:sz="0" w:space="0" w:color="auto"/>
        <w:right w:val="none" w:sz="0" w:space="0" w:color="auto"/>
      </w:divBdr>
    </w:div>
    <w:div w:id="1638149934">
      <w:bodyDiv w:val="1"/>
      <w:marLeft w:val="0"/>
      <w:marRight w:val="0"/>
      <w:marTop w:val="0"/>
      <w:marBottom w:val="0"/>
      <w:divBdr>
        <w:top w:val="none" w:sz="0" w:space="0" w:color="auto"/>
        <w:left w:val="none" w:sz="0" w:space="0" w:color="auto"/>
        <w:bottom w:val="none" w:sz="0" w:space="0" w:color="auto"/>
        <w:right w:val="none" w:sz="0" w:space="0" w:color="auto"/>
      </w:divBdr>
    </w:div>
    <w:div w:id="1646082477">
      <w:bodyDiv w:val="1"/>
      <w:marLeft w:val="0"/>
      <w:marRight w:val="0"/>
      <w:marTop w:val="0"/>
      <w:marBottom w:val="0"/>
      <w:divBdr>
        <w:top w:val="none" w:sz="0" w:space="0" w:color="auto"/>
        <w:left w:val="none" w:sz="0" w:space="0" w:color="auto"/>
        <w:bottom w:val="none" w:sz="0" w:space="0" w:color="auto"/>
        <w:right w:val="none" w:sz="0" w:space="0" w:color="auto"/>
      </w:divBdr>
    </w:div>
    <w:div w:id="1646736680">
      <w:bodyDiv w:val="1"/>
      <w:marLeft w:val="0"/>
      <w:marRight w:val="0"/>
      <w:marTop w:val="0"/>
      <w:marBottom w:val="0"/>
      <w:divBdr>
        <w:top w:val="none" w:sz="0" w:space="0" w:color="auto"/>
        <w:left w:val="none" w:sz="0" w:space="0" w:color="auto"/>
        <w:bottom w:val="none" w:sz="0" w:space="0" w:color="auto"/>
        <w:right w:val="none" w:sz="0" w:space="0" w:color="auto"/>
      </w:divBdr>
    </w:div>
    <w:div w:id="1702052633">
      <w:bodyDiv w:val="1"/>
      <w:marLeft w:val="0"/>
      <w:marRight w:val="0"/>
      <w:marTop w:val="0"/>
      <w:marBottom w:val="0"/>
      <w:divBdr>
        <w:top w:val="none" w:sz="0" w:space="0" w:color="auto"/>
        <w:left w:val="none" w:sz="0" w:space="0" w:color="auto"/>
        <w:bottom w:val="none" w:sz="0" w:space="0" w:color="auto"/>
        <w:right w:val="none" w:sz="0" w:space="0" w:color="auto"/>
      </w:divBdr>
    </w:div>
    <w:div w:id="1709641100">
      <w:bodyDiv w:val="1"/>
      <w:marLeft w:val="0"/>
      <w:marRight w:val="0"/>
      <w:marTop w:val="0"/>
      <w:marBottom w:val="0"/>
      <w:divBdr>
        <w:top w:val="none" w:sz="0" w:space="0" w:color="auto"/>
        <w:left w:val="none" w:sz="0" w:space="0" w:color="auto"/>
        <w:bottom w:val="none" w:sz="0" w:space="0" w:color="auto"/>
        <w:right w:val="none" w:sz="0" w:space="0" w:color="auto"/>
      </w:divBdr>
    </w:div>
    <w:div w:id="1714696744">
      <w:bodyDiv w:val="1"/>
      <w:marLeft w:val="0"/>
      <w:marRight w:val="0"/>
      <w:marTop w:val="0"/>
      <w:marBottom w:val="0"/>
      <w:divBdr>
        <w:top w:val="none" w:sz="0" w:space="0" w:color="auto"/>
        <w:left w:val="none" w:sz="0" w:space="0" w:color="auto"/>
        <w:bottom w:val="none" w:sz="0" w:space="0" w:color="auto"/>
        <w:right w:val="none" w:sz="0" w:space="0" w:color="auto"/>
      </w:divBdr>
    </w:div>
    <w:div w:id="1719206010">
      <w:bodyDiv w:val="1"/>
      <w:marLeft w:val="0"/>
      <w:marRight w:val="0"/>
      <w:marTop w:val="0"/>
      <w:marBottom w:val="0"/>
      <w:divBdr>
        <w:top w:val="none" w:sz="0" w:space="0" w:color="auto"/>
        <w:left w:val="none" w:sz="0" w:space="0" w:color="auto"/>
        <w:bottom w:val="none" w:sz="0" w:space="0" w:color="auto"/>
        <w:right w:val="none" w:sz="0" w:space="0" w:color="auto"/>
      </w:divBdr>
    </w:div>
    <w:div w:id="1720741051">
      <w:bodyDiv w:val="1"/>
      <w:marLeft w:val="0"/>
      <w:marRight w:val="0"/>
      <w:marTop w:val="0"/>
      <w:marBottom w:val="0"/>
      <w:divBdr>
        <w:top w:val="none" w:sz="0" w:space="0" w:color="auto"/>
        <w:left w:val="none" w:sz="0" w:space="0" w:color="auto"/>
        <w:bottom w:val="none" w:sz="0" w:space="0" w:color="auto"/>
        <w:right w:val="none" w:sz="0" w:space="0" w:color="auto"/>
      </w:divBdr>
    </w:div>
    <w:div w:id="1722752465">
      <w:bodyDiv w:val="1"/>
      <w:marLeft w:val="0"/>
      <w:marRight w:val="0"/>
      <w:marTop w:val="0"/>
      <w:marBottom w:val="0"/>
      <w:divBdr>
        <w:top w:val="none" w:sz="0" w:space="0" w:color="auto"/>
        <w:left w:val="none" w:sz="0" w:space="0" w:color="auto"/>
        <w:bottom w:val="none" w:sz="0" w:space="0" w:color="auto"/>
        <w:right w:val="none" w:sz="0" w:space="0" w:color="auto"/>
      </w:divBdr>
    </w:div>
    <w:div w:id="1744060330">
      <w:bodyDiv w:val="1"/>
      <w:marLeft w:val="0"/>
      <w:marRight w:val="0"/>
      <w:marTop w:val="0"/>
      <w:marBottom w:val="0"/>
      <w:divBdr>
        <w:top w:val="none" w:sz="0" w:space="0" w:color="auto"/>
        <w:left w:val="none" w:sz="0" w:space="0" w:color="auto"/>
        <w:bottom w:val="none" w:sz="0" w:space="0" w:color="auto"/>
        <w:right w:val="none" w:sz="0" w:space="0" w:color="auto"/>
      </w:divBdr>
    </w:div>
    <w:div w:id="1748065822">
      <w:bodyDiv w:val="1"/>
      <w:marLeft w:val="0"/>
      <w:marRight w:val="0"/>
      <w:marTop w:val="0"/>
      <w:marBottom w:val="0"/>
      <w:divBdr>
        <w:top w:val="none" w:sz="0" w:space="0" w:color="auto"/>
        <w:left w:val="none" w:sz="0" w:space="0" w:color="auto"/>
        <w:bottom w:val="none" w:sz="0" w:space="0" w:color="auto"/>
        <w:right w:val="none" w:sz="0" w:space="0" w:color="auto"/>
      </w:divBdr>
    </w:div>
    <w:div w:id="1760519768">
      <w:bodyDiv w:val="1"/>
      <w:marLeft w:val="0"/>
      <w:marRight w:val="0"/>
      <w:marTop w:val="0"/>
      <w:marBottom w:val="0"/>
      <w:divBdr>
        <w:top w:val="none" w:sz="0" w:space="0" w:color="auto"/>
        <w:left w:val="none" w:sz="0" w:space="0" w:color="auto"/>
        <w:bottom w:val="none" w:sz="0" w:space="0" w:color="auto"/>
        <w:right w:val="none" w:sz="0" w:space="0" w:color="auto"/>
      </w:divBdr>
    </w:div>
    <w:div w:id="1787700791">
      <w:bodyDiv w:val="1"/>
      <w:marLeft w:val="0"/>
      <w:marRight w:val="0"/>
      <w:marTop w:val="0"/>
      <w:marBottom w:val="0"/>
      <w:divBdr>
        <w:top w:val="none" w:sz="0" w:space="0" w:color="auto"/>
        <w:left w:val="none" w:sz="0" w:space="0" w:color="auto"/>
        <w:bottom w:val="none" w:sz="0" w:space="0" w:color="auto"/>
        <w:right w:val="none" w:sz="0" w:space="0" w:color="auto"/>
      </w:divBdr>
    </w:div>
    <w:div w:id="1854606745">
      <w:bodyDiv w:val="1"/>
      <w:marLeft w:val="0"/>
      <w:marRight w:val="0"/>
      <w:marTop w:val="0"/>
      <w:marBottom w:val="0"/>
      <w:divBdr>
        <w:top w:val="none" w:sz="0" w:space="0" w:color="auto"/>
        <w:left w:val="none" w:sz="0" w:space="0" w:color="auto"/>
        <w:bottom w:val="none" w:sz="0" w:space="0" w:color="auto"/>
        <w:right w:val="none" w:sz="0" w:space="0" w:color="auto"/>
      </w:divBdr>
    </w:div>
    <w:div w:id="1855803570">
      <w:bodyDiv w:val="1"/>
      <w:marLeft w:val="0"/>
      <w:marRight w:val="0"/>
      <w:marTop w:val="0"/>
      <w:marBottom w:val="0"/>
      <w:divBdr>
        <w:top w:val="none" w:sz="0" w:space="0" w:color="auto"/>
        <w:left w:val="none" w:sz="0" w:space="0" w:color="auto"/>
        <w:bottom w:val="none" w:sz="0" w:space="0" w:color="auto"/>
        <w:right w:val="none" w:sz="0" w:space="0" w:color="auto"/>
      </w:divBdr>
      <w:divsChild>
        <w:div w:id="880089333">
          <w:marLeft w:val="0"/>
          <w:marRight w:val="0"/>
          <w:marTop w:val="0"/>
          <w:marBottom w:val="0"/>
          <w:divBdr>
            <w:top w:val="none" w:sz="0" w:space="0" w:color="auto"/>
            <w:left w:val="none" w:sz="0" w:space="0" w:color="auto"/>
            <w:bottom w:val="none" w:sz="0" w:space="0" w:color="auto"/>
            <w:right w:val="none" w:sz="0" w:space="0" w:color="auto"/>
          </w:divBdr>
          <w:divsChild>
            <w:div w:id="20128541">
              <w:marLeft w:val="0"/>
              <w:marRight w:val="0"/>
              <w:marTop w:val="0"/>
              <w:marBottom w:val="0"/>
              <w:divBdr>
                <w:top w:val="none" w:sz="0" w:space="0" w:color="auto"/>
                <w:left w:val="none" w:sz="0" w:space="0" w:color="auto"/>
                <w:bottom w:val="none" w:sz="0" w:space="0" w:color="auto"/>
                <w:right w:val="none" w:sz="0" w:space="0" w:color="auto"/>
              </w:divBdr>
              <w:divsChild>
                <w:div w:id="635306238">
                  <w:marLeft w:val="-360"/>
                  <w:marRight w:val="-360"/>
                  <w:marTop w:val="0"/>
                  <w:marBottom w:val="420"/>
                  <w:divBdr>
                    <w:top w:val="none" w:sz="0" w:space="0" w:color="auto"/>
                    <w:left w:val="none" w:sz="0" w:space="0" w:color="auto"/>
                    <w:bottom w:val="none" w:sz="0" w:space="0" w:color="auto"/>
                    <w:right w:val="none" w:sz="0" w:space="0" w:color="auto"/>
                  </w:divBdr>
                  <w:divsChild>
                    <w:div w:id="1711421118">
                      <w:marLeft w:val="0"/>
                      <w:marRight w:val="0"/>
                      <w:marTop w:val="0"/>
                      <w:marBottom w:val="0"/>
                      <w:divBdr>
                        <w:top w:val="none" w:sz="0" w:space="0" w:color="auto"/>
                        <w:left w:val="none" w:sz="0" w:space="0" w:color="auto"/>
                        <w:bottom w:val="none" w:sz="0" w:space="0" w:color="auto"/>
                        <w:right w:val="none" w:sz="0" w:space="0" w:color="auto"/>
                      </w:divBdr>
                      <w:divsChild>
                        <w:div w:id="1874345454">
                          <w:marLeft w:val="0"/>
                          <w:marRight w:val="0"/>
                          <w:marTop w:val="0"/>
                          <w:marBottom w:val="0"/>
                          <w:divBdr>
                            <w:top w:val="none" w:sz="0" w:space="0" w:color="auto"/>
                            <w:left w:val="none" w:sz="0" w:space="0" w:color="auto"/>
                            <w:bottom w:val="none" w:sz="0" w:space="0" w:color="auto"/>
                            <w:right w:val="none" w:sz="0" w:space="0" w:color="auto"/>
                          </w:divBdr>
                          <w:divsChild>
                            <w:div w:id="2096321058">
                              <w:marLeft w:val="0"/>
                              <w:marRight w:val="0"/>
                              <w:marTop w:val="0"/>
                              <w:marBottom w:val="0"/>
                              <w:divBdr>
                                <w:top w:val="none" w:sz="0" w:space="0" w:color="auto"/>
                                <w:left w:val="none" w:sz="0" w:space="0" w:color="auto"/>
                                <w:bottom w:val="none" w:sz="0" w:space="0" w:color="auto"/>
                                <w:right w:val="none" w:sz="0" w:space="0" w:color="auto"/>
                              </w:divBdr>
                              <w:divsChild>
                                <w:div w:id="1932814406">
                                  <w:marLeft w:val="0"/>
                                  <w:marRight w:val="0"/>
                                  <w:marTop w:val="0"/>
                                  <w:marBottom w:val="0"/>
                                  <w:divBdr>
                                    <w:top w:val="none" w:sz="0" w:space="0" w:color="auto"/>
                                    <w:left w:val="none" w:sz="0" w:space="0" w:color="auto"/>
                                    <w:bottom w:val="none" w:sz="0" w:space="0" w:color="auto"/>
                                    <w:right w:val="none" w:sz="0" w:space="0" w:color="auto"/>
                                  </w:divBdr>
                                  <w:divsChild>
                                    <w:div w:id="1153450248">
                                      <w:marLeft w:val="0"/>
                                      <w:marRight w:val="0"/>
                                      <w:marTop w:val="0"/>
                                      <w:marBottom w:val="0"/>
                                      <w:divBdr>
                                        <w:top w:val="none" w:sz="0" w:space="0" w:color="auto"/>
                                        <w:left w:val="none" w:sz="0" w:space="0" w:color="auto"/>
                                        <w:bottom w:val="none" w:sz="0" w:space="0" w:color="auto"/>
                                        <w:right w:val="none" w:sz="0" w:space="0" w:color="auto"/>
                                      </w:divBdr>
                                      <w:divsChild>
                                        <w:div w:id="804783973">
                                          <w:marLeft w:val="0"/>
                                          <w:marRight w:val="0"/>
                                          <w:marTop w:val="0"/>
                                          <w:marBottom w:val="0"/>
                                          <w:divBdr>
                                            <w:top w:val="none" w:sz="0" w:space="0" w:color="auto"/>
                                            <w:left w:val="none" w:sz="0" w:space="0" w:color="auto"/>
                                            <w:bottom w:val="none" w:sz="0" w:space="0" w:color="auto"/>
                                            <w:right w:val="none" w:sz="0" w:space="0" w:color="auto"/>
                                          </w:divBdr>
                                          <w:divsChild>
                                            <w:div w:id="1122765456">
                                              <w:marLeft w:val="0"/>
                                              <w:marRight w:val="0"/>
                                              <w:marTop w:val="0"/>
                                              <w:marBottom w:val="0"/>
                                              <w:divBdr>
                                                <w:top w:val="none" w:sz="0" w:space="0" w:color="auto"/>
                                                <w:left w:val="none" w:sz="0" w:space="0" w:color="auto"/>
                                                <w:bottom w:val="none" w:sz="0" w:space="0" w:color="auto"/>
                                                <w:right w:val="none" w:sz="0" w:space="0" w:color="auto"/>
                                              </w:divBdr>
                                              <w:divsChild>
                                                <w:div w:id="3119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12688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874031351">
      <w:bodyDiv w:val="1"/>
      <w:marLeft w:val="0"/>
      <w:marRight w:val="0"/>
      <w:marTop w:val="0"/>
      <w:marBottom w:val="0"/>
      <w:divBdr>
        <w:top w:val="none" w:sz="0" w:space="0" w:color="auto"/>
        <w:left w:val="none" w:sz="0" w:space="0" w:color="auto"/>
        <w:bottom w:val="none" w:sz="0" w:space="0" w:color="auto"/>
        <w:right w:val="none" w:sz="0" w:space="0" w:color="auto"/>
      </w:divBdr>
    </w:div>
    <w:div w:id="1877962001">
      <w:bodyDiv w:val="1"/>
      <w:marLeft w:val="0"/>
      <w:marRight w:val="0"/>
      <w:marTop w:val="0"/>
      <w:marBottom w:val="0"/>
      <w:divBdr>
        <w:top w:val="none" w:sz="0" w:space="0" w:color="auto"/>
        <w:left w:val="none" w:sz="0" w:space="0" w:color="auto"/>
        <w:bottom w:val="none" w:sz="0" w:space="0" w:color="auto"/>
        <w:right w:val="none" w:sz="0" w:space="0" w:color="auto"/>
      </w:divBdr>
    </w:div>
    <w:div w:id="1898203638">
      <w:bodyDiv w:val="1"/>
      <w:marLeft w:val="0"/>
      <w:marRight w:val="0"/>
      <w:marTop w:val="0"/>
      <w:marBottom w:val="0"/>
      <w:divBdr>
        <w:top w:val="none" w:sz="0" w:space="0" w:color="auto"/>
        <w:left w:val="none" w:sz="0" w:space="0" w:color="auto"/>
        <w:bottom w:val="none" w:sz="0" w:space="0" w:color="auto"/>
        <w:right w:val="none" w:sz="0" w:space="0" w:color="auto"/>
      </w:divBdr>
    </w:div>
    <w:div w:id="1954048390">
      <w:bodyDiv w:val="1"/>
      <w:marLeft w:val="0"/>
      <w:marRight w:val="0"/>
      <w:marTop w:val="0"/>
      <w:marBottom w:val="0"/>
      <w:divBdr>
        <w:top w:val="none" w:sz="0" w:space="0" w:color="auto"/>
        <w:left w:val="none" w:sz="0" w:space="0" w:color="auto"/>
        <w:bottom w:val="none" w:sz="0" w:space="0" w:color="auto"/>
        <w:right w:val="none" w:sz="0" w:space="0" w:color="auto"/>
      </w:divBdr>
    </w:div>
    <w:div w:id="1976060276">
      <w:bodyDiv w:val="1"/>
      <w:marLeft w:val="0"/>
      <w:marRight w:val="0"/>
      <w:marTop w:val="0"/>
      <w:marBottom w:val="0"/>
      <w:divBdr>
        <w:top w:val="none" w:sz="0" w:space="0" w:color="auto"/>
        <w:left w:val="none" w:sz="0" w:space="0" w:color="auto"/>
        <w:bottom w:val="none" w:sz="0" w:space="0" w:color="auto"/>
        <w:right w:val="none" w:sz="0" w:space="0" w:color="auto"/>
      </w:divBdr>
    </w:div>
    <w:div w:id="2017227234">
      <w:bodyDiv w:val="1"/>
      <w:marLeft w:val="0"/>
      <w:marRight w:val="0"/>
      <w:marTop w:val="0"/>
      <w:marBottom w:val="0"/>
      <w:divBdr>
        <w:top w:val="none" w:sz="0" w:space="0" w:color="auto"/>
        <w:left w:val="none" w:sz="0" w:space="0" w:color="auto"/>
        <w:bottom w:val="none" w:sz="0" w:space="0" w:color="auto"/>
        <w:right w:val="none" w:sz="0" w:space="0" w:color="auto"/>
      </w:divBdr>
    </w:div>
    <w:div w:id="2030255629">
      <w:bodyDiv w:val="1"/>
      <w:marLeft w:val="0"/>
      <w:marRight w:val="0"/>
      <w:marTop w:val="0"/>
      <w:marBottom w:val="0"/>
      <w:divBdr>
        <w:top w:val="none" w:sz="0" w:space="0" w:color="auto"/>
        <w:left w:val="none" w:sz="0" w:space="0" w:color="auto"/>
        <w:bottom w:val="none" w:sz="0" w:space="0" w:color="auto"/>
        <w:right w:val="none" w:sz="0" w:space="0" w:color="auto"/>
      </w:divBdr>
    </w:div>
    <w:div w:id="2046564608">
      <w:bodyDiv w:val="1"/>
      <w:marLeft w:val="0"/>
      <w:marRight w:val="0"/>
      <w:marTop w:val="0"/>
      <w:marBottom w:val="0"/>
      <w:divBdr>
        <w:top w:val="none" w:sz="0" w:space="0" w:color="auto"/>
        <w:left w:val="none" w:sz="0" w:space="0" w:color="auto"/>
        <w:bottom w:val="none" w:sz="0" w:space="0" w:color="auto"/>
        <w:right w:val="none" w:sz="0" w:space="0" w:color="auto"/>
      </w:divBdr>
    </w:div>
    <w:div w:id="2049865887">
      <w:bodyDiv w:val="1"/>
      <w:marLeft w:val="0"/>
      <w:marRight w:val="0"/>
      <w:marTop w:val="0"/>
      <w:marBottom w:val="0"/>
      <w:divBdr>
        <w:top w:val="none" w:sz="0" w:space="0" w:color="auto"/>
        <w:left w:val="none" w:sz="0" w:space="0" w:color="auto"/>
        <w:bottom w:val="none" w:sz="0" w:space="0" w:color="auto"/>
        <w:right w:val="none" w:sz="0" w:space="0" w:color="auto"/>
      </w:divBdr>
    </w:div>
    <w:div w:id="2051878472">
      <w:bodyDiv w:val="1"/>
      <w:marLeft w:val="0"/>
      <w:marRight w:val="0"/>
      <w:marTop w:val="0"/>
      <w:marBottom w:val="0"/>
      <w:divBdr>
        <w:top w:val="none" w:sz="0" w:space="0" w:color="auto"/>
        <w:left w:val="none" w:sz="0" w:space="0" w:color="auto"/>
        <w:bottom w:val="none" w:sz="0" w:space="0" w:color="auto"/>
        <w:right w:val="none" w:sz="0" w:space="0" w:color="auto"/>
      </w:divBdr>
    </w:div>
    <w:div w:id="2083486439">
      <w:bodyDiv w:val="1"/>
      <w:marLeft w:val="0"/>
      <w:marRight w:val="0"/>
      <w:marTop w:val="0"/>
      <w:marBottom w:val="0"/>
      <w:divBdr>
        <w:top w:val="none" w:sz="0" w:space="0" w:color="auto"/>
        <w:left w:val="none" w:sz="0" w:space="0" w:color="auto"/>
        <w:bottom w:val="none" w:sz="0" w:space="0" w:color="auto"/>
        <w:right w:val="none" w:sz="0" w:space="0" w:color="auto"/>
      </w:divBdr>
    </w:div>
    <w:div w:id="2094889161">
      <w:bodyDiv w:val="1"/>
      <w:marLeft w:val="0"/>
      <w:marRight w:val="0"/>
      <w:marTop w:val="0"/>
      <w:marBottom w:val="0"/>
      <w:divBdr>
        <w:top w:val="none" w:sz="0" w:space="0" w:color="auto"/>
        <w:left w:val="none" w:sz="0" w:space="0" w:color="auto"/>
        <w:bottom w:val="none" w:sz="0" w:space="0" w:color="auto"/>
        <w:right w:val="none" w:sz="0" w:space="0" w:color="auto"/>
      </w:divBdr>
    </w:div>
    <w:div w:id="2102678822">
      <w:bodyDiv w:val="1"/>
      <w:marLeft w:val="0"/>
      <w:marRight w:val="0"/>
      <w:marTop w:val="0"/>
      <w:marBottom w:val="0"/>
      <w:divBdr>
        <w:top w:val="none" w:sz="0" w:space="0" w:color="auto"/>
        <w:left w:val="none" w:sz="0" w:space="0" w:color="auto"/>
        <w:bottom w:val="none" w:sz="0" w:space="0" w:color="auto"/>
        <w:right w:val="none" w:sz="0" w:space="0" w:color="auto"/>
      </w:divBdr>
    </w:div>
    <w:div w:id="2110664267">
      <w:bodyDiv w:val="1"/>
      <w:marLeft w:val="0"/>
      <w:marRight w:val="0"/>
      <w:marTop w:val="0"/>
      <w:marBottom w:val="0"/>
      <w:divBdr>
        <w:top w:val="none" w:sz="0" w:space="0" w:color="auto"/>
        <w:left w:val="none" w:sz="0" w:space="0" w:color="auto"/>
        <w:bottom w:val="none" w:sz="0" w:space="0" w:color="auto"/>
        <w:right w:val="none" w:sz="0" w:space="0" w:color="auto"/>
      </w:divBdr>
    </w:div>
    <w:div w:id="2112969866">
      <w:bodyDiv w:val="1"/>
      <w:marLeft w:val="0"/>
      <w:marRight w:val="0"/>
      <w:marTop w:val="0"/>
      <w:marBottom w:val="0"/>
      <w:divBdr>
        <w:top w:val="none" w:sz="0" w:space="0" w:color="auto"/>
        <w:left w:val="none" w:sz="0" w:space="0" w:color="auto"/>
        <w:bottom w:val="none" w:sz="0" w:space="0" w:color="auto"/>
        <w:right w:val="none" w:sz="0" w:space="0" w:color="auto"/>
      </w:divBdr>
    </w:div>
    <w:div w:id="2118326871">
      <w:bodyDiv w:val="1"/>
      <w:marLeft w:val="0"/>
      <w:marRight w:val="0"/>
      <w:marTop w:val="0"/>
      <w:marBottom w:val="0"/>
      <w:divBdr>
        <w:top w:val="none" w:sz="0" w:space="0" w:color="auto"/>
        <w:left w:val="none" w:sz="0" w:space="0" w:color="auto"/>
        <w:bottom w:val="none" w:sz="0" w:space="0" w:color="auto"/>
        <w:right w:val="none" w:sz="0" w:space="0" w:color="auto"/>
      </w:divBdr>
    </w:div>
    <w:div w:id="2131000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loud.google.com/docs/authentication/api-key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bdrakhman/Desktop/Philosophy%20-%203rd%20assignment/Altair%20-%203rd%20assignment%20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677b839-fc94-452c-97e2-a539b6a4f86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5B9CCB3DE9C2747B8D1C2153EB705BB" ma:contentTypeVersion="5" ma:contentTypeDescription="Create a new document." ma:contentTypeScope="" ma:versionID="3d4e4c7b9c079a81fe7045edca6f9bd6">
  <xsd:schema xmlns:xsd="http://www.w3.org/2001/XMLSchema" xmlns:xs="http://www.w3.org/2001/XMLSchema" xmlns:p="http://schemas.microsoft.com/office/2006/metadata/properties" xmlns:ns2="3677b839-fc94-452c-97e2-a539b6a4f866" targetNamespace="http://schemas.microsoft.com/office/2006/metadata/properties" ma:root="true" ma:fieldsID="cb85c1638b2b9e8a7cf9a5dfe7a237be" ns2:_="">
    <xsd:import namespace="3677b839-fc94-452c-97e2-a539b6a4f86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77b839-fc94-452c-97e2-a539b6a4f86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4F33EB-BEA7-4DE4-AE69-1409927B7B7B}">
  <ds:schemaRefs>
    <ds:schemaRef ds:uri="http://schemas.microsoft.com/sharepoint/v3/contenttype/forms"/>
  </ds:schemaRefs>
</ds:datastoreItem>
</file>

<file path=customXml/itemProps2.xml><?xml version="1.0" encoding="utf-8"?>
<ds:datastoreItem xmlns:ds="http://schemas.openxmlformats.org/officeDocument/2006/customXml" ds:itemID="{B4548915-66EF-4DE9-9E61-3D69B547BE3F}">
  <ds:schemaRefs>
    <ds:schemaRef ds:uri="http://schemas.microsoft.com/office/2006/metadata/properties"/>
    <ds:schemaRef ds:uri="http://schemas.microsoft.com/office/infopath/2007/PartnerControls"/>
    <ds:schemaRef ds:uri="3677b839-fc94-452c-97e2-a539b6a4f866"/>
  </ds:schemaRefs>
</ds:datastoreItem>
</file>

<file path=customXml/itemProps3.xml><?xml version="1.0" encoding="utf-8"?>
<ds:datastoreItem xmlns:ds="http://schemas.openxmlformats.org/officeDocument/2006/customXml" ds:itemID="{A8E710AD-84AE-4E46-9975-B68E2E32C549}">
  <ds:schemaRefs>
    <ds:schemaRef ds:uri="http://schemas.openxmlformats.org/officeDocument/2006/bibliography"/>
  </ds:schemaRefs>
</ds:datastoreItem>
</file>

<file path=customXml/itemProps4.xml><?xml version="1.0" encoding="utf-8"?>
<ds:datastoreItem xmlns:ds="http://schemas.openxmlformats.org/officeDocument/2006/customXml" ds:itemID="{FD0A12FC-2891-470D-AEE5-C0BC3EB878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77b839-fc94-452c-97e2-a539b6a4f8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Altair - 3rd assignment final.dotx</Template>
  <TotalTime>1129</TotalTime>
  <Pages>29</Pages>
  <Words>2391</Words>
  <Characters>13631</Characters>
  <Application>Microsoft Office Word</Application>
  <DocSecurity>0</DocSecurity>
  <Lines>113</Lines>
  <Paragraphs>31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Hewlett-Packard Company</Company>
  <LinksUpToDate>false</LinksUpToDate>
  <CharactersWithSpaces>15991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Альтаир Кабдрахманов</dc:creator>
  <cp:keywords/>
  <dc:description/>
  <cp:lastModifiedBy>Altair S. Kabdrakhmanov</cp:lastModifiedBy>
  <cp:revision>4</cp:revision>
  <cp:lastPrinted>2024-11-24T18:57:00Z</cp:lastPrinted>
  <dcterms:created xsi:type="dcterms:W3CDTF">2024-12-07T19:15:00Z</dcterms:created>
  <dcterms:modified xsi:type="dcterms:W3CDTF">2024-12-13T14:36:00Z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0x01010045B9CCB3DE9C2747B8D1C2153EB705BB</vt:lpwstr>
  </property>
</Properties>
</file>